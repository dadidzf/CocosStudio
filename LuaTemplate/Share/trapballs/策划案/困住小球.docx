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7"/>
        <w:gridCol w:w="6521"/>
      </w:tblGrid>
      <w:tr w:rsidR="000C12DC" w:rsidRPr="00DC7FAA" w:rsidTr="00881AF9">
        <w:tc>
          <w:tcPr>
            <w:tcW w:w="1417" w:type="dxa"/>
            <w:shd w:val="pct20" w:color="auto" w:fill="auto"/>
          </w:tcPr>
          <w:p w:rsidR="000C12DC" w:rsidRPr="00DC7FAA" w:rsidRDefault="000C12DC" w:rsidP="00881AF9">
            <w:pPr>
              <w:pStyle w:val="af0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DC7FAA">
              <w:rPr>
                <w:rFonts w:hint="eastAsia"/>
                <w:b/>
                <w:sz w:val="18"/>
                <w:szCs w:val="18"/>
              </w:rPr>
              <w:t>创建记录</w:t>
            </w:r>
          </w:p>
        </w:tc>
        <w:tc>
          <w:tcPr>
            <w:tcW w:w="6521" w:type="dxa"/>
          </w:tcPr>
          <w:p w:rsidR="000C12DC" w:rsidRPr="00D608A4" w:rsidRDefault="000C12DC" w:rsidP="006263B1">
            <w:pPr>
              <w:pStyle w:val="af0"/>
              <w:numPr>
                <w:ilvl w:val="0"/>
                <w:numId w:val="8"/>
              </w:numPr>
              <w:ind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郭瀚仁</w:t>
            </w:r>
            <w:r w:rsidRPr="00D608A4">
              <w:rPr>
                <w:rFonts w:ascii="宋体" w:cs="宋体" w:hint="eastAsia"/>
                <w:kern w:val="0"/>
                <w:sz w:val="18"/>
                <w:szCs w:val="18"/>
              </w:rPr>
              <w:t>，</w:t>
            </w:r>
            <w:r w:rsidR="00D608A4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困住小球玩法</w:t>
            </w:r>
            <w:r w:rsidR="00D608A4" w:rsidRPr="00D608A4">
              <w:rPr>
                <w:rFonts w:ascii="宋体" w:cs="宋体" w:hint="eastAsia"/>
                <w:kern w:val="0"/>
                <w:sz w:val="18"/>
                <w:szCs w:val="18"/>
              </w:rPr>
              <w:t>，201</w:t>
            </w:r>
            <w:r w:rsidR="00D608A4" w:rsidRPr="00D608A4">
              <w:rPr>
                <w:rFonts w:ascii="宋体" w:cs="宋体"/>
                <w:kern w:val="0"/>
                <w:sz w:val="18"/>
                <w:szCs w:val="18"/>
              </w:rPr>
              <w:t>7</w:t>
            </w:r>
            <w:r w:rsidR="00D608A4" w:rsidRPr="00D608A4">
              <w:rPr>
                <w:rFonts w:ascii="宋体" w:cs="宋体" w:hint="eastAsia"/>
                <w:kern w:val="0"/>
                <w:sz w:val="18"/>
                <w:szCs w:val="18"/>
              </w:rPr>
              <w:t>-</w:t>
            </w:r>
            <w:r w:rsidR="00D608A4" w:rsidRPr="00D608A4">
              <w:rPr>
                <w:rFonts w:ascii="宋体" w:cs="宋体"/>
                <w:kern w:val="0"/>
                <w:sz w:val="18"/>
                <w:szCs w:val="18"/>
              </w:rPr>
              <w:t>6</w:t>
            </w:r>
            <w:r w:rsidR="00D608A4" w:rsidRPr="00D608A4">
              <w:rPr>
                <w:rFonts w:ascii="宋体" w:cs="宋体" w:hint="eastAsia"/>
                <w:kern w:val="0"/>
                <w:sz w:val="18"/>
                <w:szCs w:val="18"/>
              </w:rPr>
              <w:t>-</w:t>
            </w:r>
            <w:r w:rsidR="00D608A4" w:rsidRPr="00D608A4">
              <w:rPr>
                <w:rFonts w:ascii="宋体" w:cs="宋体"/>
                <w:kern w:val="0"/>
                <w:sz w:val="18"/>
                <w:szCs w:val="18"/>
              </w:rPr>
              <w:t>21</w:t>
            </w:r>
          </w:p>
        </w:tc>
      </w:tr>
      <w:tr w:rsidR="000C12DC" w:rsidRPr="00DC7FAA" w:rsidTr="00881AF9">
        <w:tc>
          <w:tcPr>
            <w:tcW w:w="1417" w:type="dxa"/>
            <w:shd w:val="pct20" w:color="auto" w:fill="auto"/>
          </w:tcPr>
          <w:p w:rsidR="000C12DC" w:rsidRPr="00DC7FAA" w:rsidRDefault="000C12DC" w:rsidP="00881AF9">
            <w:pPr>
              <w:pStyle w:val="af0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DC7FAA">
              <w:rPr>
                <w:rFonts w:hint="eastAsia"/>
                <w:b/>
                <w:sz w:val="18"/>
                <w:szCs w:val="18"/>
              </w:rPr>
              <w:t>修改记录</w:t>
            </w:r>
          </w:p>
        </w:tc>
        <w:tc>
          <w:tcPr>
            <w:tcW w:w="6521" w:type="dxa"/>
          </w:tcPr>
          <w:p w:rsidR="000C12DC" w:rsidRPr="00DC7FAA" w:rsidRDefault="000C12DC" w:rsidP="00D608A4">
            <w:pPr>
              <w:pStyle w:val="af0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324C05" w:rsidRDefault="00324C05" w:rsidP="00324C05"/>
    <w:p w:rsidR="00BE359E" w:rsidRDefault="00934465" w:rsidP="00324C05">
      <w:pPr>
        <w:pStyle w:val="10"/>
      </w:pPr>
      <w:bookmarkStart w:id="0" w:name="_Toc448238778"/>
      <w:bookmarkStart w:id="1" w:name="_Toc351483231"/>
      <w:r>
        <w:rPr>
          <w:rFonts w:hint="eastAsia"/>
        </w:rPr>
        <w:t>说明</w:t>
      </w:r>
      <w:bookmarkEnd w:id="0"/>
    </w:p>
    <w:p w:rsidR="007B0ED7" w:rsidRDefault="007B0ED7" w:rsidP="00691842">
      <w:pPr>
        <w:numPr>
          <w:ilvl w:val="0"/>
          <w:numId w:val="3"/>
        </w:numPr>
      </w:pPr>
      <w:r>
        <w:rPr>
          <w:rFonts w:hint="eastAsia"/>
        </w:rPr>
        <w:t>本文档主要内容为“困住小球”的核心玩法说明；</w:t>
      </w:r>
    </w:p>
    <w:p w:rsidR="00C12B6C" w:rsidRDefault="00C12B6C" w:rsidP="00691842">
      <w:pPr>
        <w:numPr>
          <w:ilvl w:val="0"/>
          <w:numId w:val="3"/>
        </w:numPr>
      </w:pPr>
      <w:r>
        <w:t>游戏操作模式为</w:t>
      </w:r>
      <w:r w:rsidR="004C502F">
        <w:rPr>
          <w:rFonts w:hint="eastAsia"/>
        </w:rPr>
        <w:t>竖版</w:t>
      </w:r>
      <w:r>
        <w:t>触屏操作</w:t>
      </w:r>
      <w:r w:rsidR="00750D9A">
        <w:rPr>
          <w:rFonts w:hint="eastAsia"/>
        </w:rPr>
        <w:t>；</w:t>
      </w:r>
    </w:p>
    <w:p w:rsidR="00A67CE6" w:rsidRDefault="00A67CE6" w:rsidP="00691842">
      <w:pPr>
        <w:numPr>
          <w:ilvl w:val="0"/>
          <w:numId w:val="3"/>
        </w:numPr>
      </w:pPr>
      <w:r>
        <w:t>游戏为闯关类型</w:t>
      </w:r>
      <w:r>
        <w:rPr>
          <w:rFonts w:hint="eastAsia"/>
        </w:rPr>
        <w:t>。</w:t>
      </w:r>
    </w:p>
    <w:bookmarkEnd w:id="1"/>
    <w:p w:rsidR="00851617" w:rsidRDefault="001F6D88" w:rsidP="00851617">
      <w:pPr>
        <w:pStyle w:val="10"/>
      </w:pPr>
      <w:r>
        <w:rPr>
          <w:rFonts w:hint="eastAsia"/>
        </w:rPr>
        <w:t>困住小球</w:t>
      </w:r>
    </w:p>
    <w:p w:rsidR="00195DDE" w:rsidRDefault="001F6D88" w:rsidP="00195DDE">
      <w:pPr>
        <w:pStyle w:val="2"/>
      </w:pPr>
      <w:bookmarkStart w:id="2" w:name="_Toc448238780"/>
      <w:r>
        <w:rPr>
          <w:rFonts w:hint="eastAsia"/>
        </w:rPr>
        <w:t>基本</w:t>
      </w:r>
      <w:r w:rsidR="00892C54">
        <w:rPr>
          <w:rFonts w:hint="eastAsia"/>
        </w:rPr>
        <w:t>游戏规则</w:t>
      </w:r>
    </w:p>
    <w:p w:rsidR="007B0ED7" w:rsidRDefault="00691842" w:rsidP="007B0ED7">
      <w:pPr>
        <w:numPr>
          <w:ilvl w:val="0"/>
          <w:numId w:val="7"/>
        </w:numPr>
      </w:pPr>
      <w:r>
        <w:t>游戏开始</w:t>
      </w:r>
      <w:r w:rsidR="00C12B6C">
        <w:t>后</w:t>
      </w:r>
      <w:r w:rsidR="00C12B6C">
        <w:rPr>
          <w:rFonts w:hint="eastAsia"/>
        </w:rPr>
        <w:t>，</w:t>
      </w:r>
      <w:r w:rsidR="00C12B6C">
        <w:t>根据关卡内容</w:t>
      </w:r>
      <w:r w:rsidR="00C12B6C">
        <w:rPr>
          <w:rFonts w:hint="eastAsia"/>
        </w:rPr>
        <w:t>，</w:t>
      </w:r>
      <w:r w:rsidR="00C12B6C">
        <w:t>会在游戏中生成一个方形区域</w:t>
      </w:r>
      <w:r w:rsidR="00C12B6C">
        <w:rPr>
          <w:rFonts w:hint="eastAsia"/>
        </w:rPr>
        <w:t>，</w:t>
      </w:r>
      <w:r w:rsidR="00C12B6C">
        <w:t>同时在方形区域中会生成一个或者多个具有初始速度</w:t>
      </w:r>
      <w:r w:rsidR="00C12B6C">
        <w:rPr>
          <w:rFonts w:hint="eastAsia"/>
        </w:rPr>
        <w:t>，</w:t>
      </w:r>
      <w:r w:rsidR="00C12B6C">
        <w:t>质量相同</w:t>
      </w:r>
      <w:r w:rsidR="00C12B6C">
        <w:rPr>
          <w:rFonts w:hint="eastAsia"/>
        </w:rPr>
        <w:t>，</w:t>
      </w:r>
      <w:r w:rsidR="00C12B6C">
        <w:t>大小相同的弹性小球</w:t>
      </w:r>
      <w:r w:rsidR="00C12B6C">
        <w:rPr>
          <w:rFonts w:hint="eastAsia"/>
        </w:rPr>
        <w:t>。如下图所示：</w:t>
      </w:r>
    </w:p>
    <w:p w:rsidR="000A0AF1" w:rsidRDefault="000A0AF1" w:rsidP="000A0AF1">
      <w:pPr>
        <w:ind w:firstLineChars="600" w:firstLine="1260"/>
      </w:pPr>
      <w:r>
        <w:rPr>
          <w:noProof/>
        </w:rPr>
        <w:drawing>
          <wp:inline distT="0" distB="0" distL="0" distR="0" wp14:anchorId="77DC167C" wp14:editId="27F80D27">
            <wp:extent cx="1714588" cy="2971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78" w:rsidRDefault="000A0AF1" w:rsidP="007B0ED7">
      <w:pPr>
        <w:numPr>
          <w:ilvl w:val="0"/>
          <w:numId w:val="7"/>
        </w:numPr>
      </w:pPr>
      <w:r>
        <w:t>玩家将下方的</w:t>
      </w:r>
      <w:r w:rsidR="00CD5733">
        <w:rPr>
          <w:rFonts w:hint="eastAsia"/>
        </w:rPr>
        <w:t>道具</w:t>
      </w:r>
      <w:r>
        <w:t>拖入方形区域</w:t>
      </w:r>
      <w:r>
        <w:rPr>
          <w:rFonts w:hint="eastAsia"/>
        </w:rPr>
        <w:t>，</w:t>
      </w:r>
      <w:r w:rsidR="009F143F">
        <w:rPr>
          <w:rFonts w:hint="eastAsia"/>
        </w:rPr>
        <w:t>松开手时</w:t>
      </w:r>
      <w:r>
        <w:t>会产生对应的操作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：</w:t>
      </w:r>
    </w:p>
    <w:p w:rsidR="00581DAE" w:rsidRDefault="000A0AF1" w:rsidP="000A0AF1">
      <w:pPr>
        <w:numPr>
          <w:ilvl w:val="1"/>
          <w:numId w:val="7"/>
        </w:numPr>
      </w:pPr>
      <w:r>
        <w:t>画竖线</w:t>
      </w:r>
      <w:r>
        <w:rPr>
          <w:rFonts w:hint="eastAsia"/>
        </w:rPr>
        <w:t>：</w:t>
      </w:r>
    </w:p>
    <w:p w:rsidR="00581DAE" w:rsidRDefault="000A0AF1" w:rsidP="00581DAE">
      <w:pPr>
        <w:numPr>
          <w:ilvl w:val="2"/>
          <w:numId w:val="7"/>
        </w:numPr>
      </w:pPr>
      <w:r>
        <w:t>从图标中心</w:t>
      </w:r>
      <w:r w:rsidR="0030107F">
        <w:rPr>
          <w:rFonts w:hint="eastAsia"/>
        </w:rPr>
        <w:t>点</w:t>
      </w:r>
      <w:r>
        <w:t>开始生成一条以一定速度向上下延伸的</w:t>
      </w:r>
      <w:r w:rsidR="00F03515">
        <w:rPr>
          <w:rFonts w:hint="eastAsia"/>
        </w:rPr>
        <w:t>虚</w:t>
      </w:r>
      <w:r>
        <w:t>线</w:t>
      </w:r>
      <w:r w:rsidR="00F03515">
        <w:t>段</w:t>
      </w:r>
      <w:r w:rsidR="00581DAE">
        <w:rPr>
          <w:rFonts w:hint="eastAsia"/>
        </w:rPr>
        <w:t>；</w:t>
      </w:r>
    </w:p>
    <w:p w:rsidR="00581DAE" w:rsidRDefault="00F03515" w:rsidP="00581DAE">
      <w:pPr>
        <w:numPr>
          <w:ilvl w:val="2"/>
          <w:numId w:val="7"/>
        </w:numPr>
      </w:pPr>
      <w:r>
        <w:rPr>
          <w:rFonts w:hint="eastAsia"/>
        </w:rPr>
        <w:t>虚</w:t>
      </w:r>
      <w:r w:rsidR="000A0AF1">
        <w:t>线</w:t>
      </w:r>
      <w:r>
        <w:t>段</w:t>
      </w:r>
      <w:r w:rsidR="000A0AF1">
        <w:t>在</w:t>
      </w:r>
      <w:r w:rsidR="000A0AF1" w:rsidRPr="001412BE">
        <w:rPr>
          <w:color w:val="FF0000"/>
        </w:rPr>
        <w:t>两端</w:t>
      </w:r>
      <w:r w:rsidR="000A0AF1">
        <w:t>接触到</w:t>
      </w:r>
      <w:r w:rsidR="000A0AF1" w:rsidRPr="001412BE">
        <w:rPr>
          <w:color w:val="FF0000"/>
        </w:rPr>
        <w:t>障碍</w:t>
      </w:r>
      <w:r w:rsidR="001412BE">
        <w:rPr>
          <w:rFonts w:hint="eastAsia"/>
          <w:color w:val="FF0000"/>
        </w:rPr>
        <w:t>、</w:t>
      </w:r>
      <w:r w:rsidR="000A0AF1" w:rsidRPr="001412BE">
        <w:rPr>
          <w:color w:val="FF0000"/>
        </w:rPr>
        <w:t>方形</w:t>
      </w:r>
      <w:r w:rsidR="001412BE" w:rsidRPr="001412BE">
        <w:rPr>
          <w:color w:val="FF0000"/>
        </w:rPr>
        <w:t>区域</w:t>
      </w:r>
      <w:r w:rsidR="000A0AF1" w:rsidRPr="001412BE">
        <w:rPr>
          <w:color w:val="FF0000"/>
        </w:rPr>
        <w:t>边缘</w:t>
      </w:r>
      <w:r w:rsidR="001412BE" w:rsidRPr="001412BE">
        <w:rPr>
          <w:color w:val="FF0000"/>
        </w:rPr>
        <w:t>或者小球</w:t>
      </w:r>
      <w:r w:rsidR="000A0AF1">
        <w:t>时</w:t>
      </w:r>
      <w:r w:rsidR="000A0AF1">
        <w:rPr>
          <w:rFonts w:hint="eastAsia"/>
        </w:rPr>
        <w:t>，</w:t>
      </w:r>
      <w:r>
        <w:t>对应端头停止延伸</w:t>
      </w:r>
      <w:r>
        <w:rPr>
          <w:rFonts w:hint="eastAsia"/>
        </w:rPr>
        <w:t>，</w:t>
      </w:r>
      <w:r>
        <w:t>且端头到中心点的这部分线段将变为</w:t>
      </w:r>
      <w:r w:rsidRPr="00F03515">
        <w:rPr>
          <w:color w:val="FF0000"/>
        </w:rPr>
        <w:t>实线</w:t>
      </w:r>
      <w:r w:rsidR="0030107F">
        <w:rPr>
          <w:rFonts w:hint="eastAsia"/>
        </w:rPr>
        <w:t>。</w:t>
      </w:r>
    </w:p>
    <w:p w:rsidR="000A0AF1" w:rsidRDefault="0086068E" w:rsidP="00581DAE">
      <w:pPr>
        <w:numPr>
          <w:ilvl w:val="2"/>
          <w:numId w:val="7"/>
        </w:numPr>
      </w:pPr>
      <w:r>
        <w:rPr>
          <w:rFonts w:hint="eastAsia"/>
        </w:rPr>
        <w:t>若在延伸时，小球从侧面撞击到虚线段，则该段虚线</w:t>
      </w:r>
      <w:r w:rsidR="008449F5">
        <w:rPr>
          <w:rFonts w:hint="eastAsia"/>
        </w:rPr>
        <w:t>（端头到中心点）</w:t>
      </w:r>
      <w:r>
        <w:rPr>
          <w:rFonts w:hint="eastAsia"/>
        </w:rPr>
        <w:t>消失，生命减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81DAE" w:rsidRDefault="00581DAE" w:rsidP="00581DAE">
      <w:pPr>
        <w:numPr>
          <w:ilvl w:val="2"/>
          <w:numId w:val="7"/>
        </w:numPr>
      </w:pPr>
      <w:r>
        <w:t>若线段变为实线后</w:t>
      </w:r>
      <w:r>
        <w:rPr>
          <w:rFonts w:hint="eastAsia"/>
        </w:rPr>
        <w:t>，</w:t>
      </w:r>
      <w:r>
        <w:t>将方形区域内的某个部分分割成为</w:t>
      </w:r>
      <w:r w:rsidRPr="00581DAE">
        <w:rPr>
          <w:color w:val="FF0000"/>
        </w:rPr>
        <w:t>闭环</w:t>
      </w:r>
      <w:r>
        <w:rPr>
          <w:rFonts w:hint="eastAsia"/>
          <w:color w:val="FF0000"/>
        </w:rPr>
        <w:t>（区域内无</w:t>
      </w:r>
      <w:proofErr w:type="gramStart"/>
      <w:r>
        <w:rPr>
          <w:rFonts w:hint="eastAsia"/>
          <w:color w:val="FF0000"/>
        </w:rPr>
        <w:t>小球且</w:t>
      </w:r>
      <w:proofErr w:type="gramEnd"/>
      <w:r>
        <w:rPr>
          <w:rFonts w:hint="eastAsia"/>
          <w:color w:val="FF0000"/>
        </w:rPr>
        <w:t>与外界不连通）</w:t>
      </w:r>
      <w:r w:rsidRPr="00581DAE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则将该部分填充。</w:t>
      </w:r>
    </w:p>
    <w:p w:rsidR="000A0AF1" w:rsidRDefault="000A0AF1" w:rsidP="000A0AF1">
      <w:pPr>
        <w:numPr>
          <w:ilvl w:val="1"/>
          <w:numId w:val="7"/>
        </w:numPr>
      </w:pPr>
      <w:r>
        <w:t>画横线</w:t>
      </w:r>
      <w:r w:rsidR="0030107F">
        <w:rPr>
          <w:rFonts w:hint="eastAsia"/>
        </w:rPr>
        <w:t>：</w:t>
      </w:r>
      <w:r w:rsidR="0086068E">
        <w:rPr>
          <w:rFonts w:hint="eastAsia"/>
        </w:rPr>
        <w:t>原理</w:t>
      </w:r>
      <w:r w:rsidR="0086068E">
        <w:t>同上</w:t>
      </w:r>
      <w:r w:rsidR="0086068E">
        <w:rPr>
          <w:rFonts w:hint="eastAsia"/>
        </w:rPr>
        <w:t>，</w:t>
      </w:r>
      <w:r w:rsidR="0086068E">
        <w:t>只是虚线段将水平进行延伸</w:t>
      </w:r>
      <w:r w:rsidR="0086068E">
        <w:rPr>
          <w:rFonts w:hint="eastAsia"/>
        </w:rPr>
        <w:t>。</w:t>
      </w:r>
    </w:p>
    <w:p w:rsidR="000A0AF1" w:rsidRDefault="000A0AF1" w:rsidP="000A0AF1">
      <w:pPr>
        <w:numPr>
          <w:ilvl w:val="1"/>
          <w:numId w:val="7"/>
        </w:numPr>
      </w:pPr>
      <w:r>
        <w:t>其他道具</w:t>
      </w:r>
      <w:r w:rsidR="00514DAF">
        <w:rPr>
          <w:rFonts w:hint="eastAsia"/>
        </w:rPr>
        <w:t>（非固定存在）</w:t>
      </w:r>
      <w:r w:rsidR="00DE5FE6">
        <w:rPr>
          <w:rFonts w:hint="eastAsia"/>
        </w:rPr>
        <w:t>：</w:t>
      </w:r>
      <w:r w:rsidR="00DE5FE6">
        <w:t>增加游戏趣味性</w:t>
      </w:r>
      <w:r w:rsidR="00DE5FE6">
        <w:rPr>
          <w:rFonts w:hint="eastAsia"/>
        </w:rPr>
        <w:t>的</w:t>
      </w:r>
      <w:r w:rsidR="00B406B5">
        <w:rPr>
          <w:rFonts w:hint="eastAsia"/>
        </w:rPr>
        <w:t>临时</w:t>
      </w:r>
      <w:r w:rsidR="00DE5FE6">
        <w:rPr>
          <w:rFonts w:hint="eastAsia"/>
        </w:rPr>
        <w:t>道具，包括冰冻，磁铁石等。道具获取来源待定。</w:t>
      </w:r>
    </w:p>
    <w:p w:rsidR="00581DAE" w:rsidRDefault="00581DAE" w:rsidP="00581DAE">
      <w:pPr>
        <w:numPr>
          <w:ilvl w:val="0"/>
          <w:numId w:val="7"/>
        </w:numPr>
      </w:pPr>
      <w:r>
        <w:lastRenderedPageBreak/>
        <w:t>当方形区域被</w:t>
      </w:r>
      <w:r w:rsidR="002A2BAD">
        <w:rPr>
          <w:rFonts w:hint="eastAsia"/>
        </w:rPr>
        <w:t>填充</w:t>
      </w:r>
      <w:r w:rsidR="002A2BAD">
        <w:t>面积超过</w:t>
      </w:r>
      <w:r w:rsidR="00720618" w:rsidRPr="00720618">
        <w:rPr>
          <w:color w:val="FF0000"/>
        </w:rPr>
        <w:t>关卡目标值</w:t>
      </w:r>
      <w:r w:rsidR="002A2BAD">
        <w:rPr>
          <w:rFonts w:hint="eastAsia"/>
        </w:rPr>
        <w:t>时，闯关成功，进入下一个游戏级别。</w:t>
      </w:r>
    </w:p>
    <w:p w:rsidR="001F6D88" w:rsidRDefault="00892C54" w:rsidP="001F6D88">
      <w:pPr>
        <w:pStyle w:val="2"/>
      </w:pPr>
      <w:r>
        <w:rPr>
          <w:rFonts w:hint="eastAsia"/>
        </w:rPr>
        <w:t>关卡</w:t>
      </w:r>
      <w:r>
        <w:t>设置</w:t>
      </w:r>
      <w:r w:rsidR="00081B96">
        <w:rPr>
          <w:rFonts w:hint="eastAsia"/>
        </w:rPr>
        <w:t>（待定）</w:t>
      </w:r>
    </w:p>
    <w:p w:rsidR="00162D14" w:rsidRDefault="00162D14" w:rsidP="00DF70C5">
      <w:pPr>
        <w:pStyle w:val="3"/>
      </w:pPr>
      <w:r>
        <w:t>第一关</w:t>
      </w:r>
    </w:p>
    <w:bookmarkEnd w:id="2"/>
    <w:p w:rsidR="00971516" w:rsidRDefault="00162D14" w:rsidP="0009585E">
      <w:pPr>
        <w:numPr>
          <w:ilvl w:val="0"/>
          <w:numId w:val="12"/>
        </w:numPr>
      </w:pPr>
      <w:r>
        <w:rPr>
          <w:rFonts w:hint="eastAsia"/>
        </w:rPr>
        <w:t>小球数量：</w:t>
      </w:r>
      <w:r>
        <w:rPr>
          <w:rFonts w:hint="eastAsia"/>
        </w:rPr>
        <w:t>1</w:t>
      </w:r>
    </w:p>
    <w:p w:rsidR="00162D14" w:rsidRDefault="00162D14" w:rsidP="0009585E">
      <w:pPr>
        <w:numPr>
          <w:ilvl w:val="0"/>
          <w:numId w:val="12"/>
        </w:numPr>
      </w:pPr>
      <w:r>
        <w:t>小球初始速度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376E75" w:rsidRDefault="00376E75" w:rsidP="0009585E">
      <w:pPr>
        <w:numPr>
          <w:ilvl w:val="0"/>
          <w:numId w:val="12"/>
        </w:numPr>
      </w:pPr>
      <w:r>
        <w:t>玩家生命值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EE1CB9" w:rsidRDefault="00EE1CB9" w:rsidP="0009585E">
      <w:pPr>
        <w:numPr>
          <w:ilvl w:val="0"/>
          <w:numId w:val="12"/>
        </w:numPr>
      </w:pPr>
      <w:r>
        <w:t>完成条件</w:t>
      </w:r>
      <w:r>
        <w:rPr>
          <w:rFonts w:hint="eastAsia"/>
        </w:rPr>
        <w:t>：</w:t>
      </w:r>
      <w:r>
        <w:t>填充面积比</w:t>
      </w:r>
      <w:r>
        <w:rPr>
          <w:rFonts w:hint="eastAsia"/>
        </w:rPr>
        <w:t>超过</w:t>
      </w:r>
      <w:r>
        <w:rPr>
          <w:rFonts w:hint="eastAsia"/>
        </w:rPr>
        <w:t>80%</w:t>
      </w:r>
    </w:p>
    <w:p w:rsidR="001869D3" w:rsidRDefault="001869D3" w:rsidP="0009585E">
      <w:pPr>
        <w:numPr>
          <w:ilvl w:val="0"/>
          <w:numId w:val="12"/>
        </w:numPr>
      </w:pPr>
      <w:r>
        <w:t>道具数量</w:t>
      </w:r>
      <w:r>
        <w:rPr>
          <w:rFonts w:hint="eastAsia"/>
        </w:rPr>
        <w:t>：</w:t>
      </w:r>
    </w:p>
    <w:p w:rsidR="001869D3" w:rsidRDefault="001869D3" w:rsidP="001869D3">
      <w:pPr>
        <w:numPr>
          <w:ilvl w:val="1"/>
          <w:numId w:val="12"/>
        </w:numPr>
      </w:pPr>
      <w:r>
        <w:t>横线</w:t>
      </w:r>
      <w:r>
        <w:rPr>
          <w:rFonts w:hint="eastAsia"/>
        </w:rPr>
        <w:t>：</w:t>
      </w:r>
      <w:r>
        <w:t>无穷</w:t>
      </w:r>
    </w:p>
    <w:p w:rsidR="001869D3" w:rsidRDefault="001869D3" w:rsidP="001869D3">
      <w:pPr>
        <w:numPr>
          <w:ilvl w:val="1"/>
          <w:numId w:val="12"/>
        </w:numPr>
      </w:pPr>
      <w:r>
        <w:t>竖线</w:t>
      </w:r>
      <w:r>
        <w:rPr>
          <w:rFonts w:hint="eastAsia"/>
        </w:rPr>
        <w:t>：</w:t>
      </w:r>
      <w:r>
        <w:t>无穷</w:t>
      </w:r>
    </w:p>
    <w:p w:rsidR="001869D3" w:rsidRDefault="001869D3" w:rsidP="001869D3">
      <w:pPr>
        <w:numPr>
          <w:ilvl w:val="1"/>
          <w:numId w:val="12"/>
        </w:numPr>
        <w:rPr>
          <w:rFonts w:hint="eastAsia"/>
        </w:rPr>
      </w:pPr>
      <w:r>
        <w:t>冰冻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869D3" w:rsidRDefault="001869D3" w:rsidP="001869D3">
      <w:pPr>
        <w:numPr>
          <w:ilvl w:val="1"/>
          <w:numId w:val="12"/>
        </w:numPr>
      </w:pPr>
      <w:r>
        <w:t>磁铁石</w:t>
      </w:r>
      <w:r>
        <w:rPr>
          <w:rFonts w:hint="eastAsia"/>
        </w:rPr>
        <w:t>：</w:t>
      </w:r>
      <w:r>
        <w:rPr>
          <w:rFonts w:hint="eastAsia"/>
        </w:rPr>
        <w:t>2</w:t>
      </w:r>
      <w:bookmarkStart w:id="3" w:name="_GoBack"/>
      <w:bookmarkEnd w:id="3"/>
    </w:p>
    <w:p w:rsidR="00287C43" w:rsidRDefault="00287C43" w:rsidP="00287C43"/>
    <w:sectPr w:rsidR="00287C4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88B" w:rsidRDefault="0098688B">
      <w:r>
        <w:separator/>
      </w:r>
    </w:p>
  </w:endnote>
  <w:endnote w:type="continuationSeparator" w:id="0">
    <w:p w:rsidR="0098688B" w:rsidRDefault="0098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88B" w:rsidRDefault="0098688B">
      <w:r>
        <w:separator/>
      </w:r>
    </w:p>
  </w:footnote>
  <w:footnote w:type="continuationSeparator" w:id="0">
    <w:p w:rsidR="0098688B" w:rsidRDefault="00986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413" w:rsidRDefault="00215413" w:rsidP="00382069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56E1"/>
    <w:multiLevelType w:val="hybridMultilevel"/>
    <w:tmpl w:val="9A84625A"/>
    <w:lvl w:ilvl="0" w:tplc="79D095C8">
      <w:start w:val="1"/>
      <w:numFmt w:val="decimal"/>
      <w:lvlText w:val="%1、"/>
      <w:lvlJc w:val="left"/>
      <w:pPr>
        <w:tabs>
          <w:tab w:val="num" w:pos="1157"/>
        </w:tabs>
        <w:ind w:left="1157" w:hanging="420"/>
      </w:pPr>
      <w:rPr>
        <w:rFonts w:hint="eastAsia"/>
        <w:caps w:val="0"/>
      </w:rPr>
    </w:lvl>
    <w:lvl w:ilvl="1" w:tplc="04090019">
      <w:start w:val="1"/>
      <w:numFmt w:val="lowerLetter"/>
      <w:lvlText w:val="%2)"/>
      <w:lvlJc w:val="left"/>
      <w:pPr>
        <w:tabs>
          <w:tab w:val="num" w:pos="1577"/>
        </w:tabs>
        <w:ind w:left="157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97"/>
        </w:tabs>
        <w:ind w:left="199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17"/>
        </w:tabs>
        <w:ind w:left="241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37"/>
        </w:tabs>
        <w:ind w:left="283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57"/>
        </w:tabs>
        <w:ind w:left="325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77"/>
        </w:tabs>
        <w:ind w:left="367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97"/>
        </w:tabs>
        <w:ind w:left="409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517"/>
        </w:tabs>
        <w:ind w:left="4517" w:hanging="420"/>
      </w:pPr>
    </w:lvl>
  </w:abstractNum>
  <w:abstractNum w:abstractNumId="1" w15:restartNumberingAfterBreak="0">
    <w:nsid w:val="06477C7B"/>
    <w:multiLevelType w:val="hybridMultilevel"/>
    <w:tmpl w:val="ED627D28"/>
    <w:lvl w:ilvl="0" w:tplc="7D640C80">
      <w:start w:val="1"/>
      <w:numFmt w:val="decimal"/>
      <w:lvlText w:val="%1．"/>
      <w:lvlJc w:val="left"/>
      <w:pPr>
        <w:ind w:left="270" w:hanging="2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9D15156"/>
    <w:multiLevelType w:val="multilevel"/>
    <w:tmpl w:val="5CE8C272"/>
    <w:styleLink w:val="1"/>
    <w:lvl w:ilvl="0">
      <w:start w:val="1"/>
      <w:numFmt w:val="decimal"/>
      <w:lvlText w:val="%1、"/>
      <w:lvlJc w:val="left"/>
      <w:pPr>
        <w:tabs>
          <w:tab w:val="num" w:pos="1260"/>
        </w:tabs>
        <w:ind w:left="1260" w:hanging="409"/>
      </w:pPr>
      <w:rPr>
        <w:rFonts w:ascii="Times New Roman" w:eastAsia="宋体" w:hAnsi="Times New Roman"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firstLine="294"/>
      </w:pPr>
      <w:rPr>
        <w:rFonts w:eastAsia="宋体" w:hint="eastAsia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firstLine="158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0AD1274A"/>
    <w:multiLevelType w:val="hybridMultilevel"/>
    <w:tmpl w:val="9A84625A"/>
    <w:lvl w:ilvl="0" w:tplc="79D095C8">
      <w:start w:val="1"/>
      <w:numFmt w:val="decimal"/>
      <w:lvlText w:val="%1、"/>
      <w:lvlJc w:val="left"/>
      <w:pPr>
        <w:tabs>
          <w:tab w:val="num" w:pos="1157"/>
        </w:tabs>
        <w:ind w:left="1157" w:hanging="420"/>
      </w:pPr>
      <w:rPr>
        <w:rFonts w:hint="eastAsia"/>
        <w:caps w:val="0"/>
      </w:rPr>
    </w:lvl>
    <w:lvl w:ilvl="1" w:tplc="04090019">
      <w:start w:val="1"/>
      <w:numFmt w:val="lowerLetter"/>
      <w:lvlText w:val="%2)"/>
      <w:lvlJc w:val="left"/>
      <w:pPr>
        <w:tabs>
          <w:tab w:val="num" w:pos="1577"/>
        </w:tabs>
        <w:ind w:left="157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97"/>
        </w:tabs>
        <w:ind w:left="199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17"/>
        </w:tabs>
        <w:ind w:left="241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37"/>
        </w:tabs>
        <w:ind w:left="283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57"/>
        </w:tabs>
        <w:ind w:left="325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77"/>
        </w:tabs>
        <w:ind w:left="367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97"/>
        </w:tabs>
        <w:ind w:left="409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517"/>
        </w:tabs>
        <w:ind w:left="4517" w:hanging="420"/>
      </w:pPr>
    </w:lvl>
  </w:abstractNum>
  <w:abstractNum w:abstractNumId="4" w15:restartNumberingAfterBreak="0">
    <w:nsid w:val="149A1674"/>
    <w:multiLevelType w:val="hybridMultilevel"/>
    <w:tmpl w:val="9A84625A"/>
    <w:lvl w:ilvl="0" w:tplc="79D095C8">
      <w:start w:val="1"/>
      <w:numFmt w:val="decimal"/>
      <w:lvlText w:val="%1、"/>
      <w:lvlJc w:val="left"/>
      <w:pPr>
        <w:tabs>
          <w:tab w:val="num" w:pos="1157"/>
        </w:tabs>
        <w:ind w:left="1157" w:hanging="420"/>
      </w:pPr>
      <w:rPr>
        <w:rFonts w:hint="eastAsia"/>
        <w:caps w:val="0"/>
      </w:rPr>
    </w:lvl>
    <w:lvl w:ilvl="1" w:tplc="04090019">
      <w:start w:val="1"/>
      <w:numFmt w:val="lowerLetter"/>
      <w:lvlText w:val="%2)"/>
      <w:lvlJc w:val="left"/>
      <w:pPr>
        <w:tabs>
          <w:tab w:val="num" w:pos="1577"/>
        </w:tabs>
        <w:ind w:left="157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97"/>
        </w:tabs>
        <w:ind w:left="199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17"/>
        </w:tabs>
        <w:ind w:left="241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37"/>
        </w:tabs>
        <w:ind w:left="283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57"/>
        </w:tabs>
        <w:ind w:left="325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77"/>
        </w:tabs>
        <w:ind w:left="367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97"/>
        </w:tabs>
        <w:ind w:left="409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517"/>
        </w:tabs>
        <w:ind w:left="4517" w:hanging="420"/>
      </w:pPr>
    </w:lvl>
  </w:abstractNum>
  <w:abstractNum w:abstractNumId="5" w15:restartNumberingAfterBreak="0">
    <w:nsid w:val="1EA31585"/>
    <w:multiLevelType w:val="hybridMultilevel"/>
    <w:tmpl w:val="9A84625A"/>
    <w:lvl w:ilvl="0" w:tplc="79D095C8">
      <w:start w:val="1"/>
      <w:numFmt w:val="decimal"/>
      <w:lvlText w:val="%1、"/>
      <w:lvlJc w:val="left"/>
      <w:pPr>
        <w:tabs>
          <w:tab w:val="num" w:pos="1157"/>
        </w:tabs>
        <w:ind w:left="1157" w:hanging="420"/>
      </w:pPr>
      <w:rPr>
        <w:rFonts w:hint="eastAsia"/>
        <w:caps w:val="0"/>
      </w:rPr>
    </w:lvl>
    <w:lvl w:ilvl="1" w:tplc="04090019">
      <w:start w:val="1"/>
      <w:numFmt w:val="lowerLetter"/>
      <w:lvlText w:val="%2)"/>
      <w:lvlJc w:val="left"/>
      <w:pPr>
        <w:tabs>
          <w:tab w:val="num" w:pos="1577"/>
        </w:tabs>
        <w:ind w:left="157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97"/>
        </w:tabs>
        <w:ind w:left="199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17"/>
        </w:tabs>
        <w:ind w:left="241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37"/>
        </w:tabs>
        <w:ind w:left="283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57"/>
        </w:tabs>
        <w:ind w:left="325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77"/>
        </w:tabs>
        <w:ind w:left="367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97"/>
        </w:tabs>
        <w:ind w:left="409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517"/>
        </w:tabs>
        <w:ind w:left="4517" w:hanging="420"/>
      </w:pPr>
    </w:lvl>
  </w:abstractNum>
  <w:abstractNum w:abstractNumId="6" w15:restartNumberingAfterBreak="0">
    <w:nsid w:val="2A9D0B2D"/>
    <w:multiLevelType w:val="hybridMultilevel"/>
    <w:tmpl w:val="9A84625A"/>
    <w:lvl w:ilvl="0" w:tplc="79D095C8">
      <w:start w:val="1"/>
      <w:numFmt w:val="decimal"/>
      <w:lvlText w:val="%1、"/>
      <w:lvlJc w:val="left"/>
      <w:pPr>
        <w:tabs>
          <w:tab w:val="num" w:pos="1157"/>
        </w:tabs>
        <w:ind w:left="1157" w:hanging="420"/>
      </w:pPr>
      <w:rPr>
        <w:rFonts w:hint="eastAsia"/>
        <w:caps w:val="0"/>
      </w:rPr>
    </w:lvl>
    <w:lvl w:ilvl="1" w:tplc="04090019">
      <w:start w:val="1"/>
      <w:numFmt w:val="lowerLetter"/>
      <w:lvlText w:val="%2)"/>
      <w:lvlJc w:val="left"/>
      <w:pPr>
        <w:tabs>
          <w:tab w:val="num" w:pos="1577"/>
        </w:tabs>
        <w:ind w:left="157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97"/>
        </w:tabs>
        <w:ind w:left="199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17"/>
        </w:tabs>
        <w:ind w:left="241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37"/>
        </w:tabs>
        <w:ind w:left="283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57"/>
        </w:tabs>
        <w:ind w:left="325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77"/>
        </w:tabs>
        <w:ind w:left="367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97"/>
        </w:tabs>
        <w:ind w:left="409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517"/>
        </w:tabs>
        <w:ind w:left="4517" w:hanging="420"/>
      </w:pPr>
    </w:lvl>
  </w:abstractNum>
  <w:abstractNum w:abstractNumId="7" w15:restartNumberingAfterBreak="0">
    <w:nsid w:val="2CA20F9F"/>
    <w:multiLevelType w:val="hybridMultilevel"/>
    <w:tmpl w:val="9A84625A"/>
    <w:lvl w:ilvl="0" w:tplc="79D095C8">
      <w:start w:val="1"/>
      <w:numFmt w:val="decimal"/>
      <w:lvlText w:val="%1、"/>
      <w:lvlJc w:val="left"/>
      <w:pPr>
        <w:tabs>
          <w:tab w:val="num" w:pos="1157"/>
        </w:tabs>
        <w:ind w:left="1157" w:hanging="420"/>
      </w:pPr>
      <w:rPr>
        <w:rFonts w:hint="eastAsia"/>
        <w:caps w:val="0"/>
      </w:rPr>
    </w:lvl>
    <w:lvl w:ilvl="1" w:tplc="04090019">
      <w:start w:val="1"/>
      <w:numFmt w:val="lowerLetter"/>
      <w:lvlText w:val="%2)"/>
      <w:lvlJc w:val="left"/>
      <w:pPr>
        <w:tabs>
          <w:tab w:val="num" w:pos="1577"/>
        </w:tabs>
        <w:ind w:left="157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97"/>
        </w:tabs>
        <w:ind w:left="199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17"/>
        </w:tabs>
        <w:ind w:left="241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37"/>
        </w:tabs>
        <w:ind w:left="283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57"/>
        </w:tabs>
        <w:ind w:left="325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77"/>
        </w:tabs>
        <w:ind w:left="367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97"/>
        </w:tabs>
        <w:ind w:left="409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517"/>
        </w:tabs>
        <w:ind w:left="4517" w:hanging="420"/>
      </w:pPr>
    </w:lvl>
  </w:abstractNum>
  <w:abstractNum w:abstractNumId="8" w15:restartNumberingAfterBreak="0">
    <w:nsid w:val="38F007C6"/>
    <w:multiLevelType w:val="hybridMultilevel"/>
    <w:tmpl w:val="ED627D28"/>
    <w:lvl w:ilvl="0" w:tplc="7D640C80">
      <w:start w:val="1"/>
      <w:numFmt w:val="decimal"/>
      <w:lvlText w:val="%1．"/>
      <w:lvlJc w:val="left"/>
      <w:pPr>
        <w:ind w:left="270" w:hanging="2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42754A29"/>
    <w:multiLevelType w:val="multilevel"/>
    <w:tmpl w:val="07A20D34"/>
    <w:lvl w:ilvl="0">
      <w:start w:val="1"/>
      <w:numFmt w:val="decimal"/>
      <w:pStyle w:val="10"/>
      <w:lvlText w:val="%1."/>
      <w:lvlJc w:val="left"/>
      <w:pPr>
        <w:tabs>
          <w:tab w:val="num" w:pos="595"/>
        </w:tabs>
        <w:ind w:left="59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51"/>
        </w:tabs>
        <w:ind w:left="851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2149"/>
        </w:tabs>
        <w:ind w:left="2149" w:hanging="709"/>
      </w:p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851"/>
      </w:pPr>
    </w:lvl>
    <w:lvl w:ilvl="4">
      <w:start w:val="1"/>
      <w:numFmt w:val="decimal"/>
      <w:lvlText w:val="%1.%2.%3.%4.%5."/>
      <w:lvlJc w:val="left"/>
      <w:pPr>
        <w:tabs>
          <w:tab w:val="num" w:pos="1162"/>
        </w:tabs>
        <w:ind w:left="1162" w:hanging="992"/>
      </w:pPr>
    </w:lvl>
    <w:lvl w:ilvl="5">
      <w:start w:val="1"/>
      <w:numFmt w:val="decimal"/>
      <w:lvlText w:val="%1.%2.%3.%4.%5.%6."/>
      <w:lvlJc w:val="left"/>
      <w:pPr>
        <w:tabs>
          <w:tab w:val="num" w:pos="1304"/>
        </w:tabs>
        <w:ind w:left="130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446"/>
        </w:tabs>
        <w:ind w:left="144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588"/>
        </w:tabs>
        <w:ind w:left="158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729"/>
        </w:tabs>
        <w:ind w:left="1729" w:hanging="1559"/>
      </w:pPr>
    </w:lvl>
  </w:abstractNum>
  <w:abstractNum w:abstractNumId="10" w15:restartNumberingAfterBreak="0">
    <w:nsid w:val="73903EAE"/>
    <w:multiLevelType w:val="hybridMultilevel"/>
    <w:tmpl w:val="9A84625A"/>
    <w:lvl w:ilvl="0" w:tplc="79D095C8">
      <w:start w:val="1"/>
      <w:numFmt w:val="decimal"/>
      <w:lvlText w:val="%1、"/>
      <w:lvlJc w:val="left"/>
      <w:pPr>
        <w:tabs>
          <w:tab w:val="num" w:pos="1157"/>
        </w:tabs>
        <w:ind w:left="1157" w:hanging="420"/>
      </w:pPr>
      <w:rPr>
        <w:rFonts w:hint="eastAsia"/>
        <w:caps w:val="0"/>
      </w:rPr>
    </w:lvl>
    <w:lvl w:ilvl="1" w:tplc="04090019">
      <w:start w:val="1"/>
      <w:numFmt w:val="lowerLetter"/>
      <w:lvlText w:val="%2)"/>
      <w:lvlJc w:val="left"/>
      <w:pPr>
        <w:tabs>
          <w:tab w:val="num" w:pos="1577"/>
        </w:tabs>
        <w:ind w:left="157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97"/>
        </w:tabs>
        <w:ind w:left="199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417"/>
        </w:tabs>
        <w:ind w:left="241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37"/>
        </w:tabs>
        <w:ind w:left="283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57"/>
        </w:tabs>
        <w:ind w:left="325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77"/>
        </w:tabs>
        <w:ind w:left="367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97"/>
        </w:tabs>
        <w:ind w:left="409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517"/>
        </w:tabs>
        <w:ind w:left="4517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9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88"/>
    <w:rsid w:val="00000110"/>
    <w:rsid w:val="000001DC"/>
    <w:rsid w:val="0000125B"/>
    <w:rsid w:val="000022BC"/>
    <w:rsid w:val="0000275E"/>
    <w:rsid w:val="00002C62"/>
    <w:rsid w:val="00003452"/>
    <w:rsid w:val="000035A5"/>
    <w:rsid w:val="000040F1"/>
    <w:rsid w:val="00004232"/>
    <w:rsid w:val="00004277"/>
    <w:rsid w:val="000049E1"/>
    <w:rsid w:val="00004D36"/>
    <w:rsid w:val="00005001"/>
    <w:rsid w:val="000050FB"/>
    <w:rsid w:val="00005308"/>
    <w:rsid w:val="000053BF"/>
    <w:rsid w:val="000059E0"/>
    <w:rsid w:val="0000728A"/>
    <w:rsid w:val="000074A8"/>
    <w:rsid w:val="000074C8"/>
    <w:rsid w:val="000076C7"/>
    <w:rsid w:val="00010192"/>
    <w:rsid w:val="00010502"/>
    <w:rsid w:val="0001054F"/>
    <w:rsid w:val="00010B09"/>
    <w:rsid w:val="00010C3A"/>
    <w:rsid w:val="0001126D"/>
    <w:rsid w:val="000112BD"/>
    <w:rsid w:val="00011537"/>
    <w:rsid w:val="000115E8"/>
    <w:rsid w:val="00011830"/>
    <w:rsid w:val="00011855"/>
    <w:rsid w:val="00011962"/>
    <w:rsid w:val="00011987"/>
    <w:rsid w:val="0001217D"/>
    <w:rsid w:val="00012866"/>
    <w:rsid w:val="00012C69"/>
    <w:rsid w:val="000131FC"/>
    <w:rsid w:val="000133BA"/>
    <w:rsid w:val="000134CC"/>
    <w:rsid w:val="00013891"/>
    <w:rsid w:val="00013A1D"/>
    <w:rsid w:val="00013A79"/>
    <w:rsid w:val="00014649"/>
    <w:rsid w:val="0001509F"/>
    <w:rsid w:val="00015882"/>
    <w:rsid w:val="00015BEE"/>
    <w:rsid w:val="00015E09"/>
    <w:rsid w:val="00016054"/>
    <w:rsid w:val="000163FF"/>
    <w:rsid w:val="00016D38"/>
    <w:rsid w:val="00017245"/>
    <w:rsid w:val="0001730B"/>
    <w:rsid w:val="0001749D"/>
    <w:rsid w:val="00017E8D"/>
    <w:rsid w:val="000201D6"/>
    <w:rsid w:val="000207EC"/>
    <w:rsid w:val="00020AB7"/>
    <w:rsid w:val="00021318"/>
    <w:rsid w:val="0002186F"/>
    <w:rsid w:val="00021937"/>
    <w:rsid w:val="000227FB"/>
    <w:rsid w:val="00022DD0"/>
    <w:rsid w:val="00023310"/>
    <w:rsid w:val="000238D5"/>
    <w:rsid w:val="000245AA"/>
    <w:rsid w:val="00024713"/>
    <w:rsid w:val="00024863"/>
    <w:rsid w:val="00024E63"/>
    <w:rsid w:val="0002515E"/>
    <w:rsid w:val="00025370"/>
    <w:rsid w:val="000255A2"/>
    <w:rsid w:val="00025641"/>
    <w:rsid w:val="000257B8"/>
    <w:rsid w:val="000257C8"/>
    <w:rsid w:val="00025B83"/>
    <w:rsid w:val="00025C36"/>
    <w:rsid w:val="00026C6C"/>
    <w:rsid w:val="00027331"/>
    <w:rsid w:val="00027510"/>
    <w:rsid w:val="00030026"/>
    <w:rsid w:val="0003071D"/>
    <w:rsid w:val="00030846"/>
    <w:rsid w:val="000308B0"/>
    <w:rsid w:val="00032318"/>
    <w:rsid w:val="0003250E"/>
    <w:rsid w:val="000328ED"/>
    <w:rsid w:val="00032ADB"/>
    <w:rsid w:val="00032AF4"/>
    <w:rsid w:val="00032C5C"/>
    <w:rsid w:val="00032FC4"/>
    <w:rsid w:val="000331B0"/>
    <w:rsid w:val="000334C5"/>
    <w:rsid w:val="00033530"/>
    <w:rsid w:val="0003384D"/>
    <w:rsid w:val="000343A4"/>
    <w:rsid w:val="00034589"/>
    <w:rsid w:val="000352D9"/>
    <w:rsid w:val="000356BC"/>
    <w:rsid w:val="00035CC0"/>
    <w:rsid w:val="00036296"/>
    <w:rsid w:val="00036D61"/>
    <w:rsid w:val="00037D7D"/>
    <w:rsid w:val="00040075"/>
    <w:rsid w:val="00040174"/>
    <w:rsid w:val="00040A02"/>
    <w:rsid w:val="00040CD3"/>
    <w:rsid w:val="0004138E"/>
    <w:rsid w:val="000418B1"/>
    <w:rsid w:val="00041B30"/>
    <w:rsid w:val="00041BE2"/>
    <w:rsid w:val="00042210"/>
    <w:rsid w:val="0004282B"/>
    <w:rsid w:val="00042CF0"/>
    <w:rsid w:val="00043460"/>
    <w:rsid w:val="00043D85"/>
    <w:rsid w:val="00044488"/>
    <w:rsid w:val="00044C1F"/>
    <w:rsid w:val="00044CCB"/>
    <w:rsid w:val="00045213"/>
    <w:rsid w:val="00046809"/>
    <w:rsid w:val="00046BCE"/>
    <w:rsid w:val="00046F38"/>
    <w:rsid w:val="0004713D"/>
    <w:rsid w:val="0005012D"/>
    <w:rsid w:val="00050695"/>
    <w:rsid w:val="000507FC"/>
    <w:rsid w:val="00050D4C"/>
    <w:rsid w:val="0005117C"/>
    <w:rsid w:val="00052389"/>
    <w:rsid w:val="0005261A"/>
    <w:rsid w:val="0005267D"/>
    <w:rsid w:val="000527E3"/>
    <w:rsid w:val="000528DB"/>
    <w:rsid w:val="00052A7C"/>
    <w:rsid w:val="00053499"/>
    <w:rsid w:val="00054280"/>
    <w:rsid w:val="0005469E"/>
    <w:rsid w:val="00054882"/>
    <w:rsid w:val="00055005"/>
    <w:rsid w:val="0005628D"/>
    <w:rsid w:val="00056292"/>
    <w:rsid w:val="000570A5"/>
    <w:rsid w:val="00057187"/>
    <w:rsid w:val="00057199"/>
    <w:rsid w:val="00057281"/>
    <w:rsid w:val="00057554"/>
    <w:rsid w:val="00057809"/>
    <w:rsid w:val="000578F4"/>
    <w:rsid w:val="00057AFB"/>
    <w:rsid w:val="00057F8F"/>
    <w:rsid w:val="00060449"/>
    <w:rsid w:val="00060570"/>
    <w:rsid w:val="00060AF0"/>
    <w:rsid w:val="00060F85"/>
    <w:rsid w:val="0006119E"/>
    <w:rsid w:val="0006146E"/>
    <w:rsid w:val="000617DB"/>
    <w:rsid w:val="00061F94"/>
    <w:rsid w:val="000620B5"/>
    <w:rsid w:val="00062132"/>
    <w:rsid w:val="000621F4"/>
    <w:rsid w:val="000622CE"/>
    <w:rsid w:val="000623D4"/>
    <w:rsid w:val="00062482"/>
    <w:rsid w:val="000630BF"/>
    <w:rsid w:val="000636D0"/>
    <w:rsid w:val="000636D3"/>
    <w:rsid w:val="00063A2F"/>
    <w:rsid w:val="00063BEB"/>
    <w:rsid w:val="00063DC0"/>
    <w:rsid w:val="00063F77"/>
    <w:rsid w:val="00063F97"/>
    <w:rsid w:val="000645E8"/>
    <w:rsid w:val="00064760"/>
    <w:rsid w:val="000654F3"/>
    <w:rsid w:val="00065FC8"/>
    <w:rsid w:val="000660A8"/>
    <w:rsid w:val="00066319"/>
    <w:rsid w:val="000663E9"/>
    <w:rsid w:val="00067283"/>
    <w:rsid w:val="00067DFC"/>
    <w:rsid w:val="000701EB"/>
    <w:rsid w:val="000703C3"/>
    <w:rsid w:val="000704B9"/>
    <w:rsid w:val="00070C55"/>
    <w:rsid w:val="00070D1C"/>
    <w:rsid w:val="00071169"/>
    <w:rsid w:val="000717D2"/>
    <w:rsid w:val="00071885"/>
    <w:rsid w:val="000720DC"/>
    <w:rsid w:val="00072112"/>
    <w:rsid w:val="000729E3"/>
    <w:rsid w:val="00072D19"/>
    <w:rsid w:val="00072F51"/>
    <w:rsid w:val="0007382B"/>
    <w:rsid w:val="00073A00"/>
    <w:rsid w:val="00073C8B"/>
    <w:rsid w:val="00073F1D"/>
    <w:rsid w:val="00074047"/>
    <w:rsid w:val="00074313"/>
    <w:rsid w:val="0007537E"/>
    <w:rsid w:val="00075509"/>
    <w:rsid w:val="0007616E"/>
    <w:rsid w:val="000764AF"/>
    <w:rsid w:val="00076E21"/>
    <w:rsid w:val="0007796E"/>
    <w:rsid w:val="00077DD8"/>
    <w:rsid w:val="00077E68"/>
    <w:rsid w:val="000800F6"/>
    <w:rsid w:val="000803C7"/>
    <w:rsid w:val="00080C0C"/>
    <w:rsid w:val="000815C4"/>
    <w:rsid w:val="000819EB"/>
    <w:rsid w:val="00081B96"/>
    <w:rsid w:val="00081D16"/>
    <w:rsid w:val="00081EA6"/>
    <w:rsid w:val="00082AF2"/>
    <w:rsid w:val="00082FF5"/>
    <w:rsid w:val="00083271"/>
    <w:rsid w:val="000847CF"/>
    <w:rsid w:val="00084806"/>
    <w:rsid w:val="00084C81"/>
    <w:rsid w:val="00084D7B"/>
    <w:rsid w:val="00084E9F"/>
    <w:rsid w:val="00084EB9"/>
    <w:rsid w:val="00085068"/>
    <w:rsid w:val="0008520A"/>
    <w:rsid w:val="0008529E"/>
    <w:rsid w:val="000852A4"/>
    <w:rsid w:val="00085683"/>
    <w:rsid w:val="00086226"/>
    <w:rsid w:val="00086371"/>
    <w:rsid w:val="00086498"/>
    <w:rsid w:val="0008658B"/>
    <w:rsid w:val="0008677D"/>
    <w:rsid w:val="00086BC1"/>
    <w:rsid w:val="0008735F"/>
    <w:rsid w:val="000877E1"/>
    <w:rsid w:val="0008781F"/>
    <w:rsid w:val="00087CB5"/>
    <w:rsid w:val="00090583"/>
    <w:rsid w:val="00090F17"/>
    <w:rsid w:val="00091418"/>
    <w:rsid w:val="00091B0E"/>
    <w:rsid w:val="00091D96"/>
    <w:rsid w:val="00091F61"/>
    <w:rsid w:val="00092067"/>
    <w:rsid w:val="0009259D"/>
    <w:rsid w:val="0009265F"/>
    <w:rsid w:val="00092E35"/>
    <w:rsid w:val="0009316F"/>
    <w:rsid w:val="0009359B"/>
    <w:rsid w:val="00093656"/>
    <w:rsid w:val="00094034"/>
    <w:rsid w:val="000944F8"/>
    <w:rsid w:val="0009455B"/>
    <w:rsid w:val="00094C12"/>
    <w:rsid w:val="00094CC2"/>
    <w:rsid w:val="000952FA"/>
    <w:rsid w:val="0009550D"/>
    <w:rsid w:val="000957D4"/>
    <w:rsid w:val="000957F9"/>
    <w:rsid w:val="0009585E"/>
    <w:rsid w:val="00095A9C"/>
    <w:rsid w:val="00095B16"/>
    <w:rsid w:val="000961CD"/>
    <w:rsid w:val="000961E9"/>
    <w:rsid w:val="00096AF4"/>
    <w:rsid w:val="00096B3D"/>
    <w:rsid w:val="00097453"/>
    <w:rsid w:val="000976F3"/>
    <w:rsid w:val="000976F7"/>
    <w:rsid w:val="00097E9F"/>
    <w:rsid w:val="000A0630"/>
    <w:rsid w:val="000A06C5"/>
    <w:rsid w:val="000A0960"/>
    <w:rsid w:val="000A0994"/>
    <w:rsid w:val="000A09B5"/>
    <w:rsid w:val="000A0AF1"/>
    <w:rsid w:val="000A0C57"/>
    <w:rsid w:val="000A0E0E"/>
    <w:rsid w:val="000A13AA"/>
    <w:rsid w:val="000A225C"/>
    <w:rsid w:val="000A236C"/>
    <w:rsid w:val="000A2527"/>
    <w:rsid w:val="000A2612"/>
    <w:rsid w:val="000A2742"/>
    <w:rsid w:val="000A2BCD"/>
    <w:rsid w:val="000A2C54"/>
    <w:rsid w:val="000A2CD5"/>
    <w:rsid w:val="000A33B0"/>
    <w:rsid w:val="000A36FC"/>
    <w:rsid w:val="000A37F4"/>
    <w:rsid w:val="000A3B2A"/>
    <w:rsid w:val="000A40FE"/>
    <w:rsid w:val="000A4E26"/>
    <w:rsid w:val="000A52DE"/>
    <w:rsid w:val="000A53FB"/>
    <w:rsid w:val="000A5405"/>
    <w:rsid w:val="000A578B"/>
    <w:rsid w:val="000A58CF"/>
    <w:rsid w:val="000A58F6"/>
    <w:rsid w:val="000A5911"/>
    <w:rsid w:val="000A5B06"/>
    <w:rsid w:val="000A5BC9"/>
    <w:rsid w:val="000A5E80"/>
    <w:rsid w:val="000A6267"/>
    <w:rsid w:val="000A6CF3"/>
    <w:rsid w:val="000A7728"/>
    <w:rsid w:val="000A79F4"/>
    <w:rsid w:val="000A7EF8"/>
    <w:rsid w:val="000B0293"/>
    <w:rsid w:val="000B04F7"/>
    <w:rsid w:val="000B0FAA"/>
    <w:rsid w:val="000B0FC3"/>
    <w:rsid w:val="000B1014"/>
    <w:rsid w:val="000B2092"/>
    <w:rsid w:val="000B226F"/>
    <w:rsid w:val="000B2606"/>
    <w:rsid w:val="000B261F"/>
    <w:rsid w:val="000B2713"/>
    <w:rsid w:val="000B299C"/>
    <w:rsid w:val="000B29CE"/>
    <w:rsid w:val="000B2D9E"/>
    <w:rsid w:val="000B2FB8"/>
    <w:rsid w:val="000B379F"/>
    <w:rsid w:val="000B3974"/>
    <w:rsid w:val="000B3F85"/>
    <w:rsid w:val="000B56CD"/>
    <w:rsid w:val="000B5920"/>
    <w:rsid w:val="000B68F0"/>
    <w:rsid w:val="000B6928"/>
    <w:rsid w:val="000B69C0"/>
    <w:rsid w:val="000B6C90"/>
    <w:rsid w:val="000B7BD4"/>
    <w:rsid w:val="000B7DF8"/>
    <w:rsid w:val="000B7E05"/>
    <w:rsid w:val="000C00DD"/>
    <w:rsid w:val="000C0563"/>
    <w:rsid w:val="000C0A67"/>
    <w:rsid w:val="000C120B"/>
    <w:rsid w:val="000C12DC"/>
    <w:rsid w:val="000C14AF"/>
    <w:rsid w:val="000C1716"/>
    <w:rsid w:val="000C1824"/>
    <w:rsid w:val="000C1C76"/>
    <w:rsid w:val="000C22F3"/>
    <w:rsid w:val="000C2377"/>
    <w:rsid w:val="000C24DD"/>
    <w:rsid w:val="000C2836"/>
    <w:rsid w:val="000C28AA"/>
    <w:rsid w:val="000C2D2C"/>
    <w:rsid w:val="000C2EEE"/>
    <w:rsid w:val="000C2F0B"/>
    <w:rsid w:val="000C2F19"/>
    <w:rsid w:val="000C33D6"/>
    <w:rsid w:val="000C3DF5"/>
    <w:rsid w:val="000C3F5E"/>
    <w:rsid w:val="000C4429"/>
    <w:rsid w:val="000C45E1"/>
    <w:rsid w:val="000C4C3A"/>
    <w:rsid w:val="000C4CBE"/>
    <w:rsid w:val="000C5139"/>
    <w:rsid w:val="000C5209"/>
    <w:rsid w:val="000C5504"/>
    <w:rsid w:val="000C55D6"/>
    <w:rsid w:val="000C6165"/>
    <w:rsid w:val="000C6283"/>
    <w:rsid w:val="000C6802"/>
    <w:rsid w:val="000C6A52"/>
    <w:rsid w:val="000C6ED4"/>
    <w:rsid w:val="000C7370"/>
    <w:rsid w:val="000C7504"/>
    <w:rsid w:val="000C7AD4"/>
    <w:rsid w:val="000D0022"/>
    <w:rsid w:val="000D0333"/>
    <w:rsid w:val="000D05D9"/>
    <w:rsid w:val="000D05FD"/>
    <w:rsid w:val="000D0623"/>
    <w:rsid w:val="000D0922"/>
    <w:rsid w:val="000D0C55"/>
    <w:rsid w:val="000D0D2E"/>
    <w:rsid w:val="000D0DC2"/>
    <w:rsid w:val="000D0ED8"/>
    <w:rsid w:val="000D139D"/>
    <w:rsid w:val="000D14AF"/>
    <w:rsid w:val="000D1640"/>
    <w:rsid w:val="000D1AFE"/>
    <w:rsid w:val="000D2CF2"/>
    <w:rsid w:val="000D2F45"/>
    <w:rsid w:val="000D3A85"/>
    <w:rsid w:val="000D4183"/>
    <w:rsid w:val="000D43B7"/>
    <w:rsid w:val="000D46CF"/>
    <w:rsid w:val="000D46EA"/>
    <w:rsid w:val="000D475D"/>
    <w:rsid w:val="000D4817"/>
    <w:rsid w:val="000D4B04"/>
    <w:rsid w:val="000D5915"/>
    <w:rsid w:val="000D63C0"/>
    <w:rsid w:val="000D6705"/>
    <w:rsid w:val="000D7112"/>
    <w:rsid w:val="000D7B12"/>
    <w:rsid w:val="000D7E28"/>
    <w:rsid w:val="000E0159"/>
    <w:rsid w:val="000E0C50"/>
    <w:rsid w:val="000E196E"/>
    <w:rsid w:val="000E1ECD"/>
    <w:rsid w:val="000E23B1"/>
    <w:rsid w:val="000E27E7"/>
    <w:rsid w:val="000E2A54"/>
    <w:rsid w:val="000E2CDC"/>
    <w:rsid w:val="000E30BE"/>
    <w:rsid w:val="000E30FF"/>
    <w:rsid w:val="000E3E8D"/>
    <w:rsid w:val="000E4AD7"/>
    <w:rsid w:val="000E4BC7"/>
    <w:rsid w:val="000E5194"/>
    <w:rsid w:val="000E53C7"/>
    <w:rsid w:val="000E57CE"/>
    <w:rsid w:val="000E580F"/>
    <w:rsid w:val="000E5D54"/>
    <w:rsid w:val="000E670F"/>
    <w:rsid w:val="000E686E"/>
    <w:rsid w:val="000E6D29"/>
    <w:rsid w:val="000E6E4E"/>
    <w:rsid w:val="000E726D"/>
    <w:rsid w:val="000E72A1"/>
    <w:rsid w:val="000E786F"/>
    <w:rsid w:val="000E7F1D"/>
    <w:rsid w:val="000F018E"/>
    <w:rsid w:val="000F0558"/>
    <w:rsid w:val="000F0B91"/>
    <w:rsid w:val="000F10D5"/>
    <w:rsid w:val="000F11B6"/>
    <w:rsid w:val="000F15C4"/>
    <w:rsid w:val="000F1B0A"/>
    <w:rsid w:val="000F22FB"/>
    <w:rsid w:val="000F29E3"/>
    <w:rsid w:val="000F31D1"/>
    <w:rsid w:val="000F337F"/>
    <w:rsid w:val="000F38C9"/>
    <w:rsid w:val="000F3B97"/>
    <w:rsid w:val="000F3E69"/>
    <w:rsid w:val="000F41E6"/>
    <w:rsid w:val="000F4BE3"/>
    <w:rsid w:val="000F54B3"/>
    <w:rsid w:val="000F5537"/>
    <w:rsid w:val="000F597D"/>
    <w:rsid w:val="000F61A7"/>
    <w:rsid w:val="000F6200"/>
    <w:rsid w:val="000F6DBC"/>
    <w:rsid w:val="000F78A9"/>
    <w:rsid w:val="000F7BC8"/>
    <w:rsid w:val="000F7E0D"/>
    <w:rsid w:val="00100548"/>
    <w:rsid w:val="00101012"/>
    <w:rsid w:val="001012B1"/>
    <w:rsid w:val="00101415"/>
    <w:rsid w:val="0010201E"/>
    <w:rsid w:val="00102F4F"/>
    <w:rsid w:val="0010327F"/>
    <w:rsid w:val="001032C2"/>
    <w:rsid w:val="00105464"/>
    <w:rsid w:val="00105468"/>
    <w:rsid w:val="00105907"/>
    <w:rsid w:val="00105B34"/>
    <w:rsid w:val="00105F80"/>
    <w:rsid w:val="00106DC4"/>
    <w:rsid w:val="00106FBD"/>
    <w:rsid w:val="00107140"/>
    <w:rsid w:val="00107999"/>
    <w:rsid w:val="00107A30"/>
    <w:rsid w:val="00107A5F"/>
    <w:rsid w:val="00107C5F"/>
    <w:rsid w:val="00107F07"/>
    <w:rsid w:val="0011095B"/>
    <w:rsid w:val="00110B81"/>
    <w:rsid w:val="00111494"/>
    <w:rsid w:val="0011211A"/>
    <w:rsid w:val="00112C0C"/>
    <w:rsid w:val="00112E35"/>
    <w:rsid w:val="00113085"/>
    <w:rsid w:val="00113AEB"/>
    <w:rsid w:val="00113D56"/>
    <w:rsid w:val="00114615"/>
    <w:rsid w:val="001147FA"/>
    <w:rsid w:val="00114CC9"/>
    <w:rsid w:val="00114D15"/>
    <w:rsid w:val="00114DEC"/>
    <w:rsid w:val="00114FB0"/>
    <w:rsid w:val="00115489"/>
    <w:rsid w:val="00115902"/>
    <w:rsid w:val="00115AA3"/>
    <w:rsid w:val="00115FA9"/>
    <w:rsid w:val="00116A9D"/>
    <w:rsid w:val="00116D76"/>
    <w:rsid w:val="00116EA7"/>
    <w:rsid w:val="00117222"/>
    <w:rsid w:val="00117AB5"/>
    <w:rsid w:val="00117DE2"/>
    <w:rsid w:val="0012002E"/>
    <w:rsid w:val="001206EE"/>
    <w:rsid w:val="00120AE0"/>
    <w:rsid w:val="00120F99"/>
    <w:rsid w:val="001211B7"/>
    <w:rsid w:val="001222A1"/>
    <w:rsid w:val="0012266F"/>
    <w:rsid w:val="00122F0E"/>
    <w:rsid w:val="001230FA"/>
    <w:rsid w:val="00123C94"/>
    <w:rsid w:val="00123D46"/>
    <w:rsid w:val="00123FC1"/>
    <w:rsid w:val="00124945"/>
    <w:rsid w:val="00124B4A"/>
    <w:rsid w:val="00124D99"/>
    <w:rsid w:val="0012506F"/>
    <w:rsid w:val="00125532"/>
    <w:rsid w:val="00125665"/>
    <w:rsid w:val="00126008"/>
    <w:rsid w:val="001266AD"/>
    <w:rsid w:val="001267B4"/>
    <w:rsid w:val="00126B5A"/>
    <w:rsid w:val="00126BAA"/>
    <w:rsid w:val="001271B2"/>
    <w:rsid w:val="00127287"/>
    <w:rsid w:val="00127468"/>
    <w:rsid w:val="00127541"/>
    <w:rsid w:val="00127AB6"/>
    <w:rsid w:val="00127E4D"/>
    <w:rsid w:val="0013018F"/>
    <w:rsid w:val="00130461"/>
    <w:rsid w:val="00130ADB"/>
    <w:rsid w:val="00130F7B"/>
    <w:rsid w:val="00131E7C"/>
    <w:rsid w:val="00131F3E"/>
    <w:rsid w:val="001320FD"/>
    <w:rsid w:val="00132306"/>
    <w:rsid w:val="00132389"/>
    <w:rsid w:val="001324EF"/>
    <w:rsid w:val="0013327F"/>
    <w:rsid w:val="00133352"/>
    <w:rsid w:val="00133523"/>
    <w:rsid w:val="001336B8"/>
    <w:rsid w:val="001339F5"/>
    <w:rsid w:val="00133A8C"/>
    <w:rsid w:val="00133E23"/>
    <w:rsid w:val="0013406C"/>
    <w:rsid w:val="0013415D"/>
    <w:rsid w:val="00134368"/>
    <w:rsid w:val="001347A0"/>
    <w:rsid w:val="001349FE"/>
    <w:rsid w:val="00134DF6"/>
    <w:rsid w:val="001355BF"/>
    <w:rsid w:val="00135767"/>
    <w:rsid w:val="0013589C"/>
    <w:rsid w:val="0013590A"/>
    <w:rsid w:val="00135B80"/>
    <w:rsid w:val="00135C34"/>
    <w:rsid w:val="001360C3"/>
    <w:rsid w:val="001364B2"/>
    <w:rsid w:val="00136672"/>
    <w:rsid w:val="001367B7"/>
    <w:rsid w:val="001372EE"/>
    <w:rsid w:val="00137762"/>
    <w:rsid w:val="0013792B"/>
    <w:rsid w:val="00137AC4"/>
    <w:rsid w:val="00140445"/>
    <w:rsid w:val="001405C3"/>
    <w:rsid w:val="001412BE"/>
    <w:rsid w:val="001412D4"/>
    <w:rsid w:val="00141FD5"/>
    <w:rsid w:val="00142280"/>
    <w:rsid w:val="00142514"/>
    <w:rsid w:val="0014269B"/>
    <w:rsid w:val="00142F9D"/>
    <w:rsid w:val="0014339D"/>
    <w:rsid w:val="00143475"/>
    <w:rsid w:val="00143485"/>
    <w:rsid w:val="00143860"/>
    <w:rsid w:val="0014387B"/>
    <w:rsid w:val="00143A96"/>
    <w:rsid w:val="00143C24"/>
    <w:rsid w:val="00144704"/>
    <w:rsid w:val="001448BD"/>
    <w:rsid w:val="001448D1"/>
    <w:rsid w:val="00144913"/>
    <w:rsid w:val="00144A94"/>
    <w:rsid w:val="00144AD8"/>
    <w:rsid w:val="0014508F"/>
    <w:rsid w:val="001452BA"/>
    <w:rsid w:val="001455DD"/>
    <w:rsid w:val="00145821"/>
    <w:rsid w:val="001462AF"/>
    <w:rsid w:val="001466A0"/>
    <w:rsid w:val="00147125"/>
    <w:rsid w:val="0014715C"/>
    <w:rsid w:val="001474C8"/>
    <w:rsid w:val="001474D2"/>
    <w:rsid w:val="0014763A"/>
    <w:rsid w:val="00147A6C"/>
    <w:rsid w:val="00147B11"/>
    <w:rsid w:val="00150004"/>
    <w:rsid w:val="00150216"/>
    <w:rsid w:val="00150602"/>
    <w:rsid w:val="00150894"/>
    <w:rsid w:val="00150D0C"/>
    <w:rsid w:val="00150E7D"/>
    <w:rsid w:val="00151299"/>
    <w:rsid w:val="00151400"/>
    <w:rsid w:val="001514B5"/>
    <w:rsid w:val="001523BB"/>
    <w:rsid w:val="0015242A"/>
    <w:rsid w:val="00152590"/>
    <w:rsid w:val="001527CF"/>
    <w:rsid w:val="001528C0"/>
    <w:rsid w:val="001531AF"/>
    <w:rsid w:val="001532F9"/>
    <w:rsid w:val="00153753"/>
    <w:rsid w:val="00153F19"/>
    <w:rsid w:val="00154062"/>
    <w:rsid w:val="00154578"/>
    <w:rsid w:val="001545AA"/>
    <w:rsid w:val="001546EC"/>
    <w:rsid w:val="001547AD"/>
    <w:rsid w:val="00154FE7"/>
    <w:rsid w:val="00155024"/>
    <w:rsid w:val="0015560E"/>
    <w:rsid w:val="0015637E"/>
    <w:rsid w:val="00156DC1"/>
    <w:rsid w:val="00156F5B"/>
    <w:rsid w:val="001571C3"/>
    <w:rsid w:val="001573BC"/>
    <w:rsid w:val="001577E6"/>
    <w:rsid w:val="001601F1"/>
    <w:rsid w:val="00160412"/>
    <w:rsid w:val="00160736"/>
    <w:rsid w:val="00160C0E"/>
    <w:rsid w:val="00160CAF"/>
    <w:rsid w:val="00160CC4"/>
    <w:rsid w:val="00160D65"/>
    <w:rsid w:val="00161012"/>
    <w:rsid w:val="001612F2"/>
    <w:rsid w:val="001617EB"/>
    <w:rsid w:val="00161F95"/>
    <w:rsid w:val="001620EA"/>
    <w:rsid w:val="00162190"/>
    <w:rsid w:val="00162D14"/>
    <w:rsid w:val="0016328D"/>
    <w:rsid w:val="001632B6"/>
    <w:rsid w:val="001633A9"/>
    <w:rsid w:val="0016452F"/>
    <w:rsid w:val="00164E2F"/>
    <w:rsid w:val="001657E8"/>
    <w:rsid w:val="001659EE"/>
    <w:rsid w:val="001662B2"/>
    <w:rsid w:val="00166870"/>
    <w:rsid w:val="00166922"/>
    <w:rsid w:val="00166A4F"/>
    <w:rsid w:val="0016742E"/>
    <w:rsid w:val="00167479"/>
    <w:rsid w:val="00170464"/>
    <w:rsid w:val="0017061C"/>
    <w:rsid w:val="00170C63"/>
    <w:rsid w:val="00171079"/>
    <w:rsid w:val="001713C5"/>
    <w:rsid w:val="00171BD8"/>
    <w:rsid w:val="00172BA5"/>
    <w:rsid w:val="00172F76"/>
    <w:rsid w:val="00173950"/>
    <w:rsid w:val="00173D40"/>
    <w:rsid w:val="00173FAE"/>
    <w:rsid w:val="0017426D"/>
    <w:rsid w:val="00174466"/>
    <w:rsid w:val="00174675"/>
    <w:rsid w:val="00174891"/>
    <w:rsid w:val="00174D7A"/>
    <w:rsid w:val="001756C7"/>
    <w:rsid w:val="0017663C"/>
    <w:rsid w:val="00176C44"/>
    <w:rsid w:val="00177667"/>
    <w:rsid w:val="001777AB"/>
    <w:rsid w:val="00177F25"/>
    <w:rsid w:val="00180425"/>
    <w:rsid w:val="00180FEB"/>
    <w:rsid w:val="00181130"/>
    <w:rsid w:val="001814B3"/>
    <w:rsid w:val="001819D8"/>
    <w:rsid w:val="00181EA4"/>
    <w:rsid w:val="001821A4"/>
    <w:rsid w:val="001822E7"/>
    <w:rsid w:val="001823EF"/>
    <w:rsid w:val="00182780"/>
    <w:rsid w:val="00183454"/>
    <w:rsid w:val="00184954"/>
    <w:rsid w:val="00184ABD"/>
    <w:rsid w:val="00184B44"/>
    <w:rsid w:val="00184BAB"/>
    <w:rsid w:val="00184E8E"/>
    <w:rsid w:val="00184FDD"/>
    <w:rsid w:val="0018584A"/>
    <w:rsid w:val="001859D4"/>
    <w:rsid w:val="00185C8A"/>
    <w:rsid w:val="0018644B"/>
    <w:rsid w:val="001869D3"/>
    <w:rsid w:val="00186E4F"/>
    <w:rsid w:val="00186FE4"/>
    <w:rsid w:val="001905C8"/>
    <w:rsid w:val="00190C3C"/>
    <w:rsid w:val="00190E0C"/>
    <w:rsid w:val="001910E0"/>
    <w:rsid w:val="00191674"/>
    <w:rsid w:val="001916B4"/>
    <w:rsid w:val="00191867"/>
    <w:rsid w:val="00191CAE"/>
    <w:rsid w:val="00192969"/>
    <w:rsid w:val="00192AD0"/>
    <w:rsid w:val="00192BE8"/>
    <w:rsid w:val="00192D8F"/>
    <w:rsid w:val="00192E14"/>
    <w:rsid w:val="00192EAB"/>
    <w:rsid w:val="001936A5"/>
    <w:rsid w:val="001942E8"/>
    <w:rsid w:val="001944F2"/>
    <w:rsid w:val="00194788"/>
    <w:rsid w:val="001947F3"/>
    <w:rsid w:val="00194D58"/>
    <w:rsid w:val="0019502B"/>
    <w:rsid w:val="00195325"/>
    <w:rsid w:val="00195CE7"/>
    <w:rsid w:val="00195DC0"/>
    <w:rsid w:val="00195DDC"/>
    <w:rsid w:val="00195DDE"/>
    <w:rsid w:val="00195FD2"/>
    <w:rsid w:val="0019608C"/>
    <w:rsid w:val="001963B4"/>
    <w:rsid w:val="00196F5B"/>
    <w:rsid w:val="00197055"/>
    <w:rsid w:val="0019707B"/>
    <w:rsid w:val="0019747A"/>
    <w:rsid w:val="00197502"/>
    <w:rsid w:val="00197D5B"/>
    <w:rsid w:val="00197DC6"/>
    <w:rsid w:val="00197F21"/>
    <w:rsid w:val="001A0190"/>
    <w:rsid w:val="001A066C"/>
    <w:rsid w:val="001A09E3"/>
    <w:rsid w:val="001A0F31"/>
    <w:rsid w:val="001A10A2"/>
    <w:rsid w:val="001A12F8"/>
    <w:rsid w:val="001A15AF"/>
    <w:rsid w:val="001A21E1"/>
    <w:rsid w:val="001A2A2D"/>
    <w:rsid w:val="001A2DF6"/>
    <w:rsid w:val="001A3083"/>
    <w:rsid w:val="001A3615"/>
    <w:rsid w:val="001A401F"/>
    <w:rsid w:val="001A42CD"/>
    <w:rsid w:val="001A4719"/>
    <w:rsid w:val="001A4B79"/>
    <w:rsid w:val="001A50B9"/>
    <w:rsid w:val="001A582C"/>
    <w:rsid w:val="001A6091"/>
    <w:rsid w:val="001A6628"/>
    <w:rsid w:val="001A682F"/>
    <w:rsid w:val="001A6E1B"/>
    <w:rsid w:val="001A740A"/>
    <w:rsid w:val="001A79A2"/>
    <w:rsid w:val="001A7C51"/>
    <w:rsid w:val="001B0172"/>
    <w:rsid w:val="001B029B"/>
    <w:rsid w:val="001B0A7B"/>
    <w:rsid w:val="001B0CBD"/>
    <w:rsid w:val="001B0DC9"/>
    <w:rsid w:val="001B1EF3"/>
    <w:rsid w:val="001B1FA3"/>
    <w:rsid w:val="001B1FB4"/>
    <w:rsid w:val="001B2417"/>
    <w:rsid w:val="001B298F"/>
    <w:rsid w:val="001B2A80"/>
    <w:rsid w:val="001B2C5E"/>
    <w:rsid w:val="001B303C"/>
    <w:rsid w:val="001B4611"/>
    <w:rsid w:val="001B4938"/>
    <w:rsid w:val="001B4F94"/>
    <w:rsid w:val="001B53D0"/>
    <w:rsid w:val="001B56A8"/>
    <w:rsid w:val="001B5A64"/>
    <w:rsid w:val="001B5CF7"/>
    <w:rsid w:val="001B5F69"/>
    <w:rsid w:val="001B70AC"/>
    <w:rsid w:val="001B71E4"/>
    <w:rsid w:val="001C018C"/>
    <w:rsid w:val="001C031A"/>
    <w:rsid w:val="001C0800"/>
    <w:rsid w:val="001C0872"/>
    <w:rsid w:val="001C1269"/>
    <w:rsid w:val="001C14DD"/>
    <w:rsid w:val="001C16C1"/>
    <w:rsid w:val="001C1893"/>
    <w:rsid w:val="001C1C15"/>
    <w:rsid w:val="001C253F"/>
    <w:rsid w:val="001C25BD"/>
    <w:rsid w:val="001C27E1"/>
    <w:rsid w:val="001C2B06"/>
    <w:rsid w:val="001C2B61"/>
    <w:rsid w:val="001C3480"/>
    <w:rsid w:val="001C372B"/>
    <w:rsid w:val="001C39FE"/>
    <w:rsid w:val="001C3AB4"/>
    <w:rsid w:val="001C4176"/>
    <w:rsid w:val="001C4290"/>
    <w:rsid w:val="001C505B"/>
    <w:rsid w:val="001C534B"/>
    <w:rsid w:val="001C542A"/>
    <w:rsid w:val="001C5563"/>
    <w:rsid w:val="001C735D"/>
    <w:rsid w:val="001C763C"/>
    <w:rsid w:val="001C766B"/>
    <w:rsid w:val="001C7681"/>
    <w:rsid w:val="001C7A0C"/>
    <w:rsid w:val="001C7EB2"/>
    <w:rsid w:val="001D09A2"/>
    <w:rsid w:val="001D0B8D"/>
    <w:rsid w:val="001D1FC8"/>
    <w:rsid w:val="001D1FF0"/>
    <w:rsid w:val="001D26F5"/>
    <w:rsid w:val="001D289F"/>
    <w:rsid w:val="001D299F"/>
    <w:rsid w:val="001D2A82"/>
    <w:rsid w:val="001D2A8E"/>
    <w:rsid w:val="001D2BA5"/>
    <w:rsid w:val="001D3176"/>
    <w:rsid w:val="001D3340"/>
    <w:rsid w:val="001D3C42"/>
    <w:rsid w:val="001D3C6E"/>
    <w:rsid w:val="001D3D67"/>
    <w:rsid w:val="001D428E"/>
    <w:rsid w:val="001D4F39"/>
    <w:rsid w:val="001D5BC3"/>
    <w:rsid w:val="001D6E02"/>
    <w:rsid w:val="001D718D"/>
    <w:rsid w:val="001D74A9"/>
    <w:rsid w:val="001D7D43"/>
    <w:rsid w:val="001D7F2B"/>
    <w:rsid w:val="001D7F3F"/>
    <w:rsid w:val="001E0020"/>
    <w:rsid w:val="001E031B"/>
    <w:rsid w:val="001E0817"/>
    <w:rsid w:val="001E0E31"/>
    <w:rsid w:val="001E1015"/>
    <w:rsid w:val="001E1670"/>
    <w:rsid w:val="001E16B8"/>
    <w:rsid w:val="001E18DA"/>
    <w:rsid w:val="001E1F27"/>
    <w:rsid w:val="001E205B"/>
    <w:rsid w:val="001E2134"/>
    <w:rsid w:val="001E2232"/>
    <w:rsid w:val="001E225A"/>
    <w:rsid w:val="001E2448"/>
    <w:rsid w:val="001E2545"/>
    <w:rsid w:val="001E2D8F"/>
    <w:rsid w:val="001E3667"/>
    <w:rsid w:val="001E37EF"/>
    <w:rsid w:val="001E4131"/>
    <w:rsid w:val="001E4646"/>
    <w:rsid w:val="001E4A05"/>
    <w:rsid w:val="001E4C8E"/>
    <w:rsid w:val="001E5508"/>
    <w:rsid w:val="001E56AE"/>
    <w:rsid w:val="001E56D0"/>
    <w:rsid w:val="001E5B8A"/>
    <w:rsid w:val="001E5C8D"/>
    <w:rsid w:val="001E5C9E"/>
    <w:rsid w:val="001E5EB6"/>
    <w:rsid w:val="001E5F08"/>
    <w:rsid w:val="001E60E7"/>
    <w:rsid w:val="001E6102"/>
    <w:rsid w:val="001E6A9F"/>
    <w:rsid w:val="001E6D58"/>
    <w:rsid w:val="001E7605"/>
    <w:rsid w:val="001E761E"/>
    <w:rsid w:val="001E7A13"/>
    <w:rsid w:val="001E7CC2"/>
    <w:rsid w:val="001F03CE"/>
    <w:rsid w:val="001F0A99"/>
    <w:rsid w:val="001F0BD5"/>
    <w:rsid w:val="001F0C3A"/>
    <w:rsid w:val="001F1F40"/>
    <w:rsid w:val="001F245C"/>
    <w:rsid w:val="001F2A57"/>
    <w:rsid w:val="001F33E6"/>
    <w:rsid w:val="001F3472"/>
    <w:rsid w:val="001F38EB"/>
    <w:rsid w:val="001F425C"/>
    <w:rsid w:val="001F42EB"/>
    <w:rsid w:val="001F4431"/>
    <w:rsid w:val="001F4F48"/>
    <w:rsid w:val="001F4FB2"/>
    <w:rsid w:val="001F5524"/>
    <w:rsid w:val="001F567A"/>
    <w:rsid w:val="001F61E9"/>
    <w:rsid w:val="001F6D88"/>
    <w:rsid w:val="001F6E1D"/>
    <w:rsid w:val="001F707F"/>
    <w:rsid w:val="001F725C"/>
    <w:rsid w:val="001F7283"/>
    <w:rsid w:val="001F75D1"/>
    <w:rsid w:val="001F77FA"/>
    <w:rsid w:val="001F7CC7"/>
    <w:rsid w:val="00200587"/>
    <w:rsid w:val="002009D5"/>
    <w:rsid w:val="00200C2C"/>
    <w:rsid w:val="00201B54"/>
    <w:rsid w:val="00201D2D"/>
    <w:rsid w:val="0020270D"/>
    <w:rsid w:val="00202806"/>
    <w:rsid w:val="002029D4"/>
    <w:rsid w:val="00202D34"/>
    <w:rsid w:val="00202DBB"/>
    <w:rsid w:val="002032B8"/>
    <w:rsid w:val="0020347C"/>
    <w:rsid w:val="002036CD"/>
    <w:rsid w:val="00204693"/>
    <w:rsid w:val="00204748"/>
    <w:rsid w:val="0020477F"/>
    <w:rsid w:val="00205301"/>
    <w:rsid w:val="00205483"/>
    <w:rsid w:val="00205A88"/>
    <w:rsid w:val="00205BD1"/>
    <w:rsid w:val="00205BEA"/>
    <w:rsid w:val="00206B9E"/>
    <w:rsid w:val="00206E95"/>
    <w:rsid w:val="00206F9F"/>
    <w:rsid w:val="00207897"/>
    <w:rsid w:val="00207BBB"/>
    <w:rsid w:val="00207C8A"/>
    <w:rsid w:val="00210486"/>
    <w:rsid w:val="0021157B"/>
    <w:rsid w:val="00211CBE"/>
    <w:rsid w:val="00211E59"/>
    <w:rsid w:val="00212062"/>
    <w:rsid w:val="00212B01"/>
    <w:rsid w:val="00212C74"/>
    <w:rsid w:val="00212F99"/>
    <w:rsid w:val="0021352B"/>
    <w:rsid w:val="0021368C"/>
    <w:rsid w:val="0021386D"/>
    <w:rsid w:val="002138F2"/>
    <w:rsid w:val="0021469D"/>
    <w:rsid w:val="002149F3"/>
    <w:rsid w:val="00214AFB"/>
    <w:rsid w:val="00214D8C"/>
    <w:rsid w:val="00215258"/>
    <w:rsid w:val="0021525B"/>
    <w:rsid w:val="00215413"/>
    <w:rsid w:val="00215549"/>
    <w:rsid w:val="0021589C"/>
    <w:rsid w:val="00216321"/>
    <w:rsid w:val="00216604"/>
    <w:rsid w:val="00216D65"/>
    <w:rsid w:val="0021713D"/>
    <w:rsid w:val="002178A4"/>
    <w:rsid w:val="00220EC8"/>
    <w:rsid w:val="00221074"/>
    <w:rsid w:val="00221864"/>
    <w:rsid w:val="002219C3"/>
    <w:rsid w:val="00221AAE"/>
    <w:rsid w:val="0022202C"/>
    <w:rsid w:val="0022233C"/>
    <w:rsid w:val="002228E7"/>
    <w:rsid w:val="002229A2"/>
    <w:rsid w:val="00222D27"/>
    <w:rsid w:val="0022333A"/>
    <w:rsid w:val="0022353E"/>
    <w:rsid w:val="002237FD"/>
    <w:rsid w:val="00223D0D"/>
    <w:rsid w:val="0022464B"/>
    <w:rsid w:val="00224704"/>
    <w:rsid w:val="002247F9"/>
    <w:rsid w:val="002250F2"/>
    <w:rsid w:val="00225830"/>
    <w:rsid w:val="00225E4F"/>
    <w:rsid w:val="00226A7C"/>
    <w:rsid w:val="00227C85"/>
    <w:rsid w:val="00227F04"/>
    <w:rsid w:val="0023004C"/>
    <w:rsid w:val="0023033D"/>
    <w:rsid w:val="00230F93"/>
    <w:rsid w:val="002318C0"/>
    <w:rsid w:val="00231D34"/>
    <w:rsid w:val="002324E7"/>
    <w:rsid w:val="0023250C"/>
    <w:rsid w:val="0023255A"/>
    <w:rsid w:val="00232897"/>
    <w:rsid w:val="00232950"/>
    <w:rsid w:val="00232A6A"/>
    <w:rsid w:val="0023352F"/>
    <w:rsid w:val="00233645"/>
    <w:rsid w:val="0023368F"/>
    <w:rsid w:val="002339AE"/>
    <w:rsid w:val="00233F81"/>
    <w:rsid w:val="00234B9A"/>
    <w:rsid w:val="00234C65"/>
    <w:rsid w:val="002354A7"/>
    <w:rsid w:val="00235B72"/>
    <w:rsid w:val="00235DC3"/>
    <w:rsid w:val="0023664B"/>
    <w:rsid w:val="00236AD7"/>
    <w:rsid w:val="00236EB4"/>
    <w:rsid w:val="00236EFB"/>
    <w:rsid w:val="002371D2"/>
    <w:rsid w:val="0023731F"/>
    <w:rsid w:val="002373C6"/>
    <w:rsid w:val="002373DE"/>
    <w:rsid w:val="002377C7"/>
    <w:rsid w:val="00237863"/>
    <w:rsid w:val="002404AC"/>
    <w:rsid w:val="00240810"/>
    <w:rsid w:val="00240D5F"/>
    <w:rsid w:val="00241140"/>
    <w:rsid w:val="002418B6"/>
    <w:rsid w:val="00242450"/>
    <w:rsid w:val="00242DC0"/>
    <w:rsid w:val="00243052"/>
    <w:rsid w:val="002430A0"/>
    <w:rsid w:val="002437F5"/>
    <w:rsid w:val="00243C07"/>
    <w:rsid w:val="00243F1A"/>
    <w:rsid w:val="002440DB"/>
    <w:rsid w:val="00244966"/>
    <w:rsid w:val="00244CB7"/>
    <w:rsid w:val="00244CC3"/>
    <w:rsid w:val="00244CF3"/>
    <w:rsid w:val="002450AB"/>
    <w:rsid w:val="0024542D"/>
    <w:rsid w:val="002454E3"/>
    <w:rsid w:val="00245581"/>
    <w:rsid w:val="00245585"/>
    <w:rsid w:val="002456C0"/>
    <w:rsid w:val="002458BA"/>
    <w:rsid w:val="00245C95"/>
    <w:rsid w:val="00245F62"/>
    <w:rsid w:val="00246060"/>
    <w:rsid w:val="002467AE"/>
    <w:rsid w:val="002467D1"/>
    <w:rsid w:val="002467DD"/>
    <w:rsid w:val="002471B9"/>
    <w:rsid w:val="002474B2"/>
    <w:rsid w:val="00247E20"/>
    <w:rsid w:val="0025001B"/>
    <w:rsid w:val="002500DF"/>
    <w:rsid w:val="00250112"/>
    <w:rsid w:val="00250373"/>
    <w:rsid w:val="00250C49"/>
    <w:rsid w:val="00250DBB"/>
    <w:rsid w:val="00250E82"/>
    <w:rsid w:val="00251523"/>
    <w:rsid w:val="00251891"/>
    <w:rsid w:val="00251BE8"/>
    <w:rsid w:val="00251EDC"/>
    <w:rsid w:val="002520D9"/>
    <w:rsid w:val="002523E9"/>
    <w:rsid w:val="002527DA"/>
    <w:rsid w:val="00252C2C"/>
    <w:rsid w:val="00252CB9"/>
    <w:rsid w:val="00252DD9"/>
    <w:rsid w:val="00253022"/>
    <w:rsid w:val="0025304E"/>
    <w:rsid w:val="002532FF"/>
    <w:rsid w:val="00253641"/>
    <w:rsid w:val="002537CF"/>
    <w:rsid w:val="00253BF0"/>
    <w:rsid w:val="002549BB"/>
    <w:rsid w:val="00254D66"/>
    <w:rsid w:val="00254F46"/>
    <w:rsid w:val="0025518E"/>
    <w:rsid w:val="00255489"/>
    <w:rsid w:val="00255CFE"/>
    <w:rsid w:val="00256799"/>
    <w:rsid w:val="00256F92"/>
    <w:rsid w:val="00257052"/>
    <w:rsid w:val="0025747B"/>
    <w:rsid w:val="0025753B"/>
    <w:rsid w:val="00257CF5"/>
    <w:rsid w:val="00257D4C"/>
    <w:rsid w:val="00260882"/>
    <w:rsid w:val="00260A28"/>
    <w:rsid w:val="00260A8E"/>
    <w:rsid w:val="00260D54"/>
    <w:rsid w:val="002611C3"/>
    <w:rsid w:val="0026229D"/>
    <w:rsid w:val="00262530"/>
    <w:rsid w:val="0026254B"/>
    <w:rsid w:val="00262980"/>
    <w:rsid w:val="00262B12"/>
    <w:rsid w:val="00262D62"/>
    <w:rsid w:val="0026309D"/>
    <w:rsid w:val="0026319A"/>
    <w:rsid w:val="00263857"/>
    <w:rsid w:val="0026398B"/>
    <w:rsid w:val="00263C07"/>
    <w:rsid w:val="00263C47"/>
    <w:rsid w:val="00263F8A"/>
    <w:rsid w:val="002643BC"/>
    <w:rsid w:val="00264A09"/>
    <w:rsid w:val="00264C02"/>
    <w:rsid w:val="002654EB"/>
    <w:rsid w:val="002659F8"/>
    <w:rsid w:val="00265A80"/>
    <w:rsid w:val="00265ADB"/>
    <w:rsid w:val="002665FF"/>
    <w:rsid w:val="0026682E"/>
    <w:rsid w:val="0026686F"/>
    <w:rsid w:val="00266A93"/>
    <w:rsid w:val="002670CC"/>
    <w:rsid w:val="002679F5"/>
    <w:rsid w:val="0027011B"/>
    <w:rsid w:val="0027012A"/>
    <w:rsid w:val="0027046A"/>
    <w:rsid w:val="002710D1"/>
    <w:rsid w:val="00271457"/>
    <w:rsid w:val="0027168F"/>
    <w:rsid w:val="00271A47"/>
    <w:rsid w:val="00272B59"/>
    <w:rsid w:val="002730BB"/>
    <w:rsid w:val="00273651"/>
    <w:rsid w:val="002736C7"/>
    <w:rsid w:val="0027401B"/>
    <w:rsid w:val="0027471A"/>
    <w:rsid w:val="00274A54"/>
    <w:rsid w:val="00274F1B"/>
    <w:rsid w:val="00275BA0"/>
    <w:rsid w:val="00275C0F"/>
    <w:rsid w:val="00275C7E"/>
    <w:rsid w:val="002765AB"/>
    <w:rsid w:val="00276613"/>
    <w:rsid w:val="0027680C"/>
    <w:rsid w:val="0027682F"/>
    <w:rsid w:val="002769BC"/>
    <w:rsid w:val="00276A4C"/>
    <w:rsid w:val="00277254"/>
    <w:rsid w:val="0027786A"/>
    <w:rsid w:val="00280087"/>
    <w:rsid w:val="002801BA"/>
    <w:rsid w:val="00280758"/>
    <w:rsid w:val="00280870"/>
    <w:rsid w:val="002808E2"/>
    <w:rsid w:val="00280AC8"/>
    <w:rsid w:val="002821F3"/>
    <w:rsid w:val="00282400"/>
    <w:rsid w:val="0028245F"/>
    <w:rsid w:val="002828EB"/>
    <w:rsid w:val="0028290B"/>
    <w:rsid w:val="002831BB"/>
    <w:rsid w:val="00283807"/>
    <w:rsid w:val="00284172"/>
    <w:rsid w:val="0028455A"/>
    <w:rsid w:val="0028504E"/>
    <w:rsid w:val="00285171"/>
    <w:rsid w:val="00285CBA"/>
    <w:rsid w:val="002862EB"/>
    <w:rsid w:val="00286741"/>
    <w:rsid w:val="00286D4D"/>
    <w:rsid w:val="002872D6"/>
    <w:rsid w:val="00287C43"/>
    <w:rsid w:val="002900EC"/>
    <w:rsid w:val="002909AB"/>
    <w:rsid w:val="002913EF"/>
    <w:rsid w:val="0029153D"/>
    <w:rsid w:val="00291D30"/>
    <w:rsid w:val="00291EF9"/>
    <w:rsid w:val="00291F43"/>
    <w:rsid w:val="00292301"/>
    <w:rsid w:val="0029262F"/>
    <w:rsid w:val="00293276"/>
    <w:rsid w:val="00293425"/>
    <w:rsid w:val="00293459"/>
    <w:rsid w:val="002939CD"/>
    <w:rsid w:val="002941F3"/>
    <w:rsid w:val="00294387"/>
    <w:rsid w:val="00294640"/>
    <w:rsid w:val="00295018"/>
    <w:rsid w:val="0029502D"/>
    <w:rsid w:val="002951D1"/>
    <w:rsid w:val="00295348"/>
    <w:rsid w:val="002958B1"/>
    <w:rsid w:val="00295B90"/>
    <w:rsid w:val="00295DB8"/>
    <w:rsid w:val="00295F0A"/>
    <w:rsid w:val="00296211"/>
    <w:rsid w:val="002965F9"/>
    <w:rsid w:val="002967F7"/>
    <w:rsid w:val="0029724B"/>
    <w:rsid w:val="002974B5"/>
    <w:rsid w:val="00297C54"/>
    <w:rsid w:val="002A02C5"/>
    <w:rsid w:val="002A0609"/>
    <w:rsid w:val="002A08B1"/>
    <w:rsid w:val="002A0F53"/>
    <w:rsid w:val="002A1825"/>
    <w:rsid w:val="002A1DF6"/>
    <w:rsid w:val="002A1F60"/>
    <w:rsid w:val="002A2121"/>
    <w:rsid w:val="002A2BAD"/>
    <w:rsid w:val="002A2F4C"/>
    <w:rsid w:val="002A32B4"/>
    <w:rsid w:val="002A3F01"/>
    <w:rsid w:val="002A3FF7"/>
    <w:rsid w:val="002A432C"/>
    <w:rsid w:val="002A43AC"/>
    <w:rsid w:val="002A45A3"/>
    <w:rsid w:val="002A4635"/>
    <w:rsid w:val="002A4F30"/>
    <w:rsid w:val="002A580E"/>
    <w:rsid w:val="002A58F4"/>
    <w:rsid w:val="002A5AC2"/>
    <w:rsid w:val="002A5CF7"/>
    <w:rsid w:val="002A6488"/>
    <w:rsid w:val="002A68B8"/>
    <w:rsid w:val="002A6DE9"/>
    <w:rsid w:val="002A6F84"/>
    <w:rsid w:val="002A6F88"/>
    <w:rsid w:val="002A6FC4"/>
    <w:rsid w:val="002A7218"/>
    <w:rsid w:val="002A7DB8"/>
    <w:rsid w:val="002A7E85"/>
    <w:rsid w:val="002A7F4D"/>
    <w:rsid w:val="002B0631"/>
    <w:rsid w:val="002B0728"/>
    <w:rsid w:val="002B0D6D"/>
    <w:rsid w:val="002B10B6"/>
    <w:rsid w:val="002B1337"/>
    <w:rsid w:val="002B134A"/>
    <w:rsid w:val="002B13EC"/>
    <w:rsid w:val="002B161F"/>
    <w:rsid w:val="002B16D8"/>
    <w:rsid w:val="002B1AEE"/>
    <w:rsid w:val="002B1EE6"/>
    <w:rsid w:val="002B2357"/>
    <w:rsid w:val="002B27EB"/>
    <w:rsid w:val="002B292C"/>
    <w:rsid w:val="002B2974"/>
    <w:rsid w:val="002B3576"/>
    <w:rsid w:val="002B3855"/>
    <w:rsid w:val="002B38DE"/>
    <w:rsid w:val="002B3C4F"/>
    <w:rsid w:val="002B3DDE"/>
    <w:rsid w:val="002B4250"/>
    <w:rsid w:val="002B4BCA"/>
    <w:rsid w:val="002B5887"/>
    <w:rsid w:val="002B5D45"/>
    <w:rsid w:val="002B606E"/>
    <w:rsid w:val="002B6F64"/>
    <w:rsid w:val="002B7D59"/>
    <w:rsid w:val="002B7F90"/>
    <w:rsid w:val="002C01F7"/>
    <w:rsid w:val="002C0374"/>
    <w:rsid w:val="002C079B"/>
    <w:rsid w:val="002C0CE9"/>
    <w:rsid w:val="002C0EB8"/>
    <w:rsid w:val="002C10DA"/>
    <w:rsid w:val="002C13A6"/>
    <w:rsid w:val="002C14CD"/>
    <w:rsid w:val="002C178B"/>
    <w:rsid w:val="002C1CA1"/>
    <w:rsid w:val="002C2607"/>
    <w:rsid w:val="002C28DE"/>
    <w:rsid w:val="002C2D66"/>
    <w:rsid w:val="002C2FDF"/>
    <w:rsid w:val="002C3ED8"/>
    <w:rsid w:val="002C464B"/>
    <w:rsid w:val="002C4759"/>
    <w:rsid w:val="002C4A08"/>
    <w:rsid w:val="002C4B37"/>
    <w:rsid w:val="002C4B49"/>
    <w:rsid w:val="002C531D"/>
    <w:rsid w:val="002C5BA3"/>
    <w:rsid w:val="002C5D6A"/>
    <w:rsid w:val="002C5D99"/>
    <w:rsid w:val="002C6052"/>
    <w:rsid w:val="002C6241"/>
    <w:rsid w:val="002C63A6"/>
    <w:rsid w:val="002C651C"/>
    <w:rsid w:val="002C66F3"/>
    <w:rsid w:val="002C69C7"/>
    <w:rsid w:val="002C706F"/>
    <w:rsid w:val="002C70D0"/>
    <w:rsid w:val="002C71F1"/>
    <w:rsid w:val="002C7714"/>
    <w:rsid w:val="002D04D6"/>
    <w:rsid w:val="002D0B49"/>
    <w:rsid w:val="002D1B63"/>
    <w:rsid w:val="002D1EB9"/>
    <w:rsid w:val="002D23C2"/>
    <w:rsid w:val="002D24F3"/>
    <w:rsid w:val="002D25C9"/>
    <w:rsid w:val="002D274B"/>
    <w:rsid w:val="002D2807"/>
    <w:rsid w:val="002D3AEB"/>
    <w:rsid w:val="002D3FA8"/>
    <w:rsid w:val="002D4196"/>
    <w:rsid w:val="002D477C"/>
    <w:rsid w:val="002D5140"/>
    <w:rsid w:val="002D5B58"/>
    <w:rsid w:val="002D62C3"/>
    <w:rsid w:val="002D6354"/>
    <w:rsid w:val="002D6367"/>
    <w:rsid w:val="002D6EC9"/>
    <w:rsid w:val="002D7298"/>
    <w:rsid w:val="002D76F2"/>
    <w:rsid w:val="002D77F7"/>
    <w:rsid w:val="002D79E2"/>
    <w:rsid w:val="002D7AC1"/>
    <w:rsid w:val="002D7BE4"/>
    <w:rsid w:val="002E0414"/>
    <w:rsid w:val="002E05FD"/>
    <w:rsid w:val="002E062F"/>
    <w:rsid w:val="002E07C9"/>
    <w:rsid w:val="002E0BB4"/>
    <w:rsid w:val="002E0FBE"/>
    <w:rsid w:val="002E101D"/>
    <w:rsid w:val="002E1C6F"/>
    <w:rsid w:val="002E2150"/>
    <w:rsid w:val="002E227E"/>
    <w:rsid w:val="002E22B6"/>
    <w:rsid w:val="002E2DFC"/>
    <w:rsid w:val="002E31F6"/>
    <w:rsid w:val="002E3302"/>
    <w:rsid w:val="002E396C"/>
    <w:rsid w:val="002E396E"/>
    <w:rsid w:val="002E474B"/>
    <w:rsid w:val="002E47AC"/>
    <w:rsid w:val="002E5127"/>
    <w:rsid w:val="002E5349"/>
    <w:rsid w:val="002E59B6"/>
    <w:rsid w:val="002E59DD"/>
    <w:rsid w:val="002E5B8F"/>
    <w:rsid w:val="002E5C18"/>
    <w:rsid w:val="002E5C80"/>
    <w:rsid w:val="002E6779"/>
    <w:rsid w:val="002E6DF3"/>
    <w:rsid w:val="002E7005"/>
    <w:rsid w:val="002E7280"/>
    <w:rsid w:val="002E77B8"/>
    <w:rsid w:val="002E7CFC"/>
    <w:rsid w:val="002E7E80"/>
    <w:rsid w:val="002F044B"/>
    <w:rsid w:val="002F086E"/>
    <w:rsid w:val="002F1D68"/>
    <w:rsid w:val="002F1DE4"/>
    <w:rsid w:val="002F24D7"/>
    <w:rsid w:val="002F26F7"/>
    <w:rsid w:val="002F2F96"/>
    <w:rsid w:val="002F30B9"/>
    <w:rsid w:val="002F313F"/>
    <w:rsid w:val="002F31B4"/>
    <w:rsid w:val="002F34B3"/>
    <w:rsid w:val="002F352A"/>
    <w:rsid w:val="002F36DB"/>
    <w:rsid w:val="002F3769"/>
    <w:rsid w:val="002F3E7B"/>
    <w:rsid w:val="002F45C7"/>
    <w:rsid w:val="002F47C5"/>
    <w:rsid w:val="002F494F"/>
    <w:rsid w:val="002F4D3B"/>
    <w:rsid w:val="002F5335"/>
    <w:rsid w:val="002F58B2"/>
    <w:rsid w:val="002F5B24"/>
    <w:rsid w:val="002F6082"/>
    <w:rsid w:val="002F60D8"/>
    <w:rsid w:val="002F6E6E"/>
    <w:rsid w:val="002F7BA7"/>
    <w:rsid w:val="003002B1"/>
    <w:rsid w:val="0030107F"/>
    <w:rsid w:val="00301183"/>
    <w:rsid w:val="003015FF"/>
    <w:rsid w:val="00301818"/>
    <w:rsid w:val="00301DDD"/>
    <w:rsid w:val="0030221B"/>
    <w:rsid w:val="0030299C"/>
    <w:rsid w:val="00302B31"/>
    <w:rsid w:val="00302BC5"/>
    <w:rsid w:val="00302DE6"/>
    <w:rsid w:val="00303336"/>
    <w:rsid w:val="003038A1"/>
    <w:rsid w:val="00304045"/>
    <w:rsid w:val="003042A9"/>
    <w:rsid w:val="00304686"/>
    <w:rsid w:val="00304B35"/>
    <w:rsid w:val="00304BBA"/>
    <w:rsid w:val="0030504A"/>
    <w:rsid w:val="00305075"/>
    <w:rsid w:val="00305162"/>
    <w:rsid w:val="00305B63"/>
    <w:rsid w:val="00305CE9"/>
    <w:rsid w:val="00305DF4"/>
    <w:rsid w:val="00305F43"/>
    <w:rsid w:val="0030654D"/>
    <w:rsid w:val="003068FF"/>
    <w:rsid w:val="00306AAD"/>
    <w:rsid w:val="00307599"/>
    <w:rsid w:val="00307C18"/>
    <w:rsid w:val="00307CC0"/>
    <w:rsid w:val="00310154"/>
    <w:rsid w:val="00310367"/>
    <w:rsid w:val="00310FE3"/>
    <w:rsid w:val="00311108"/>
    <w:rsid w:val="00311681"/>
    <w:rsid w:val="00311FE7"/>
    <w:rsid w:val="0031214A"/>
    <w:rsid w:val="003134A1"/>
    <w:rsid w:val="00313697"/>
    <w:rsid w:val="00314029"/>
    <w:rsid w:val="003141CD"/>
    <w:rsid w:val="0031438A"/>
    <w:rsid w:val="00315476"/>
    <w:rsid w:val="0031605F"/>
    <w:rsid w:val="003164C2"/>
    <w:rsid w:val="0031680C"/>
    <w:rsid w:val="00316B8A"/>
    <w:rsid w:val="00317765"/>
    <w:rsid w:val="00317C1F"/>
    <w:rsid w:val="00317D13"/>
    <w:rsid w:val="00317F93"/>
    <w:rsid w:val="003202B7"/>
    <w:rsid w:val="00320418"/>
    <w:rsid w:val="003210A3"/>
    <w:rsid w:val="0032122B"/>
    <w:rsid w:val="00321585"/>
    <w:rsid w:val="0032195C"/>
    <w:rsid w:val="003219E9"/>
    <w:rsid w:val="003221F6"/>
    <w:rsid w:val="0032226D"/>
    <w:rsid w:val="003225B3"/>
    <w:rsid w:val="00322EA5"/>
    <w:rsid w:val="003230A6"/>
    <w:rsid w:val="00323326"/>
    <w:rsid w:val="003235E7"/>
    <w:rsid w:val="00323607"/>
    <w:rsid w:val="0032399C"/>
    <w:rsid w:val="00324A87"/>
    <w:rsid w:val="00324ACB"/>
    <w:rsid w:val="00324C05"/>
    <w:rsid w:val="00325569"/>
    <w:rsid w:val="00325796"/>
    <w:rsid w:val="00325E0B"/>
    <w:rsid w:val="00325FE7"/>
    <w:rsid w:val="00326051"/>
    <w:rsid w:val="003269BC"/>
    <w:rsid w:val="00326DA7"/>
    <w:rsid w:val="003277CB"/>
    <w:rsid w:val="00327800"/>
    <w:rsid w:val="00330965"/>
    <w:rsid w:val="00330B51"/>
    <w:rsid w:val="00330C2D"/>
    <w:rsid w:val="00330F31"/>
    <w:rsid w:val="00331406"/>
    <w:rsid w:val="003317F0"/>
    <w:rsid w:val="00332B0D"/>
    <w:rsid w:val="00332D80"/>
    <w:rsid w:val="0033352B"/>
    <w:rsid w:val="00333B6F"/>
    <w:rsid w:val="00333EF2"/>
    <w:rsid w:val="00333FB5"/>
    <w:rsid w:val="003342E2"/>
    <w:rsid w:val="003345AA"/>
    <w:rsid w:val="00334BD6"/>
    <w:rsid w:val="00334CDD"/>
    <w:rsid w:val="00335330"/>
    <w:rsid w:val="00335576"/>
    <w:rsid w:val="00335652"/>
    <w:rsid w:val="0033585F"/>
    <w:rsid w:val="00335C25"/>
    <w:rsid w:val="00335DC6"/>
    <w:rsid w:val="00336232"/>
    <w:rsid w:val="0033624A"/>
    <w:rsid w:val="0033628F"/>
    <w:rsid w:val="00336D6B"/>
    <w:rsid w:val="003370F0"/>
    <w:rsid w:val="00337282"/>
    <w:rsid w:val="00337420"/>
    <w:rsid w:val="003403A0"/>
    <w:rsid w:val="003404AB"/>
    <w:rsid w:val="003407C0"/>
    <w:rsid w:val="00340890"/>
    <w:rsid w:val="00340B71"/>
    <w:rsid w:val="003414EE"/>
    <w:rsid w:val="00341C80"/>
    <w:rsid w:val="00341E4E"/>
    <w:rsid w:val="003424EA"/>
    <w:rsid w:val="00342924"/>
    <w:rsid w:val="00342BEC"/>
    <w:rsid w:val="003434B0"/>
    <w:rsid w:val="00343532"/>
    <w:rsid w:val="0034372E"/>
    <w:rsid w:val="00343742"/>
    <w:rsid w:val="00343D7E"/>
    <w:rsid w:val="003447A3"/>
    <w:rsid w:val="00344B4A"/>
    <w:rsid w:val="0034552D"/>
    <w:rsid w:val="00346558"/>
    <w:rsid w:val="00346A7D"/>
    <w:rsid w:val="00347A8D"/>
    <w:rsid w:val="00347ED0"/>
    <w:rsid w:val="003503F7"/>
    <w:rsid w:val="00350585"/>
    <w:rsid w:val="0035075D"/>
    <w:rsid w:val="00350B42"/>
    <w:rsid w:val="00350CBC"/>
    <w:rsid w:val="00350F9E"/>
    <w:rsid w:val="00350FC6"/>
    <w:rsid w:val="00350FC7"/>
    <w:rsid w:val="0035210C"/>
    <w:rsid w:val="00352931"/>
    <w:rsid w:val="00352B87"/>
    <w:rsid w:val="00352CE7"/>
    <w:rsid w:val="00353784"/>
    <w:rsid w:val="00353965"/>
    <w:rsid w:val="00353BE9"/>
    <w:rsid w:val="00353DAD"/>
    <w:rsid w:val="0035476D"/>
    <w:rsid w:val="003550AE"/>
    <w:rsid w:val="003553DA"/>
    <w:rsid w:val="003554AC"/>
    <w:rsid w:val="0035566B"/>
    <w:rsid w:val="00355814"/>
    <w:rsid w:val="00356665"/>
    <w:rsid w:val="00356BE4"/>
    <w:rsid w:val="00356CCA"/>
    <w:rsid w:val="00356DB5"/>
    <w:rsid w:val="0035776A"/>
    <w:rsid w:val="0035794A"/>
    <w:rsid w:val="003604E6"/>
    <w:rsid w:val="00360511"/>
    <w:rsid w:val="00360586"/>
    <w:rsid w:val="00360ED9"/>
    <w:rsid w:val="00361042"/>
    <w:rsid w:val="003616F7"/>
    <w:rsid w:val="00361712"/>
    <w:rsid w:val="003618C3"/>
    <w:rsid w:val="00361C3F"/>
    <w:rsid w:val="00361C4B"/>
    <w:rsid w:val="00362BC2"/>
    <w:rsid w:val="0036394F"/>
    <w:rsid w:val="00364495"/>
    <w:rsid w:val="00364755"/>
    <w:rsid w:val="00365003"/>
    <w:rsid w:val="00365B2B"/>
    <w:rsid w:val="00365CF5"/>
    <w:rsid w:val="0036633C"/>
    <w:rsid w:val="003664EE"/>
    <w:rsid w:val="00366A58"/>
    <w:rsid w:val="00366BEF"/>
    <w:rsid w:val="00366C2A"/>
    <w:rsid w:val="00366CE0"/>
    <w:rsid w:val="00366DBB"/>
    <w:rsid w:val="003674D0"/>
    <w:rsid w:val="00367B3E"/>
    <w:rsid w:val="00367CB6"/>
    <w:rsid w:val="00367FEC"/>
    <w:rsid w:val="00370172"/>
    <w:rsid w:val="00370896"/>
    <w:rsid w:val="003709B0"/>
    <w:rsid w:val="00370C20"/>
    <w:rsid w:val="00370D3F"/>
    <w:rsid w:val="0037185A"/>
    <w:rsid w:val="00373E87"/>
    <w:rsid w:val="00374B47"/>
    <w:rsid w:val="00376006"/>
    <w:rsid w:val="00376353"/>
    <w:rsid w:val="00376D28"/>
    <w:rsid w:val="00376E75"/>
    <w:rsid w:val="003772F4"/>
    <w:rsid w:val="00377F8A"/>
    <w:rsid w:val="00380046"/>
    <w:rsid w:val="003804EF"/>
    <w:rsid w:val="0038054C"/>
    <w:rsid w:val="00380949"/>
    <w:rsid w:val="003809DE"/>
    <w:rsid w:val="003811C5"/>
    <w:rsid w:val="00381541"/>
    <w:rsid w:val="00381843"/>
    <w:rsid w:val="00381C80"/>
    <w:rsid w:val="00382069"/>
    <w:rsid w:val="0038252D"/>
    <w:rsid w:val="00382AA0"/>
    <w:rsid w:val="00382AE3"/>
    <w:rsid w:val="00382B14"/>
    <w:rsid w:val="003833AB"/>
    <w:rsid w:val="003833D3"/>
    <w:rsid w:val="00383A59"/>
    <w:rsid w:val="003843B6"/>
    <w:rsid w:val="003855E6"/>
    <w:rsid w:val="00386314"/>
    <w:rsid w:val="0038668F"/>
    <w:rsid w:val="003869D6"/>
    <w:rsid w:val="00386E16"/>
    <w:rsid w:val="003870B4"/>
    <w:rsid w:val="00387136"/>
    <w:rsid w:val="00387961"/>
    <w:rsid w:val="00390095"/>
    <w:rsid w:val="0039043F"/>
    <w:rsid w:val="0039070F"/>
    <w:rsid w:val="00390C46"/>
    <w:rsid w:val="00390F98"/>
    <w:rsid w:val="00391730"/>
    <w:rsid w:val="00391FC6"/>
    <w:rsid w:val="0039254D"/>
    <w:rsid w:val="00392622"/>
    <w:rsid w:val="003926DE"/>
    <w:rsid w:val="00392DBD"/>
    <w:rsid w:val="003930E0"/>
    <w:rsid w:val="00393175"/>
    <w:rsid w:val="00393335"/>
    <w:rsid w:val="003935D0"/>
    <w:rsid w:val="003936D4"/>
    <w:rsid w:val="0039397D"/>
    <w:rsid w:val="00393C7E"/>
    <w:rsid w:val="00394099"/>
    <w:rsid w:val="00394561"/>
    <w:rsid w:val="00394744"/>
    <w:rsid w:val="003949A6"/>
    <w:rsid w:val="003949DA"/>
    <w:rsid w:val="00394E99"/>
    <w:rsid w:val="00395217"/>
    <w:rsid w:val="003955E5"/>
    <w:rsid w:val="00395949"/>
    <w:rsid w:val="00395B76"/>
    <w:rsid w:val="00395C00"/>
    <w:rsid w:val="00396558"/>
    <w:rsid w:val="00397315"/>
    <w:rsid w:val="0039750F"/>
    <w:rsid w:val="00397543"/>
    <w:rsid w:val="003977B8"/>
    <w:rsid w:val="003978C2"/>
    <w:rsid w:val="00397E3E"/>
    <w:rsid w:val="003A07B6"/>
    <w:rsid w:val="003A087F"/>
    <w:rsid w:val="003A09E7"/>
    <w:rsid w:val="003A0B53"/>
    <w:rsid w:val="003A0C60"/>
    <w:rsid w:val="003A0EAF"/>
    <w:rsid w:val="003A0EE6"/>
    <w:rsid w:val="003A1DC9"/>
    <w:rsid w:val="003A1ECC"/>
    <w:rsid w:val="003A24A7"/>
    <w:rsid w:val="003A2827"/>
    <w:rsid w:val="003A3064"/>
    <w:rsid w:val="003A372A"/>
    <w:rsid w:val="003A3859"/>
    <w:rsid w:val="003A39F0"/>
    <w:rsid w:val="003A44C1"/>
    <w:rsid w:val="003A4807"/>
    <w:rsid w:val="003A50B9"/>
    <w:rsid w:val="003A51A7"/>
    <w:rsid w:val="003A5911"/>
    <w:rsid w:val="003A5F62"/>
    <w:rsid w:val="003A5FE2"/>
    <w:rsid w:val="003A6000"/>
    <w:rsid w:val="003A62A8"/>
    <w:rsid w:val="003A6701"/>
    <w:rsid w:val="003A72AA"/>
    <w:rsid w:val="003A72E8"/>
    <w:rsid w:val="003A73FC"/>
    <w:rsid w:val="003A7940"/>
    <w:rsid w:val="003A7A61"/>
    <w:rsid w:val="003A7B61"/>
    <w:rsid w:val="003A7BBD"/>
    <w:rsid w:val="003A7F37"/>
    <w:rsid w:val="003A7F8A"/>
    <w:rsid w:val="003B0484"/>
    <w:rsid w:val="003B062E"/>
    <w:rsid w:val="003B0824"/>
    <w:rsid w:val="003B0C34"/>
    <w:rsid w:val="003B0F0D"/>
    <w:rsid w:val="003B18A4"/>
    <w:rsid w:val="003B1997"/>
    <w:rsid w:val="003B1F87"/>
    <w:rsid w:val="003B2026"/>
    <w:rsid w:val="003B21B9"/>
    <w:rsid w:val="003B36CD"/>
    <w:rsid w:val="003B40CE"/>
    <w:rsid w:val="003B420E"/>
    <w:rsid w:val="003B470A"/>
    <w:rsid w:val="003B4C31"/>
    <w:rsid w:val="003B54C7"/>
    <w:rsid w:val="003B5A59"/>
    <w:rsid w:val="003B5A8D"/>
    <w:rsid w:val="003B6050"/>
    <w:rsid w:val="003B6608"/>
    <w:rsid w:val="003B6B06"/>
    <w:rsid w:val="003B6D9E"/>
    <w:rsid w:val="003B6EA1"/>
    <w:rsid w:val="003B79C2"/>
    <w:rsid w:val="003B79FD"/>
    <w:rsid w:val="003B7A07"/>
    <w:rsid w:val="003B7B09"/>
    <w:rsid w:val="003C0014"/>
    <w:rsid w:val="003C0625"/>
    <w:rsid w:val="003C0C5A"/>
    <w:rsid w:val="003C14CD"/>
    <w:rsid w:val="003C15ED"/>
    <w:rsid w:val="003C19B7"/>
    <w:rsid w:val="003C2350"/>
    <w:rsid w:val="003C2380"/>
    <w:rsid w:val="003C23FE"/>
    <w:rsid w:val="003C2B76"/>
    <w:rsid w:val="003C2D4D"/>
    <w:rsid w:val="003C2DFD"/>
    <w:rsid w:val="003C355D"/>
    <w:rsid w:val="003C400B"/>
    <w:rsid w:val="003C50A6"/>
    <w:rsid w:val="003C520D"/>
    <w:rsid w:val="003C5EBF"/>
    <w:rsid w:val="003C6244"/>
    <w:rsid w:val="003C63EC"/>
    <w:rsid w:val="003C668A"/>
    <w:rsid w:val="003C69AE"/>
    <w:rsid w:val="003C6CE8"/>
    <w:rsid w:val="003C7E9C"/>
    <w:rsid w:val="003C7FC1"/>
    <w:rsid w:val="003D037D"/>
    <w:rsid w:val="003D03C6"/>
    <w:rsid w:val="003D1576"/>
    <w:rsid w:val="003D1E65"/>
    <w:rsid w:val="003D2203"/>
    <w:rsid w:val="003D280C"/>
    <w:rsid w:val="003D29D1"/>
    <w:rsid w:val="003D2EE4"/>
    <w:rsid w:val="003D42F0"/>
    <w:rsid w:val="003D4ABE"/>
    <w:rsid w:val="003D5A9A"/>
    <w:rsid w:val="003D5BA7"/>
    <w:rsid w:val="003D6E3A"/>
    <w:rsid w:val="003D729D"/>
    <w:rsid w:val="003D730E"/>
    <w:rsid w:val="003D780E"/>
    <w:rsid w:val="003D7948"/>
    <w:rsid w:val="003D7CBB"/>
    <w:rsid w:val="003D7CBF"/>
    <w:rsid w:val="003E03FC"/>
    <w:rsid w:val="003E076D"/>
    <w:rsid w:val="003E097A"/>
    <w:rsid w:val="003E0CF1"/>
    <w:rsid w:val="003E16A5"/>
    <w:rsid w:val="003E17B4"/>
    <w:rsid w:val="003E1C26"/>
    <w:rsid w:val="003E1C38"/>
    <w:rsid w:val="003E1C86"/>
    <w:rsid w:val="003E36AB"/>
    <w:rsid w:val="003E4339"/>
    <w:rsid w:val="003E4368"/>
    <w:rsid w:val="003E4535"/>
    <w:rsid w:val="003E4A2D"/>
    <w:rsid w:val="003E4A77"/>
    <w:rsid w:val="003E4D66"/>
    <w:rsid w:val="003E4F3B"/>
    <w:rsid w:val="003E5E8F"/>
    <w:rsid w:val="003E631E"/>
    <w:rsid w:val="003E63EA"/>
    <w:rsid w:val="003E693D"/>
    <w:rsid w:val="003E6A74"/>
    <w:rsid w:val="003E773A"/>
    <w:rsid w:val="003F0396"/>
    <w:rsid w:val="003F0589"/>
    <w:rsid w:val="003F06BE"/>
    <w:rsid w:val="003F0990"/>
    <w:rsid w:val="003F09A8"/>
    <w:rsid w:val="003F1F37"/>
    <w:rsid w:val="003F251B"/>
    <w:rsid w:val="003F29FA"/>
    <w:rsid w:val="003F3615"/>
    <w:rsid w:val="003F3A46"/>
    <w:rsid w:val="003F3F3D"/>
    <w:rsid w:val="003F4A56"/>
    <w:rsid w:val="003F5589"/>
    <w:rsid w:val="003F62AF"/>
    <w:rsid w:val="003F67A1"/>
    <w:rsid w:val="003F67D1"/>
    <w:rsid w:val="003F6ADC"/>
    <w:rsid w:val="003F6E32"/>
    <w:rsid w:val="003F7168"/>
    <w:rsid w:val="003F730D"/>
    <w:rsid w:val="003F73CD"/>
    <w:rsid w:val="003F7504"/>
    <w:rsid w:val="003F7CB2"/>
    <w:rsid w:val="0040028A"/>
    <w:rsid w:val="004006EF"/>
    <w:rsid w:val="00400D26"/>
    <w:rsid w:val="00400F55"/>
    <w:rsid w:val="00401F9B"/>
    <w:rsid w:val="00402386"/>
    <w:rsid w:val="0040326C"/>
    <w:rsid w:val="004036D9"/>
    <w:rsid w:val="004038DA"/>
    <w:rsid w:val="00403D33"/>
    <w:rsid w:val="00404074"/>
    <w:rsid w:val="004040F1"/>
    <w:rsid w:val="004041C0"/>
    <w:rsid w:val="004043DB"/>
    <w:rsid w:val="00404414"/>
    <w:rsid w:val="004044B9"/>
    <w:rsid w:val="004049F0"/>
    <w:rsid w:val="0040522E"/>
    <w:rsid w:val="004057AD"/>
    <w:rsid w:val="00405FC3"/>
    <w:rsid w:val="0040616E"/>
    <w:rsid w:val="00406913"/>
    <w:rsid w:val="00406DDB"/>
    <w:rsid w:val="00407697"/>
    <w:rsid w:val="004079C8"/>
    <w:rsid w:val="00407B06"/>
    <w:rsid w:val="00407E56"/>
    <w:rsid w:val="00410199"/>
    <w:rsid w:val="0041030D"/>
    <w:rsid w:val="0041059C"/>
    <w:rsid w:val="004105CF"/>
    <w:rsid w:val="00410AB9"/>
    <w:rsid w:val="0041257F"/>
    <w:rsid w:val="00412C4F"/>
    <w:rsid w:val="00412F40"/>
    <w:rsid w:val="00413F7C"/>
    <w:rsid w:val="00414229"/>
    <w:rsid w:val="0041444C"/>
    <w:rsid w:val="0041449A"/>
    <w:rsid w:val="00414AC0"/>
    <w:rsid w:val="004151C4"/>
    <w:rsid w:val="0041538F"/>
    <w:rsid w:val="00416104"/>
    <w:rsid w:val="0041630F"/>
    <w:rsid w:val="004163F1"/>
    <w:rsid w:val="00416492"/>
    <w:rsid w:val="0041659F"/>
    <w:rsid w:val="00416898"/>
    <w:rsid w:val="0041727F"/>
    <w:rsid w:val="004175E9"/>
    <w:rsid w:val="00417964"/>
    <w:rsid w:val="00417ED6"/>
    <w:rsid w:val="00417F0C"/>
    <w:rsid w:val="00417FBD"/>
    <w:rsid w:val="00420596"/>
    <w:rsid w:val="004205E4"/>
    <w:rsid w:val="00420970"/>
    <w:rsid w:val="004215D1"/>
    <w:rsid w:val="00421CF2"/>
    <w:rsid w:val="00421E68"/>
    <w:rsid w:val="004220AE"/>
    <w:rsid w:val="004222FC"/>
    <w:rsid w:val="0042274C"/>
    <w:rsid w:val="004227D0"/>
    <w:rsid w:val="004230FF"/>
    <w:rsid w:val="00423659"/>
    <w:rsid w:val="004237D3"/>
    <w:rsid w:val="00423D42"/>
    <w:rsid w:val="0042429F"/>
    <w:rsid w:val="00424857"/>
    <w:rsid w:val="00424EC8"/>
    <w:rsid w:val="004252FF"/>
    <w:rsid w:val="0042568C"/>
    <w:rsid w:val="00425929"/>
    <w:rsid w:val="00425CDE"/>
    <w:rsid w:val="00425D7D"/>
    <w:rsid w:val="00426714"/>
    <w:rsid w:val="00426741"/>
    <w:rsid w:val="004268FA"/>
    <w:rsid w:val="00426C79"/>
    <w:rsid w:val="00426D55"/>
    <w:rsid w:val="00426DF5"/>
    <w:rsid w:val="00426E35"/>
    <w:rsid w:val="004270CF"/>
    <w:rsid w:val="004272B6"/>
    <w:rsid w:val="0042738B"/>
    <w:rsid w:val="00427FBD"/>
    <w:rsid w:val="00430196"/>
    <w:rsid w:val="004305D0"/>
    <w:rsid w:val="00430D2F"/>
    <w:rsid w:val="004310A2"/>
    <w:rsid w:val="00431490"/>
    <w:rsid w:val="00431931"/>
    <w:rsid w:val="00431BCF"/>
    <w:rsid w:val="00431E49"/>
    <w:rsid w:val="004324F1"/>
    <w:rsid w:val="0043270B"/>
    <w:rsid w:val="004329BB"/>
    <w:rsid w:val="00432A22"/>
    <w:rsid w:val="00432EB0"/>
    <w:rsid w:val="00433302"/>
    <w:rsid w:val="00433479"/>
    <w:rsid w:val="00433E8D"/>
    <w:rsid w:val="00434575"/>
    <w:rsid w:val="0043461C"/>
    <w:rsid w:val="004346F1"/>
    <w:rsid w:val="004347B3"/>
    <w:rsid w:val="00435477"/>
    <w:rsid w:val="00435E6A"/>
    <w:rsid w:val="004365CE"/>
    <w:rsid w:val="00436628"/>
    <w:rsid w:val="00436675"/>
    <w:rsid w:val="00436EF5"/>
    <w:rsid w:val="00436F53"/>
    <w:rsid w:val="0044056F"/>
    <w:rsid w:val="00440E62"/>
    <w:rsid w:val="00441009"/>
    <w:rsid w:val="004410B6"/>
    <w:rsid w:val="00441248"/>
    <w:rsid w:val="004417D1"/>
    <w:rsid w:val="00441969"/>
    <w:rsid w:val="00441F96"/>
    <w:rsid w:val="00441FEA"/>
    <w:rsid w:val="0044274E"/>
    <w:rsid w:val="00442B2C"/>
    <w:rsid w:val="00442CDC"/>
    <w:rsid w:val="0044301B"/>
    <w:rsid w:val="00443043"/>
    <w:rsid w:val="004433D4"/>
    <w:rsid w:val="004439B5"/>
    <w:rsid w:val="00443A4C"/>
    <w:rsid w:val="00443C63"/>
    <w:rsid w:val="00443F43"/>
    <w:rsid w:val="004442B4"/>
    <w:rsid w:val="004443E4"/>
    <w:rsid w:val="004447A8"/>
    <w:rsid w:val="00444F54"/>
    <w:rsid w:val="00445307"/>
    <w:rsid w:val="004456B4"/>
    <w:rsid w:val="004458C0"/>
    <w:rsid w:val="00446386"/>
    <w:rsid w:val="0044743D"/>
    <w:rsid w:val="00447665"/>
    <w:rsid w:val="00447AD0"/>
    <w:rsid w:val="00447DFF"/>
    <w:rsid w:val="0045091C"/>
    <w:rsid w:val="00450A44"/>
    <w:rsid w:val="00450AD4"/>
    <w:rsid w:val="00451355"/>
    <w:rsid w:val="00451F93"/>
    <w:rsid w:val="0045227A"/>
    <w:rsid w:val="00452330"/>
    <w:rsid w:val="004527E0"/>
    <w:rsid w:val="00452AAA"/>
    <w:rsid w:val="00452CE9"/>
    <w:rsid w:val="00452CED"/>
    <w:rsid w:val="004537DA"/>
    <w:rsid w:val="00453D6E"/>
    <w:rsid w:val="00453F14"/>
    <w:rsid w:val="00454118"/>
    <w:rsid w:val="004543E9"/>
    <w:rsid w:val="00455133"/>
    <w:rsid w:val="00455656"/>
    <w:rsid w:val="00455E16"/>
    <w:rsid w:val="004562F3"/>
    <w:rsid w:val="0045640C"/>
    <w:rsid w:val="004566C4"/>
    <w:rsid w:val="00456D1B"/>
    <w:rsid w:val="00456E45"/>
    <w:rsid w:val="004576F1"/>
    <w:rsid w:val="00457ADB"/>
    <w:rsid w:val="00457D6A"/>
    <w:rsid w:val="00457D75"/>
    <w:rsid w:val="00460977"/>
    <w:rsid w:val="00460A5D"/>
    <w:rsid w:val="00460F0A"/>
    <w:rsid w:val="004611A8"/>
    <w:rsid w:val="004614C5"/>
    <w:rsid w:val="00461EA0"/>
    <w:rsid w:val="0046280B"/>
    <w:rsid w:val="004628FA"/>
    <w:rsid w:val="00462E95"/>
    <w:rsid w:val="0046308A"/>
    <w:rsid w:val="00463380"/>
    <w:rsid w:val="00463AD1"/>
    <w:rsid w:val="00463DA0"/>
    <w:rsid w:val="00463EC2"/>
    <w:rsid w:val="00465067"/>
    <w:rsid w:val="004653AC"/>
    <w:rsid w:val="00465FB9"/>
    <w:rsid w:val="00466815"/>
    <w:rsid w:val="00466911"/>
    <w:rsid w:val="00467560"/>
    <w:rsid w:val="00467656"/>
    <w:rsid w:val="004678AB"/>
    <w:rsid w:val="00467D7E"/>
    <w:rsid w:val="0047009F"/>
    <w:rsid w:val="004700E3"/>
    <w:rsid w:val="004708A8"/>
    <w:rsid w:val="00470D31"/>
    <w:rsid w:val="00470DF4"/>
    <w:rsid w:val="0047105F"/>
    <w:rsid w:val="00471447"/>
    <w:rsid w:val="00471604"/>
    <w:rsid w:val="00471632"/>
    <w:rsid w:val="0047183E"/>
    <w:rsid w:val="00471C79"/>
    <w:rsid w:val="00471C85"/>
    <w:rsid w:val="00471CF5"/>
    <w:rsid w:val="00471DBA"/>
    <w:rsid w:val="004721C3"/>
    <w:rsid w:val="00472B49"/>
    <w:rsid w:val="004738F9"/>
    <w:rsid w:val="0047471B"/>
    <w:rsid w:val="00474739"/>
    <w:rsid w:val="00474AFC"/>
    <w:rsid w:val="00474C8E"/>
    <w:rsid w:val="00475049"/>
    <w:rsid w:val="00475297"/>
    <w:rsid w:val="0047535B"/>
    <w:rsid w:val="004758F1"/>
    <w:rsid w:val="00475F01"/>
    <w:rsid w:val="00476111"/>
    <w:rsid w:val="0047623C"/>
    <w:rsid w:val="004763EE"/>
    <w:rsid w:val="004764EB"/>
    <w:rsid w:val="004766D5"/>
    <w:rsid w:val="004769B5"/>
    <w:rsid w:val="0047722E"/>
    <w:rsid w:val="0047785C"/>
    <w:rsid w:val="00477A77"/>
    <w:rsid w:val="00477BF0"/>
    <w:rsid w:val="0048063F"/>
    <w:rsid w:val="0048089D"/>
    <w:rsid w:val="0048090A"/>
    <w:rsid w:val="00480F23"/>
    <w:rsid w:val="00480F48"/>
    <w:rsid w:val="0048114A"/>
    <w:rsid w:val="004813CA"/>
    <w:rsid w:val="00481FEB"/>
    <w:rsid w:val="004826F9"/>
    <w:rsid w:val="00482864"/>
    <w:rsid w:val="00482A9F"/>
    <w:rsid w:val="00482D8A"/>
    <w:rsid w:val="00482ED5"/>
    <w:rsid w:val="004832EF"/>
    <w:rsid w:val="004838D7"/>
    <w:rsid w:val="00483C61"/>
    <w:rsid w:val="00483D67"/>
    <w:rsid w:val="004842B8"/>
    <w:rsid w:val="0048478D"/>
    <w:rsid w:val="00484C01"/>
    <w:rsid w:val="00484E10"/>
    <w:rsid w:val="00484F7B"/>
    <w:rsid w:val="00485409"/>
    <w:rsid w:val="004855EC"/>
    <w:rsid w:val="00485AE5"/>
    <w:rsid w:val="0048694B"/>
    <w:rsid w:val="004874CA"/>
    <w:rsid w:val="0048759A"/>
    <w:rsid w:val="00487875"/>
    <w:rsid w:val="00487D90"/>
    <w:rsid w:val="00490086"/>
    <w:rsid w:val="0049033B"/>
    <w:rsid w:val="00490A3D"/>
    <w:rsid w:val="00490C88"/>
    <w:rsid w:val="00491678"/>
    <w:rsid w:val="004917F9"/>
    <w:rsid w:val="00491DB4"/>
    <w:rsid w:val="00492136"/>
    <w:rsid w:val="004927C3"/>
    <w:rsid w:val="00492D6F"/>
    <w:rsid w:val="00493165"/>
    <w:rsid w:val="004932C3"/>
    <w:rsid w:val="004934EF"/>
    <w:rsid w:val="004952B0"/>
    <w:rsid w:val="004956D0"/>
    <w:rsid w:val="004961D8"/>
    <w:rsid w:val="004961F1"/>
    <w:rsid w:val="004962B1"/>
    <w:rsid w:val="00496512"/>
    <w:rsid w:val="00496840"/>
    <w:rsid w:val="00496980"/>
    <w:rsid w:val="00496AF7"/>
    <w:rsid w:val="00496C34"/>
    <w:rsid w:val="00496D32"/>
    <w:rsid w:val="004977B0"/>
    <w:rsid w:val="00497987"/>
    <w:rsid w:val="004A005C"/>
    <w:rsid w:val="004A039A"/>
    <w:rsid w:val="004A0927"/>
    <w:rsid w:val="004A174C"/>
    <w:rsid w:val="004A1777"/>
    <w:rsid w:val="004A1977"/>
    <w:rsid w:val="004A1BDC"/>
    <w:rsid w:val="004A206D"/>
    <w:rsid w:val="004A234A"/>
    <w:rsid w:val="004A2AE2"/>
    <w:rsid w:val="004A2CD7"/>
    <w:rsid w:val="004A308C"/>
    <w:rsid w:val="004A452C"/>
    <w:rsid w:val="004A4ADB"/>
    <w:rsid w:val="004A4EA2"/>
    <w:rsid w:val="004A537A"/>
    <w:rsid w:val="004A542C"/>
    <w:rsid w:val="004A58FB"/>
    <w:rsid w:val="004A5B8F"/>
    <w:rsid w:val="004A6369"/>
    <w:rsid w:val="004A6D6A"/>
    <w:rsid w:val="004A7039"/>
    <w:rsid w:val="004A77D3"/>
    <w:rsid w:val="004A7D9A"/>
    <w:rsid w:val="004A7FE8"/>
    <w:rsid w:val="004B0607"/>
    <w:rsid w:val="004B07BF"/>
    <w:rsid w:val="004B08D9"/>
    <w:rsid w:val="004B13D7"/>
    <w:rsid w:val="004B1BFB"/>
    <w:rsid w:val="004B22BF"/>
    <w:rsid w:val="004B2E0A"/>
    <w:rsid w:val="004B3DFF"/>
    <w:rsid w:val="004B3F1A"/>
    <w:rsid w:val="004B3FBA"/>
    <w:rsid w:val="004B4411"/>
    <w:rsid w:val="004B44E9"/>
    <w:rsid w:val="004B4A23"/>
    <w:rsid w:val="004B4A8F"/>
    <w:rsid w:val="004B4DB5"/>
    <w:rsid w:val="004B54D8"/>
    <w:rsid w:val="004B5C23"/>
    <w:rsid w:val="004B5CC5"/>
    <w:rsid w:val="004B67E9"/>
    <w:rsid w:val="004B6EF1"/>
    <w:rsid w:val="004B711B"/>
    <w:rsid w:val="004B7711"/>
    <w:rsid w:val="004B782C"/>
    <w:rsid w:val="004B783A"/>
    <w:rsid w:val="004B786E"/>
    <w:rsid w:val="004C0207"/>
    <w:rsid w:val="004C038E"/>
    <w:rsid w:val="004C05CD"/>
    <w:rsid w:val="004C0924"/>
    <w:rsid w:val="004C1152"/>
    <w:rsid w:val="004C15D3"/>
    <w:rsid w:val="004C1870"/>
    <w:rsid w:val="004C1AA0"/>
    <w:rsid w:val="004C20F4"/>
    <w:rsid w:val="004C21C7"/>
    <w:rsid w:val="004C223A"/>
    <w:rsid w:val="004C2791"/>
    <w:rsid w:val="004C3838"/>
    <w:rsid w:val="004C3DEE"/>
    <w:rsid w:val="004C3FA2"/>
    <w:rsid w:val="004C4423"/>
    <w:rsid w:val="004C502F"/>
    <w:rsid w:val="004C541E"/>
    <w:rsid w:val="004C57E3"/>
    <w:rsid w:val="004C5F06"/>
    <w:rsid w:val="004C6657"/>
    <w:rsid w:val="004C6CD3"/>
    <w:rsid w:val="004C6E7B"/>
    <w:rsid w:val="004C7119"/>
    <w:rsid w:val="004C713F"/>
    <w:rsid w:val="004C7777"/>
    <w:rsid w:val="004C7C97"/>
    <w:rsid w:val="004C7E07"/>
    <w:rsid w:val="004C7F50"/>
    <w:rsid w:val="004D010E"/>
    <w:rsid w:val="004D01DD"/>
    <w:rsid w:val="004D0E46"/>
    <w:rsid w:val="004D187A"/>
    <w:rsid w:val="004D25B3"/>
    <w:rsid w:val="004D2714"/>
    <w:rsid w:val="004D2E5E"/>
    <w:rsid w:val="004D3D62"/>
    <w:rsid w:val="004D4605"/>
    <w:rsid w:val="004D4830"/>
    <w:rsid w:val="004D4910"/>
    <w:rsid w:val="004D5928"/>
    <w:rsid w:val="004D621D"/>
    <w:rsid w:val="004D68ED"/>
    <w:rsid w:val="004D719F"/>
    <w:rsid w:val="004D794E"/>
    <w:rsid w:val="004D7B2C"/>
    <w:rsid w:val="004D7C7B"/>
    <w:rsid w:val="004E0309"/>
    <w:rsid w:val="004E05C9"/>
    <w:rsid w:val="004E0675"/>
    <w:rsid w:val="004E0853"/>
    <w:rsid w:val="004E0ABD"/>
    <w:rsid w:val="004E14D4"/>
    <w:rsid w:val="004E2300"/>
    <w:rsid w:val="004E2948"/>
    <w:rsid w:val="004E2AF2"/>
    <w:rsid w:val="004E2B14"/>
    <w:rsid w:val="004E3105"/>
    <w:rsid w:val="004E33E6"/>
    <w:rsid w:val="004E342F"/>
    <w:rsid w:val="004E34F2"/>
    <w:rsid w:val="004E3588"/>
    <w:rsid w:val="004E3642"/>
    <w:rsid w:val="004E3A06"/>
    <w:rsid w:val="004E405F"/>
    <w:rsid w:val="004E4567"/>
    <w:rsid w:val="004E5253"/>
    <w:rsid w:val="004E53D2"/>
    <w:rsid w:val="004E5962"/>
    <w:rsid w:val="004E5A6D"/>
    <w:rsid w:val="004E5C0E"/>
    <w:rsid w:val="004E629F"/>
    <w:rsid w:val="004E66F2"/>
    <w:rsid w:val="004E686D"/>
    <w:rsid w:val="004E6B38"/>
    <w:rsid w:val="004E7195"/>
    <w:rsid w:val="004E745F"/>
    <w:rsid w:val="004E7615"/>
    <w:rsid w:val="004F02F8"/>
    <w:rsid w:val="004F03CD"/>
    <w:rsid w:val="004F0674"/>
    <w:rsid w:val="004F0AF3"/>
    <w:rsid w:val="004F0DE3"/>
    <w:rsid w:val="004F1AAA"/>
    <w:rsid w:val="004F1ACE"/>
    <w:rsid w:val="004F201A"/>
    <w:rsid w:val="004F2401"/>
    <w:rsid w:val="004F2A88"/>
    <w:rsid w:val="004F363F"/>
    <w:rsid w:val="004F3687"/>
    <w:rsid w:val="004F4136"/>
    <w:rsid w:val="004F4C42"/>
    <w:rsid w:val="004F4D9C"/>
    <w:rsid w:val="004F563E"/>
    <w:rsid w:val="004F595E"/>
    <w:rsid w:val="004F5E47"/>
    <w:rsid w:val="004F5FFD"/>
    <w:rsid w:val="004F60F1"/>
    <w:rsid w:val="004F6B04"/>
    <w:rsid w:val="004F7666"/>
    <w:rsid w:val="004F7817"/>
    <w:rsid w:val="004F7C5F"/>
    <w:rsid w:val="00500114"/>
    <w:rsid w:val="00500499"/>
    <w:rsid w:val="005008A8"/>
    <w:rsid w:val="00500C59"/>
    <w:rsid w:val="00500CFF"/>
    <w:rsid w:val="00500DD5"/>
    <w:rsid w:val="00501338"/>
    <w:rsid w:val="005018F7"/>
    <w:rsid w:val="00501A09"/>
    <w:rsid w:val="00502120"/>
    <w:rsid w:val="005021E5"/>
    <w:rsid w:val="005022F2"/>
    <w:rsid w:val="005028BB"/>
    <w:rsid w:val="00503ECE"/>
    <w:rsid w:val="00503FDF"/>
    <w:rsid w:val="0050426A"/>
    <w:rsid w:val="0050470D"/>
    <w:rsid w:val="00504981"/>
    <w:rsid w:val="00504AED"/>
    <w:rsid w:val="00505603"/>
    <w:rsid w:val="00505757"/>
    <w:rsid w:val="00505BFA"/>
    <w:rsid w:val="00506388"/>
    <w:rsid w:val="00506436"/>
    <w:rsid w:val="00506976"/>
    <w:rsid w:val="00506ACA"/>
    <w:rsid w:val="00506B8C"/>
    <w:rsid w:val="00506D9D"/>
    <w:rsid w:val="00506DAF"/>
    <w:rsid w:val="0050700A"/>
    <w:rsid w:val="0050750D"/>
    <w:rsid w:val="00510083"/>
    <w:rsid w:val="00510193"/>
    <w:rsid w:val="005104DF"/>
    <w:rsid w:val="00510680"/>
    <w:rsid w:val="005114AF"/>
    <w:rsid w:val="00511907"/>
    <w:rsid w:val="00511D6E"/>
    <w:rsid w:val="005121E3"/>
    <w:rsid w:val="005128BB"/>
    <w:rsid w:val="00512AEC"/>
    <w:rsid w:val="00512C29"/>
    <w:rsid w:val="00512E31"/>
    <w:rsid w:val="00513AB2"/>
    <w:rsid w:val="00514443"/>
    <w:rsid w:val="005149FA"/>
    <w:rsid w:val="00514C27"/>
    <w:rsid w:val="00514DAF"/>
    <w:rsid w:val="005153DB"/>
    <w:rsid w:val="00515C5A"/>
    <w:rsid w:val="00515E3F"/>
    <w:rsid w:val="00515FED"/>
    <w:rsid w:val="0051619F"/>
    <w:rsid w:val="00516280"/>
    <w:rsid w:val="005163E3"/>
    <w:rsid w:val="00516AF3"/>
    <w:rsid w:val="00516D55"/>
    <w:rsid w:val="005171A7"/>
    <w:rsid w:val="0052008E"/>
    <w:rsid w:val="005200B0"/>
    <w:rsid w:val="005203E9"/>
    <w:rsid w:val="00520A7C"/>
    <w:rsid w:val="00520B82"/>
    <w:rsid w:val="0052156C"/>
    <w:rsid w:val="005215D4"/>
    <w:rsid w:val="005218DE"/>
    <w:rsid w:val="00521B07"/>
    <w:rsid w:val="00522439"/>
    <w:rsid w:val="00522739"/>
    <w:rsid w:val="0052328A"/>
    <w:rsid w:val="0052329A"/>
    <w:rsid w:val="00523853"/>
    <w:rsid w:val="005248B3"/>
    <w:rsid w:val="00525314"/>
    <w:rsid w:val="005254AD"/>
    <w:rsid w:val="00525891"/>
    <w:rsid w:val="00526487"/>
    <w:rsid w:val="00526C27"/>
    <w:rsid w:val="00526D78"/>
    <w:rsid w:val="0052769E"/>
    <w:rsid w:val="0052792B"/>
    <w:rsid w:val="005279E7"/>
    <w:rsid w:val="0053027B"/>
    <w:rsid w:val="005305DF"/>
    <w:rsid w:val="005309D9"/>
    <w:rsid w:val="00530C38"/>
    <w:rsid w:val="0053147E"/>
    <w:rsid w:val="00531566"/>
    <w:rsid w:val="005315A5"/>
    <w:rsid w:val="005315D0"/>
    <w:rsid w:val="00531A8C"/>
    <w:rsid w:val="005322D5"/>
    <w:rsid w:val="00532C70"/>
    <w:rsid w:val="00532CDE"/>
    <w:rsid w:val="00532DE8"/>
    <w:rsid w:val="005331FF"/>
    <w:rsid w:val="00533269"/>
    <w:rsid w:val="0053416C"/>
    <w:rsid w:val="00534310"/>
    <w:rsid w:val="00534553"/>
    <w:rsid w:val="00534936"/>
    <w:rsid w:val="005349A9"/>
    <w:rsid w:val="005349F4"/>
    <w:rsid w:val="00534F2D"/>
    <w:rsid w:val="00535817"/>
    <w:rsid w:val="00535EF0"/>
    <w:rsid w:val="00536067"/>
    <w:rsid w:val="00536420"/>
    <w:rsid w:val="0053655A"/>
    <w:rsid w:val="005365DC"/>
    <w:rsid w:val="0053679B"/>
    <w:rsid w:val="00536C96"/>
    <w:rsid w:val="00536C9E"/>
    <w:rsid w:val="00537BF5"/>
    <w:rsid w:val="00540736"/>
    <w:rsid w:val="00540AF3"/>
    <w:rsid w:val="00540AFC"/>
    <w:rsid w:val="00540B9D"/>
    <w:rsid w:val="00541398"/>
    <w:rsid w:val="005413F0"/>
    <w:rsid w:val="00541457"/>
    <w:rsid w:val="0054149E"/>
    <w:rsid w:val="005414CE"/>
    <w:rsid w:val="00541BFE"/>
    <w:rsid w:val="005422F5"/>
    <w:rsid w:val="0054249B"/>
    <w:rsid w:val="00542A46"/>
    <w:rsid w:val="00542DD6"/>
    <w:rsid w:val="00543240"/>
    <w:rsid w:val="00543624"/>
    <w:rsid w:val="00544151"/>
    <w:rsid w:val="00544BD3"/>
    <w:rsid w:val="00544F65"/>
    <w:rsid w:val="005458BD"/>
    <w:rsid w:val="00545E98"/>
    <w:rsid w:val="00546105"/>
    <w:rsid w:val="005465E6"/>
    <w:rsid w:val="00546B42"/>
    <w:rsid w:val="00546E71"/>
    <w:rsid w:val="00546FB9"/>
    <w:rsid w:val="005471A2"/>
    <w:rsid w:val="0054727C"/>
    <w:rsid w:val="0054736B"/>
    <w:rsid w:val="0054744E"/>
    <w:rsid w:val="00547A69"/>
    <w:rsid w:val="00547DC2"/>
    <w:rsid w:val="00550010"/>
    <w:rsid w:val="0055030B"/>
    <w:rsid w:val="00550356"/>
    <w:rsid w:val="005508B9"/>
    <w:rsid w:val="00550F4D"/>
    <w:rsid w:val="00551205"/>
    <w:rsid w:val="00551258"/>
    <w:rsid w:val="00551D6E"/>
    <w:rsid w:val="00552184"/>
    <w:rsid w:val="0055226C"/>
    <w:rsid w:val="005523D6"/>
    <w:rsid w:val="0055336E"/>
    <w:rsid w:val="0055342F"/>
    <w:rsid w:val="0055349D"/>
    <w:rsid w:val="0055371E"/>
    <w:rsid w:val="00553EEF"/>
    <w:rsid w:val="005541B6"/>
    <w:rsid w:val="0055480B"/>
    <w:rsid w:val="00554963"/>
    <w:rsid w:val="005549F2"/>
    <w:rsid w:val="00554DD4"/>
    <w:rsid w:val="00554FD0"/>
    <w:rsid w:val="00555BD5"/>
    <w:rsid w:val="00556B32"/>
    <w:rsid w:val="00557010"/>
    <w:rsid w:val="00557358"/>
    <w:rsid w:val="005573BA"/>
    <w:rsid w:val="005574DD"/>
    <w:rsid w:val="00557AAD"/>
    <w:rsid w:val="00557F06"/>
    <w:rsid w:val="005606AC"/>
    <w:rsid w:val="00560BD2"/>
    <w:rsid w:val="00560C10"/>
    <w:rsid w:val="00560ED1"/>
    <w:rsid w:val="0056153A"/>
    <w:rsid w:val="00561D5D"/>
    <w:rsid w:val="00561E0E"/>
    <w:rsid w:val="00562EF2"/>
    <w:rsid w:val="005632AB"/>
    <w:rsid w:val="005637F3"/>
    <w:rsid w:val="00563CD8"/>
    <w:rsid w:val="00563D35"/>
    <w:rsid w:val="00564611"/>
    <w:rsid w:val="0056497D"/>
    <w:rsid w:val="00564C87"/>
    <w:rsid w:val="00564ED3"/>
    <w:rsid w:val="00565772"/>
    <w:rsid w:val="00565B28"/>
    <w:rsid w:val="00565BF9"/>
    <w:rsid w:val="00565E67"/>
    <w:rsid w:val="00566029"/>
    <w:rsid w:val="0056635B"/>
    <w:rsid w:val="00566709"/>
    <w:rsid w:val="00566949"/>
    <w:rsid w:val="005675B3"/>
    <w:rsid w:val="005677BA"/>
    <w:rsid w:val="00567849"/>
    <w:rsid w:val="00567BDF"/>
    <w:rsid w:val="00567BEC"/>
    <w:rsid w:val="00567DA1"/>
    <w:rsid w:val="00567FB9"/>
    <w:rsid w:val="00571480"/>
    <w:rsid w:val="00571512"/>
    <w:rsid w:val="00571B4A"/>
    <w:rsid w:val="0057209F"/>
    <w:rsid w:val="005722DD"/>
    <w:rsid w:val="00572D37"/>
    <w:rsid w:val="005732E9"/>
    <w:rsid w:val="005733DF"/>
    <w:rsid w:val="00573500"/>
    <w:rsid w:val="00573585"/>
    <w:rsid w:val="0057455B"/>
    <w:rsid w:val="0057494E"/>
    <w:rsid w:val="00574A28"/>
    <w:rsid w:val="00575301"/>
    <w:rsid w:val="0057557F"/>
    <w:rsid w:val="00576095"/>
    <w:rsid w:val="0057628A"/>
    <w:rsid w:val="0057654C"/>
    <w:rsid w:val="00576620"/>
    <w:rsid w:val="00576CC1"/>
    <w:rsid w:val="00576CC8"/>
    <w:rsid w:val="00576EBD"/>
    <w:rsid w:val="0057745E"/>
    <w:rsid w:val="00577FAF"/>
    <w:rsid w:val="005800F5"/>
    <w:rsid w:val="00580158"/>
    <w:rsid w:val="005806CC"/>
    <w:rsid w:val="0058082B"/>
    <w:rsid w:val="00580FC0"/>
    <w:rsid w:val="005811D3"/>
    <w:rsid w:val="00581DAE"/>
    <w:rsid w:val="00581F38"/>
    <w:rsid w:val="0058243D"/>
    <w:rsid w:val="005824BB"/>
    <w:rsid w:val="0058279F"/>
    <w:rsid w:val="00582851"/>
    <w:rsid w:val="00582A18"/>
    <w:rsid w:val="00582AC8"/>
    <w:rsid w:val="00582FD2"/>
    <w:rsid w:val="00583599"/>
    <w:rsid w:val="00583FC1"/>
    <w:rsid w:val="0058420F"/>
    <w:rsid w:val="0058475D"/>
    <w:rsid w:val="00584843"/>
    <w:rsid w:val="005849C9"/>
    <w:rsid w:val="00584E38"/>
    <w:rsid w:val="00585170"/>
    <w:rsid w:val="005854B1"/>
    <w:rsid w:val="005858F4"/>
    <w:rsid w:val="00585988"/>
    <w:rsid w:val="00585ABD"/>
    <w:rsid w:val="00585CF9"/>
    <w:rsid w:val="005869FF"/>
    <w:rsid w:val="00586E9B"/>
    <w:rsid w:val="005872D7"/>
    <w:rsid w:val="005874E1"/>
    <w:rsid w:val="00587AD3"/>
    <w:rsid w:val="00590002"/>
    <w:rsid w:val="00590681"/>
    <w:rsid w:val="00590896"/>
    <w:rsid w:val="005911B3"/>
    <w:rsid w:val="00591320"/>
    <w:rsid w:val="0059151C"/>
    <w:rsid w:val="00591670"/>
    <w:rsid w:val="00592258"/>
    <w:rsid w:val="005927F1"/>
    <w:rsid w:val="00592D21"/>
    <w:rsid w:val="00593AE8"/>
    <w:rsid w:val="00593BB5"/>
    <w:rsid w:val="005948AB"/>
    <w:rsid w:val="00594C79"/>
    <w:rsid w:val="0059535A"/>
    <w:rsid w:val="00595529"/>
    <w:rsid w:val="005955CC"/>
    <w:rsid w:val="00595B81"/>
    <w:rsid w:val="00596299"/>
    <w:rsid w:val="00596BB9"/>
    <w:rsid w:val="00596D0F"/>
    <w:rsid w:val="00596E88"/>
    <w:rsid w:val="00597AA1"/>
    <w:rsid w:val="005A05C3"/>
    <w:rsid w:val="005A0661"/>
    <w:rsid w:val="005A1541"/>
    <w:rsid w:val="005A1897"/>
    <w:rsid w:val="005A1A7F"/>
    <w:rsid w:val="005A2117"/>
    <w:rsid w:val="005A23F1"/>
    <w:rsid w:val="005A28A8"/>
    <w:rsid w:val="005A29F0"/>
    <w:rsid w:val="005A2C4D"/>
    <w:rsid w:val="005A3C36"/>
    <w:rsid w:val="005A3CBF"/>
    <w:rsid w:val="005A3E6B"/>
    <w:rsid w:val="005A468F"/>
    <w:rsid w:val="005A4C07"/>
    <w:rsid w:val="005A53E8"/>
    <w:rsid w:val="005A551D"/>
    <w:rsid w:val="005A55AE"/>
    <w:rsid w:val="005A55E4"/>
    <w:rsid w:val="005A5762"/>
    <w:rsid w:val="005A62F6"/>
    <w:rsid w:val="005A6308"/>
    <w:rsid w:val="005B05BB"/>
    <w:rsid w:val="005B07E6"/>
    <w:rsid w:val="005B14B6"/>
    <w:rsid w:val="005B14E5"/>
    <w:rsid w:val="005B1918"/>
    <w:rsid w:val="005B1A3E"/>
    <w:rsid w:val="005B1F3B"/>
    <w:rsid w:val="005B25BC"/>
    <w:rsid w:val="005B2862"/>
    <w:rsid w:val="005B28F3"/>
    <w:rsid w:val="005B30E2"/>
    <w:rsid w:val="005B323A"/>
    <w:rsid w:val="005B3447"/>
    <w:rsid w:val="005B35C2"/>
    <w:rsid w:val="005B3691"/>
    <w:rsid w:val="005B4283"/>
    <w:rsid w:val="005B4852"/>
    <w:rsid w:val="005B514C"/>
    <w:rsid w:val="005B5395"/>
    <w:rsid w:val="005B58B5"/>
    <w:rsid w:val="005B58CB"/>
    <w:rsid w:val="005B5E51"/>
    <w:rsid w:val="005B5F4C"/>
    <w:rsid w:val="005B674A"/>
    <w:rsid w:val="005B6B7B"/>
    <w:rsid w:val="005B6EEF"/>
    <w:rsid w:val="005B73F9"/>
    <w:rsid w:val="005B7467"/>
    <w:rsid w:val="005B7762"/>
    <w:rsid w:val="005B7CF0"/>
    <w:rsid w:val="005B7D5C"/>
    <w:rsid w:val="005C013A"/>
    <w:rsid w:val="005C01B5"/>
    <w:rsid w:val="005C11DC"/>
    <w:rsid w:val="005C177B"/>
    <w:rsid w:val="005C2008"/>
    <w:rsid w:val="005C2317"/>
    <w:rsid w:val="005C23AB"/>
    <w:rsid w:val="005C27E5"/>
    <w:rsid w:val="005C2B2F"/>
    <w:rsid w:val="005C2FFD"/>
    <w:rsid w:val="005C357C"/>
    <w:rsid w:val="005C36BF"/>
    <w:rsid w:val="005C36CE"/>
    <w:rsid w:val="005C3B45"/>
    <w:rsid w:val="005C4B86"/>
    <w:rsid w:val="005C52DE"/>
    <w:rsid w:val="005C551C"/>
    <w:rsid w:val="005C5611"/>
    <w:rsid w:val="005C5758"/>
    <w:rsid w:val="005C5921"/>
    <w:rsid w:val="005C5C2A"/>
    <w:rsid w:val="005C5C54"/>
    <w:rsid w:val="005C6215"/>
    <w:rsid w:val="005C652B"/>
    <w:rsid w:val="005C6735"/>
    <w:rsid w:val="005C6D71"/>
    <w:rsid w:val="005C7098"/>
    <w:rsid w:val="005C727F"/>
    <w:rsid w:val="005C74F3"/>
    <w:rsid w:val="005C7524"/>
    <w:rsid w:val="005C7BC5"/>
    <w:rsid w:val="005D0ADE"/>
    <w:rsid w:val="005D0B09"/>
    <w:rsid w:val="005D0F6A"/>
    <w:rsid w:val="005D15B9"/>
    <w:rsid w:val="005D18E3"/>
    <w:rsid w:val="005D1C96"/>
    <w:rsid w:val="005D1DC6"/>
    <w:rsid w:val="005D1E20"/>
    <w:rsid w:val="005D24CB"/>
    <w:rsid w:val="005D274B"/>
    <w:rsid w:val="005D2CBE"/>
    <w:rsid w:val="005D2D45"/>
    <w:rsid w:val="005D2F8F"/>
    <w:rsid w:val="005D3A50"/>
    <w:rsid w:val="005D3C25"/>
    <w:rsid w:val="005D3FD5"/>
    <w:rsid w:val="005D41B2"/>
    <w:rsid w:val="005D46D2"/>
    <w:rsid w:val="005D4CDB"/>
    <w:rsid w:val="005D4E63"/>
    <w:rsid w:val="005D4F6A"/>
    <w:rsid w:val="005D5F67"/>
    <w:rsid w:val="005D66EF"/>
    <w:rsid w:val="005D6CFA"/>
    <w:rsid w:val="005D7386"/>
    <w:rsid w:val="005D770D"/>
    <w:rsid w:val="005D7996"/>
    <w:rsid w:val="005E0E96"/>
    <w:rsid w:val="005E1D30"/>
    <w:rsid w:val="005E1FD9"/>
    <w:rsid w:val="005E20C5"/>
    <w:rsid w:val="005E2137"/>
    <w:rsid w:val="005E2462"/>
    <w:rsid w:val="005E254E"/>
    <w:rsid w:val="005E3355"/>
    <w:rsid w:val="005E348B"/>
    <w:rsid w:val="005E3CE7"/>
    <w:rsid w:val="005E3DC2"/>
    <w:rsid w:val="005E3FE9"/>
    <w:rsid w:val="005E42C9"/>
    <w:rsid w:val="005E46FE"/>
    <w:rsid w:val="005E4E5A"/>
    <w:rsid w:val="005E57C3"/>
    <w:rsid w:val="005E5BED"/>
    <w:rsid w:val="005E5CFD"/>
    <w:rsid w:val="005E5E3D"/>
    <w:rsid w:val="005E5FA3"/>
    <w:rsid w:val="005E6119"/>
    <w:rsid w:val="005E6451"/>
    <w:rsid w:val="005E6667"/>
    <w:rsid w:val="005E66C3"/>
    <w:rsid w:val="005E6FDD"/>
    <w:rsid w:val="005E7285"/>
    <w:rsid w:val="005E751B"/>
    <w:rsid w:val="005E75AC"/>
    <w:rsid w:val="005E75D9"/>
    <w:rsid w:val="005E77E1"/>
    <w:rsid w:val="005F02DB"/>
    <w:rsid w:val="005F0AC1"/>
    <w:rsid w:val="005F1573"/>
    <w:rsid w:val="005F16CE"/>
    <w:rsid w:val="005F1B1A"/>
    <w:rsid w:val="005F2057"/>
    <w:rsid w:val="005F2851"/>
    <w:rsid w:val="005F2945"/>
    <w:rsid w:val="005F2AAA"/>
    <w:rsid w:val="005F2B2B"/>
    <w:rsid w:val="005F2D0A"/>
    <w:rsid w:val="005F3777"/>
    <w:rsid w:val="005F38DA"/>
    <w:rsid w:val="005F3A4F"/>
    <w:rsid w:val="005F435D"/>
    <w:rsid w:val="005F43AF"/>
    <w:rsid w:val="005F46D6"/>
    <w:rsid w:val="005F48DB"/>
    <w:rsid w:val="005F4D94"/>
    <w:rsid w:val="005F5742"/>
    <w:rsid w:val="005F5807"/>
    <w:rsid w:val="005F5D8B"/>
    <w:rsid w:val="005F5EC5"/>
    <w:rsid w:val="005F6526"/>
    <w:rsid w:val="005F6A51"/>
    <w:rsid w:val="005F6EFF"/>
    <w:rsid w:val="005F759D"/>
    <w:rsid w:val="005F78A2"/>
    <w:rsid w:val="005F7C63"/>
    <w:rsid w:val="005F7DE5"/>
    <w:rsid w:val="00600043"/>
    <w:rsid w:val="00600372"/>
    <w:rsid w:val="006004E5"/>
    <w:rsid w:val="00600A33"/>
    <w:rsid w:val="00601384"/>
    <w:rsid w:val="0060170C"/>
    <w:rsid w:val="00601B5B"/>
    <w:rsid w:val="00601EB4"/>
    <w:rsid w:val="00602140"/>
    <w:rsid w:val="0060320F"/>
    <w:rsid w:val="00603863"/>
    <w:rsid w:val="0060580C"/>
    <w:rsid w:val="00605DFB"/>
    <w:rsid w:val="00605FD3"/>
    <w:rsid w:val="00606444"/>
    <w:rsid w:val="00606524"/>
    <w:rsid w:val="00606ACD"/>
    <w:rsid w:val="006070BF"/>
    <w:rsid w:val="006071DC"/>
    <w:rsid w:val="0060735D"/>
    <w:rsid w:val="00607380"/>
    <w:rsid w:val="0060744C"/>
    <w:rsid w:val="0061052F"/>
    <w:rsid w:val="006107BB"/>
    <w:rsid w:val="00610ADF"/>
    <w:rsid w:val="006112B0"/>
    <w:rsid w:val="0061170D"/>
    <w:rsid w:val="006119BB"/>
    <w:rsid w:val="00611BB3"/>
    <w:rsid w:val="00611CBE"/>
    <w:rsid w:val="00611E26"/>
    <w:rsid w:val="006123DD"/>
    <w:rsid w:val="00612A6C"/>
    <w:rsid w:val="006135A1"/>
    <w:rsid w:val="006157D2"/>
    <w:rsid w:val="0061588B"/>
    <w:rsid w:val="00615A47"/>
    <w:rsid w:val="00615BFA"/>
    <w:rsid w:val="006160E2"/>
    <w:rsid w:val="006160E4"/>
    <w:rsid w:val="00616438"/>
    <w:rsid w:val="00616465"/>
    <w:rsid w:val="006168DA"/>
    <w:rsid w:val="006168F3"/>
    <w:rsid w:val="00616C23"/>
    <w:rsid w:val="00616FDA"/>
    <w:rsid w:val="0061765A"/>
    <w:rsid w:val="00617872"/>
    <w:rsid w:val="0062002B"/>
    <w:rsid w:val="00620401"/>
    <w:rsid w:val="0062042E"/>
    <w:rsid w:val="00620660"/>
    <w:rsid w:val="006218EE"/>
    <w:rsid w:val="0062196D"/>
    <w:rsid w:val="006219BC"/>
    <w:rsid w:val="00621A73"/>
    <w:rsid w:val="00621B62"/>
    <w:rsid w:val="00621DB3"/>
    <w:rsid w:val="006220DA"/>
    <w:rsid w:val="0062217C"/>
    <w:rsid w:val="0062218E"/>
    <w:rsid w:val="0062291C"/>
    <w:rsid w:val="0062337C"/>
    <w:rsid w:val="00623451"/>
    <w:rsid w:val="0062349B"/>
    <w:rsid w:val="006238D1"/>
    <w:rsid w:val="00623E5E"/>
    <w:rsid w:val="00623E9B"/>
    <w:rsid w:val="00624082"/>
    <w:rsid w:val="006242AD"/>
    <w:rsid w:val="0062487C"/>
    <w:rsid w:val="006249F9"/>
    <w:rsid w:val="0062583B"/>
    <w:rsid w:val="00625851"/>
    <w:rsid w:val="00625870"/>
    <w:rsid w:val="00625BC2"/>
    <w:rsid w:val="00625E3A"/>
    <w:rsid w:val="00625FBA"/>
    <w:rsid w:val="00626075"/>
    <w:rsid w:val="006263B1"/>
    <w:rsid w:val="0062641A"/>
    <w:rsid w:val="006268ED"/>
    <w:rsid w:val="00626BB5"/>
    <w:rsid w:val="00627163"/>
    <w:rsid w:val="00627352"/>
    <w:rsid w:val="00627497"/>
    <w:rsid w:val="0062773F"/>
    <w:rsid w:val="00627A58"/>
    <w:rsid w:val="00627CA0"/>
    <w:rsid w:val="006309E3"/>
    <w:rsid w:val="00630F09"/>
    <w:rsid w:val="00631751"/>
    <w:rsid w:val="00631C4F"/>
    <w:rsid w:val="006335F3"/>
    <w:rsid w:val="00633758"/>
    <w:rsid w:val="00633D27"/>
    <w:rsid w:val="00633D8E"/>
    <w:rsid w:val="00634252"/>
    <w:rsid w:val="00634619"/>
    <w:rsid w:val="00634BEA"/>
    <w:rsid w:val="0063607A"/>
    <w:rsid w:val="00636471"/>
    <w:rsid w:val="00636794"/>
    <w:rsid w:val="00636847"/>
    <w:rsid w:val="00636E85"/>
    <w:rsid w:val="0063726D"/>
    <w:rsid w:val="00637298"/>
    <w:rsid w:val="00637339"/>
    <w:rsid w:val="00637A0B"/>
    <w:rsid w:val="00637D3B"/>
    <w:rsid w:val="00640A69"/>
    <w:rsid w:val="00641119"/>
    <w:rsid w:val="00641596"/>
    <w:rsid w:val="006416D9"/>
    <w:rsid w:val="0064180F"/>
    <w:rsid w:val="00642140"/>
    <w:rsid w:val="00643359"/>
    <w:rsid w:val="0064345F"/>
    <w:rsid w:val="006436CC"/>
    <w:rsid w:val="00643B3F"/>
    <w:rsid w:val="00643BF9"/>
    <w:rsid w:val="00643C87"/>
    <w:rsid w:val="00643DFA"/>
    <w:rsid w:val="00644737"/>
    <w:rsid w:val="00644F1D"/>
    <w:rsid w:val="006452D6"/>
    <w:rsid w:val="0064584C"/>
    <w:rsid w:val="0064588A"/>
    <w:rsid w:val="00645D59"/>
    <w:rsid w:val="006461FE"/>
    <w:rsid w:val="00646526"/>
    <w:rsid w:val="006465BA"/>
    <w:rsid w:val="0064691A"/>
    <w:rsid w:val="00646A6E"/>
    <w:rsid w:val="00646CD4"/>
    <w:rsid w:val="00647884"/>
    <w:rsid w:val="00647BFD"/>
    <w:rsid w:val="00647D9D"/>
    <w:rsid w:val="006500B9"/>
    <w:rsid w:val="00650144"/>
    <w:rsid w:val="006501DE"/>
    <w:rsid w:val="006505BD"/>
    <w:rsid w:val="00650B13"/>
    <w:rsid w:val="00651172"/>
    <w:rsid w:val="00651368"/>
    <w:rsid w:val="006516BF"/>
    <w:rsid w:val="0065221E"/>
    <w:rsid w:val="006527DD"/>
    <w:rsid w:val="00652D6B"/>
    <w:rsid w:val="0065309C"/>
    <w:rsid w:val="006537EB"/>
    <w:rsid w:val="00653D21"/>
    <w:rsid w:val="006548C8"/>
    <w:rsid w:val="00654B9F"/>
    <w:rsid w:val="0065507E"/>
    <w:rsid w:val="0065577D"/>
    <w:rsid w:val="006558DE"/>
    <w:rsid w:val="00656564"/>
    <w:rsid w:val="00656DAB"/>
    <w:rsid w:val="00656FAA"/>
    <w:rsid w:val="00656FF6"/>
    <w:rsid w:val="006572A5"/>
    <w:rsid w:val="0065742B"/>
    <w:rsid w:val="00657696"/>
    <w:rsid w:val="006577CF"/>
    <w:rsid w:val="00657B0D"/>
    <w:rsid w:val="00657D98"/>
    <w:rsid w:val="006606A7"/>
    <w:rsid w:val="00660936"/>
    <w:rsid w:val="006609DF"/>
    <w:rsid w:val="00661005"/>
    <w:rsid w:val="0066135C"/>
    <w:rsid w:val="0066180B"/>
    <w:rsid w:val="006624C7"/>
    <w:rsid w:val="006624DB"/>
    <w:rsid w:val="00662819"/>
    <w:rsid w:val="006628D4"/>
    <w:rsid w:val="00662ACC"/>
    <w:rsid w:val="00662DBD"/>
    <w:rsid w:val="00663429"/>
    <w:rsid w:val="00663464"/>
    <w:rsid w:val="00663CC0"/>
    <w:rsid w:val="00664929"/>
    <w:rsid w:val="006649F1"/>
    <w:rsid w:val="00664DE6"/>
    <w:rsid w:val="0066517F"/>
    <w:rsid w:val="0066590C"/>
    <w:rsid w:val="00665C87"/>
    <w:rsid w:val="00665D4A"/>
    <w:rsid w:val="006661B0"/>
    <w:rsid w:val="00666435"/>
    <w:rsid w:val="00666E50"/>
    <w:rsid w:val="006674D7"/>
    <w:rsid w:val="006677B2"/>
    <w:rsid w:val="00667C30"/>
    <w:rsid w:val="00670233"/>
    <w:rsid w:val="00670426"/>
    <w:rsid w:val="00670917"/>
    <w:rsid w:val="006709F9"/>
    <w:rsid w:val="00670A7F"/>
    <w:rsid w:val="0067103D"/>
    <w:rsid w:val="006711F4"/>
    <w:rsid w:val="00671486"/>
    <w:rsid w:val="00671CFD"/>
    <w:rsid w:val="006720DF"/>
    <w:rsid w:val="00672269"/>
    <w:rsid w:val="0067230B"/>
    <w:rsid w:val="0067268A"/>
    <w:rsid w:val="00672797"/>
    <w:rsid w:val="0067295A"/>
    <w:rsid w:val="00672AD1"/>
    <w:rsid w:val="0067320E"/>
    <w:rsid w:val="00673384"/>
    <w:rsid w:val="006736AC"/>
    <w:rsid w:val="0067390F"/>
    <w:rsid w:val="00673B0B"/>
    <w:rsid w:val="00674819"/>
    <w:rsid w:val="00674A32"/>
    <w:rsid w:val="00674FDD"/>
    <w:rsid w:val="00675148"/>
    <w:rsid w:val="00675661"/>
    <w:rsid w:val="006769C7"/>
    <w:rsid w:val="00676CE3"/>
    <w:rsid w:val="00676DA5"/>
    <w:rsid w:val="00676FE1"/>
    <w:rsid w:val="006807A3"/>
    <w:rsid w:val="006807EC"/>
    <w:rsid w:val="00680976"/>
    <w:rsid w:val="00680989"/>
    <w:rsid w:val="00680D88"/>
    <w:rsid w:val="00680F1F"/>
    <w:rsid w:val="0068112F"/>
    <w:rsid w:val="006818FE"/>
    <w:rsid w:val="006821D6"/>
    <w:rsid w:val="00682570"/>
    <w:rsid w:val="00682943"/>
    <w:rsid w:val="00682E4C"/>
    <w:rsid w:val="00682EE0"/>
    <w:rsid w:val="0068362E"/>
    <w:rsid w:val="00683708"/>
    <w:rsid w:val="0068398C"/>
    <w:rsid w:val="00683F2B"/>
    <w:rsid w:val="0068401D"/>
    <w:rsid w:val="00684204"/>
    <w:rsid w:val="0068461E"/>
    <w:rsid w:val="00684B60"/>
    <w:rsid w:val="00684EC0"/>
    <w:rsid w:val="00685464"/>
    <w:rsid w:val="00685557"/>
    <w:rsid w:val="00685571"/>
    <w:rsid w:val="00685970"/>
    <w:rsid w:val="00685A8D"/>
    <w:rsid w:val="00685AFE"/>
    <w:rsid w:val="00685B8A"/>
    <w:rsid w:val="00686444"/>
    <w:rsid w:val="00686797"/>
    <w:rsid w:val="00686B1E"/>
    <w:rsid w:val="00686D20"/>
    <w:rsid w:val="00686DA4"/>
    <w:rsid w:val="00686DE8"/>
    <w:rsid w:val="00686F95"/>
    <w:rsid w:val="00686FA8"/>
    <w:rsid w:val="0069043D"/>
    <w:rsid w:val="00690ED9"/>
    <w:rsid w:val="00690FD4"/>
    <w:rsid w:val="006913B0"/>
    <w:rsid w:val="00691842"/>
    <w:rsid w:val="00691A10"/>
    <w:rsid w:val="006921E8"/>
    <w:rsid w:val="00692578"/>
    <w:rsid w:val="006925BB"/>
    <w:rsid w:val="00692AAC"/>
    <w:rsid w:val="00692B94"/>
    <w:rsid w:val="00693AC6"/>
    <w:rsid w:val="006941AA"/>
    <w:rsid w:val="00694E73"/>
    <w:rsid w:val="006959F9"/>
    <w:rsid w:val="00695D6B"/>
    <w:rsid w:val="0069601F"/>
    <w:rsid w:val="00696124"/>
    <w:rsid w:val="006968D9"/>
    <w:rsid w:val="00696ABF"/>
    <w:rsid w:val="00696D06"/>
    <w:rsid w:val="00697727"/>
    <w:rsid w:val="00697867"/>
    <w:rsid w:val="00697B86"/>
    <w:rsid w:val="006A00A4"/>
    <w:rsid w:val="006A05B2"/>
    <w:rsid w:val="006A0E60"/>
    <w:rsid w:val="006A1467"/>
    <w:rsid w:val="006A17FC"/>
    <w:rsid w:val="006A2215"/>
    <w:rsid w:val="006A2346"/>
    <w:rsid w:val="006A24F1"/>
    <w:rsid w:val="006A2696"/>
    <w:rsid w:val="006A2A4C"/>
    <w:rsid w:val="006A2F36"/>
    <w:rsid w:val="006A2FBF"/>
    <w:rsid w:val="006A3138"/>
    <w:rsid w:val="006A31C1"/>
    <w:rsid w:val="006A324A"/>
    <w:rsid w:val="006A36DA"/>
    <w:rsid w:val="006A3784"/>
    <w:rsid w:val="006A3BDD"/>
    <w:rsid w:val="006A4398"/>
    <w:rsid w:val="006A4C8C"/>
    <w:rsid w:val="006A5352"/>
    <w:rsid w:val="006A56A2"/>
    <w:rsid w:val="006A59BA"/>
    <w:rsid w:val="006A5B75"/>
    <w:rsid w:val="006A605C"/>
    <w:rsid w:val="006A65A1"/>
    <w:rsid w:val="006A6AFE"/>
    <w:rsid w:val="006A78AD"/>
    <w:rsid w:val="006A7E5A"/>
    <w:rsid w:val="006B03AA"/>
    <w:rsid w:val="006B0434"/>
    <w:rsid w:val="006B0A07"/>
    <w:rsid w:val="006B0BA1"/>
    <w:rsid w:val="006B1165"/>
    <w:rsid w:val="006B14F5"/>
    <w:rsid w:val="006B15E1"/>
    <w:rsid w:val="006B17C3"/>
    <w:rsid w:val="006B18A4"/>
    <w:rsid w:val="006B19D0"/>
    <w:rsid w:val="006B24AB"/>
    <w:rsid w:val="006B3136"/>
    <w:rsid w:val="006B3347"/>
    <w:rsid w:val="006B35CC"/>
    <w:rsid w:val="006B38F1"/>
    <w:rsid w:val="006B4311"/>
    <w:rsid w:val="006B4314"/>
    <w:rsid w:val="006B4397"/>
    <w:rsid w:val="006B43DD"/>
    <w:rsid w:val="006B4C3E"/>
    <w:rsid w:val="006B4CC4"/>
    <w:rsid w:val="006B4F3A"/>
    <w:rsid w:val="006B58F0"/>
    <w:rsid w:val="006B5D33"/>
    <w:rsid w:val="006B6329"/>
    <w:rsid w:val="006B6D71"/>
    <w:rsid w:val="006B6ECB"/>
    <w:rsid w:val="006B7328"/>
    <w:rsid w:val="006B745E"/>
    <w:rsid w:val="006B749E"/>
    <w:rsid w:val="006B754F"/>
    <w:rsid w:val="006B782A"/>
    <w:rsid w:val="006C027A"/>
    <w:rsid w:val="006C0617"/>
    <w:rsid w:val="006C07A2"/>
    <w:rsid w:val="006C0BBF"/>
    <w:rsid w:val="006C0D28"/>
    <w:rsid w:val="006C1185"/>
    <w:rsid w:val="006C13E4"/>
    <w:rsid w:val="006C1661"/>
    <w:rsid w:val="006C181A"/>
    <w:rsid w:val="006C1DCC"/>
    <w:rsid w:val="006C2587"/>
    <w:rsid w:val="006C3191"/>
    <w:rsid w:val="006C34F2"/>
    <w:rsid w:val="006C3FA3"/>
    <w:rsid w:val="006C4141"/>
    <w:rsid w:val="006C42BA"/>
    <w:rsid w:val="006C43D8"/>
    <w:rsid w:val="006C49F0"/>
    <w:rsid w:val="006C528D"/>
    <w:rsid w:val="006C5678"/>
    <w:rsid w:val="006C5848"/>
    <w:rsid w:val="006C5B18"/>
    <w:rsid w:val="006C5ECE"/>
    <w:rsid w:val="006C6868"/>
    <w:rsid w:val="006C75A8"/>
    <w:rsid w:val="006C7613"/>
    <w:rsid w:val="006C7A33"/>
    <w:rsid w:val="006C7CEA"/>
    <w:rsid w:val="006C7E88"/>
    <w:rsid w:val="006D020C"/>
    <w:rsid w:val="006D02F0"/>
    <w:rsid w:val="006D05A5"/>
    <w:rsid w:val="006D0850"/>
    <w:rsid w:val="006D0E0A"/>
    <w:rsid w:val="006D111D"/>
    <w:rsid w:val="006D11B4"/>
    <w:rsid w:val="006D16B5"/>
    <w:rsid w:val="006D19F5"/>
    <w:rsid w:val="006D1DEC"/>
    <w:rsid w:val="006D1E86"/>
    <w:rsid w:val="006D2140"/>
    <w:rsid w:val="006D2B44"/>
    <w:rsid w:val="006D2D8B"/>
    <w:rsid w:val="006D2DAE"/>
    <w:rsid w:val="006D3476"/>
    <w:rsid w:val="006D3983"/>
    <w:rsid w:val="006D4F5E"/>
    <w:rsid w:val="006D53EA"/>
    <w:rsid w:val="006D5977"/>
    <w:rsid w:val="006D59E5"/>
    <w:rsid w:val="006D612A"/>
    <w:rsid w:val="006D65E4"/>
    <w:rsid w:val="006D6C2E"/>
    <w:rsid w:val="006D70CE"/>
    <w:rsid w:val="006D72E1"/>
    <w:rsid w:val="006D76D3"/>
    <w:rsid w:val="006D7A00"/>
    <w:rsid w:val="006E080D"/>
    <w:rsid w:val="006E0B8E"/>
    <w:rsid w:val="006E1371"/>
    <w:rsid w:val="006E1384"/>
    <w:rsid w:val="006E1708"/>
    <w:rsid w:val="006E18D2"/>
    <w:rsid w:val="006E1926"/>
    <w:rsid w:val="006E275F"/>
    <w:rsid w:val="006E2955"/>
    <w:rsid w:val="006E3052"/>
    <w:rsid w:val="006E3665"/>
    <w:rsid w:val="006E36AA"/>
    <w:rsid w:val="006E3ABC"/>
    <w:rsid w:val="006E4057"/>
    <w:rsid w:val="006E41FB"/>
    <w:rsid w:val="006E4476"/>
    <w:rsid w:val="006E46EC"/>
    <w:rsid w:val="006E4955"/>
    <w:rsid w:val="006E4972"/>
    <w:rsid w:val="006E4D15"/>
    <w:rsid w:val="006E4FD9"/>
    <w:rsid w:val="006E5951"/>
    <w:rsid w:val="006E5BCA"/>
    <w:rsid w:val="006E6A83"/>
    <w:rsid w:val="006E6DF1"/>
    <w:rsid w:val="006E7874"/>
    <w:rsid w:val="006F059B"/>
    <w:rsid w:val="006F06AD"/>
    <w:rsid w:val="006F071F"/>
    <w:rsid w:val="006F07B1"/>
    <w:rsid w:val="006F0A84"/>
    <w:rsid w:val="006F0C1A"/>
    <w:rsid w:val="006F0D26"/>
    <w:rsid w:val="006F118E"/>
    <w:rsid w:val="006F1EF6"/>
    <w:rsid w:val="006F276A"/>
    <w:rsid w:val="006F2781"/>
    <w:rsid w:val="006F2B1D"/>
    <w:rsid w:val="006F2BC0"/>
    <w:rsid w:val="006F499D"/>
    <w:rsid w:val="006F4BF1"/>
    <w:rsid w:val="006F5324"/>
    <w:rsid w:val="006F5490"/>
    <w:rsid w:val="006F5C32"/>
    <w:rsid w:val="006F6270"/>
    <w:rsid w:val="006F6A0A"/>
    <w:rsid w:val="006F6C3F"/>
    <w:rsid w:val="006F70C7"/>
    <w:rsid w:val="006F75B3"/>
    <w:rsid w:val="006F78CC"/>
    <w:rsid w:val="006F7AB8"/>
    <w:rsid w:val="006F7B42"/>
    <w:rsid w:val="007003DE"/>
    <w:rsid w:val="00700495"/>
    <w:rsid w:val="0070102F"/>
    <w:rsid w:val="007013B6"/>
    <w:rsid w:val="00701E03"/>
    <w:rsid w:val="007026DA"/>
    <w:rsid w:val="00702888"/>
    <w:rsid w:val="00702CA6"/>
    <w:rsid w:val="007033BB"/>
    <w:rsid w:val="0070396B"/>
    <w:rsid w:val="00703B43"/>
    <w:rsid w:val="00703B77"/>
    <w:rsid w:val="0070459B"/>
    <w:rsid w:val="00704A88"/>
    <w:rsid w:val="00705421"/>
    <w:rsid w:val="00705C54"/>
    <w:rsid w:val="00705F1C"/>
    <w:rsid w:val="00706047"/>
    <w:rsid w:val="0070606F"/>
    <w:rsid w:val="007061A3"/>
    <w:rsid w:val="0070640C"/>
    <w:rsid w:val="007065C0"/>
    <w:rsid w:val="00706B72"/>
    <w:rsid w:val="00706D5F"/>
    <w:rsid w:val="0070700F"/>
    <w:rsid w:val="007071A9"/>
    <w:rsid w:val="00707D72"/>
    <w:rsid w:val="0071040C"/>
    <w:rsid w:val="0071049F"/>
    <w:rsid w:val="00710EE2"/>
    <w:rsid w:val="0071100D"/>
    <w:rsid w:val="007111CA"/>
    <w:rsid w:val="00711250"/>
    <w:rsid w:val="007117AC"/>
    <w:rsid w:val="007117DE"/>
    <w:rsid w:val="00711AA5"/>
    <w:rsid w:val="00711E01"/>
    <w:rsid w:val="0071236A"/>
    <w:rsid w:val="00712715"/>
    <w:rsid w:val="00712AF1"/>
    <w:rsid w:val="00712FAC"/>
    <w:rsid w:val="00713D1D"/>
    <w:rsid w:val="00713E36"/>
    <w:rsid w:val="00714D97"/>
    <w:rsid w:val="00715547"/>
    <w:rsid w:val="00715B28"/>
    <w:rsid w:val="00716A56"/>
    <w:rsid w:val="00716F7B"/>
    <w:rsid w:val="00717363"/>
    <w:rsid w:val="0072013D"/>
    <w:rsid w:val="00720473"/>
    <w:rsid w:val="00720618"/>
    <w:rsid w:val="0072115E"/>
    <w:rsid w:val="00721479"/>
    <w:rsid w:val="00721AB7"/>
    <w:rsid w:val="00721B4A"/>
    <w:rsid w:val="00722120"/>
    <w:rsid w:val="00722448"/>
    <w:rsid w:val="0072288C"/>
    <w:rsid w:val="00722A0D"/>
    <w:rsid w:val="00722B7C"/>
    <w:rsid w:val="00722CD1"/>
    <w:rsid w:val="00723BD7"/>
    <w:rsid w:val="00723E5F"/>
    <w:rsid w:val="00724529"/>
    <w:rsid w:val="00724CDB"/>
    <w:rsid w:val="007251C8"/>
    <w:rsid w:val="007255A7"/>
    <w:rsid w:val="007268F8"/>
    <w:rsid w:val="00727038"/>
    <w:rsid w:val="007270EA"/>
    <w:rsid w:val="00727181"/>
    <w:rsid w:val="00727F2A"/>
    <w:rsid w:val="007303B0"/>
    <w:rsid w:val="0073053A"/>
    <w:rsid w:val="00730C6D"/>
    <w:rsid w:val="00730CBD"/>
    <w:rsid w:val="007310EF"/>
    <w:rsid w:val="00731C2A"/>
    <w:rsid w:val="007326C2"/>
    <w:rsid w:val="0073293B"/>
    <w:rsid w:val="00732CC2"/>
    <w:rsid w:val="00732E18"/>
    <w:rsid w:val="00733ACE"/>
    <w:rsid w:val="00733CCE"/>
    <w:rsid w:val="00733E42"/>
    <w:rsid w:val="007340AD"/>
    <w:rsid w:val="0073447A"/>
    <w:rsid w:val="00734639"/>
    <w:rsid w:val="00734A9E"/>
    <w:rsid w:val="00734CBB"/>
    <w:rsid w:val="0073512E"/>
    <w:rsid w:val="00735BE5"/>
    <w:rsid w:val="00735DCB"/>
    <w:rsid w:val="00735F1A"/>
    <w:rsid w:val="007360DB"/>
    <w:rsid w:val="007360F8"/>
    <w:rsid w:val="00736341"/>
    <w:rsid w:val="0073656F"/>
    <w:rsid w:val="007368BD"/>
    <w:rsid w:val="00736962"/>
    <w:rsid w:val="007369A1"/>
    <w:rsid w:val="00737066"/>
    <w:rsid w:val="0073735F"/>
    <w:rsid w:val="00737927"/>
    <w:rsid w:val="00737CBD"/>
    <w:rsid w:val="00737F18"/>
    <w:rsid w:val="00737FE8"/>
    <w:rsid w:val="007400D2"/>
    <w:rsid w:val="00740CD9"/>
    <w:rsid w:val="00741118"/>
    <w:rsid w:val="00741171"/>
    <w:rsid w:val="00741643"/>
    <w:rsid w:val="00741BD7"/>
    <w:rsid w:val="00741DDF"/>
    <w:rsid w:val="00741E3C"/>
    <w:rsid w:val="00742FFB"/>
    <w:rsid w:val="0074382D"/>
    <w:rsid w:val="0074392F"/>
    <w:rsid w:val="00743A3D"/>
    <w:rsid w:val="00743B48"/>
    <w:rsid w:val="00743B73"/>
    <w:rsid w:val="00743E5F"/>
    <w:rsid w:val="00744022"/>
    <w:rsid w:val="00744E8B"/>
    <w:rsid w:val="0074519E"/>
    <w:rsid w:val="00745269"/>
    <w:rsid w:val="00745B43"/>
    <w:rsid w:val="00745CDA"/>
    <w:rsid w:val="0074618A"/>
    <w:rsid w:val="007468A7"/>
    <w:rsid w:val="00747186"/>
    <w:rsid w:val="007471FE"/>
    <w:rsid w:val="007472B6"/>
    <w:rsid w:val="007473FF"/>
    <w:rsid w:val="00747436"/>
    <w:rsid w:val="00747444"/>
    <w:rsid w:val="007475F4"/>
    <w:rsid w:val="0074775F"/>
    <w:rsid w:val="007477DB"/>
    <w:rsid w:val="0074780F"/>
    <w:rsid w:val="00747B37"/>
    <w:rsid w:val="00747CA2"/>
    <w:rsid w:val="007500E9"/>
    <w:rsid w:val="0075027E"/>
    <w:rsid w:val="00750652"/>
    <w:rsid w:val="00750683"/>
    <w:rsid w:val="00750954"/>
    <w:rsid w:val="00750D9A"/>
    <w:rsid w:val="00750EAC"/>
    <w:rsid w:val="0075132B"/>
    <w:rsid w:val="0075152F"/>
    <w:rsid w:val="00751910"/>
    <w:rsid w:val="00751A67"/>
    <w:rsid w:val="00751AEC"/>
    <w:rsid w:val="00751FEE"/>
    <w:rsid w:val="00752A1E"/>
    <w:rsid w:val="00752B52"/>
    <w:rsid w:val="00753751"/>
    <w:rsid w:val="00753CAA"/>
    <w:rsid w:val="007545DA"/>
    <w:rsid w:val="0075563F"/>
    <w:rsid w:val="00755A7D"/>
    <w:rsid w:val="00755F09"/>
    <w:rsid w:val="007563AE"/>
    <w:rsid w:val="007564B3"/>
    <w:rsid w:val="00756534"/>
    <w:rsid w:val="00757601"/>
    <w:rsid w:val="00757748"/>
    <w:rsid w:val="0075785C"/>
    <w:rsid w:val="0075795A"/>
    <w:rsid w:val="00757F58"/>
    <w:rsid w:val="00760601"/>
    <w:rsid w:val="00761116"/>
    <w:rsid w:val="00762306"/>
    <w:rsid w:val="007625FC"/>
    <w:rsid w:val="00762F2E"/>
    <w:rsid w:val="0076396D"/>
    <w:rsid w:val="00763EE5"/>
    <w:rsid w:val="00764017"/>
    <w:rsid w:val="0076412F"/>
    <w:rsid w:val="00764B30"/>
    <w:rsid w:val="00764B7B"/>
    <w:rsid w:val="00764C73"/>
    <w:rsid w:val="0076512E"/>
    <w:rsid w:val="0076530E"/>
    <w:rsid w:val="007660CD"/>
    <w:rsid w:val="007664DC"/>
    <w:rsid w:val="00766D6E"/>
    <w:rsid w:val="00766EDE"/>
    <w:rsid w:val="00767061"/>
    <w:rsid w:val="00767DB7"/>
    <w:rsid w:val="00770530"/>
    <w:rsid w:val="00770823"/>
    <w:rsid w:val="007715B6"/>
    <w:rsid w:val="00771CA0"/>
    <w:rsid w:val="00772110"/>
    <w:rsid w:val="00772582"/>
    <w:rsid w:val="00773226"/>
    <w:rsid w:val="0077364D"/>
    <w:rsid w:val="00773B6F"/>
    <w:rsid w:val="00773F1E"/>
    <w:rsid w:val="00774F91"/>
    <w:rsid w:val="007753D2"/>
    <w:rsid w:val="0077549D"/>
    <w:rsid w:val="007755D6"/>
    <w:rsid w:val="00776164"/>
    <w:rsid w:val="0077641C"/>
    <w:rsid w:val="007765F9"/>
    <w:rsid w:val="0077691B"/>
    <w:rsid w:val="00776F1F"/>
    <w:rsid w:val="007771C8"/>
    <w:rsid w:val="0077787E"/>
    <w:rsid w:val="007800F6"/>
    <w:rsid w:val="007802CC"/>
    <w:rsid w:val="00780CB9"/>
    <w:rsid w:val="0078148E"/>
    <w:rsid w:val="00781F09"/>
    <w:rsid w:val="00781FC3"/>
    <w:rsid w:val="00782133"/>
    <w:rsid w:val="0078226A"/>
    <w:rsid w:val="00782566"/>
    <w:rsid w:val="00782ADF"/>
    <w:rsid w:val="00782CF0"/>
    <w:rsid w:val="00782EC3"/>
    <w:rsid w:val="00782FAD"/>
    <w:rsid w:val="00783143"/>
    <w:rsid w:val="0078352A"/>
    <w:rsid w:val="00783740"/>
    <w:rsid w:val="00783AD4"/>
    <w:rsid w:val="00783CF4"/>
    <w:rsid w:val="00783D70"/>
    <w:rsid w:val="007842DF"/>
    <w:rsid w:val="0078435A"/>
    <w:rsid w:val="00784974"/>
    <w:rsid w:val="0078506C"/>
    <w:rsid w:val="007854E1"/>
    <w:rsid w:val="00785B89"/>
    <w:rsid w:val="00785E37"/>
    <w:rsid w:val="00785FFD"/>
    <w:rsid w:val="007866C9"/>
    <w:rsid w:val="007866E1"/>
    <w:rsid w:val="00786CBD"/>
    <w:rsid w:val="007876DE"/>
    <w:rsid w:val="007879CF"/>
    <w:rsid w:val="0079027E"/>
    <w:rsid w:val="00790298"/>
    <w:rsid w:val="00790545"/>
    <w:rsid w:val="00790FFE"/>
    <w:rsid w:val="00791621"/>
    <w:rsid w:val="0079177B"/>
    <w:rsid w:val="00791C3C"/>
    <w:rsid w:val="00791F01"/>
    <w:rsid w:val="00792297"/>
    <w:rsid w:val="00792DB4"/>
    <w:rsid w:val="007934C1"/>
    <w:rsid w:val="007936AE"/>
    <w:rsid w:val="0079376B"/>
    <w:rsid w:val="00793C5F"/>
    <w:rsid w:val="007942B3"/>
    <w:rsid w:val="007943A0"/>
    <w:rsid w:val="00794AFC"/>
    <w:rsid w:val="00794D03"/>
    <w:rsid w:val="00794E83"/>
    <w:rsid w:val="00795189"/>
    <w:rsid w:val="00795370"/>
    <w:rsid w:val="00795492"/>
    <w:rsid w:val="00795D39"/>
    <w:rsid w:val="00795F2C"/>
    <w:rsid w:val="007960D5"/>
    <w:rsid w:val="007963E9"/>
    <w:rsid w:val="0079686A"/>
    <w:rsid w:val="00796949"/>
    <w:rsid w:val="00796A47"/>
    <w:rsid w:val="00796D50"/>
    <w:rsid w:val="007972A8"/>
    <w:rsid w:val="00797945"/>
    <w:rsid w:val="00797C31"/>
    <w:rsid w:val="00797CB4"/>
    <w:rsid w:val="00797DC0"/>
    <w:rsid w:val="007A034B"/>
    <w:rsid w:val="007A058B"/>
    <w:rsid w:val="007A062C"/>
    <w:rsid w:val="007A0AAB"/>
    <w:rsid w:val="007A0ADF"/>
    <w:rsid w:val="007A1851"/>
    <w:rsid w:val="007A25B6"/>
    <w:rsid w:val="007A2B06"/>
    <w:rsid w:val="007A2C79"/>
    <w:rsid w:val="007A2CC4"/>
    <w:rsid w:val="007A3AD8"/>
    <w:rsid w:val="007A3B61"/>
    <w:rsid w:val="007A43F3"/>
    <w:rsid w:val="007A4756"/>
    <w:rsid w:val="007A47F5"/>
    <w:rsid w:val="007A4CD8"/>
    <w:rsid w:val="007A54B3"/>
    <w:rsid w:val="007A5BAB"/>
    <w:rsid w:val="007A5D2D"/>
    <w:rsid w:val="007A6316"/>
    <w:rsid w:val="007A6317"/>
    <w:rsid w:val="007A6454"/>
    <w:rsid w:val="007A6575"/>
    <w:rsid w:val="007A7310"/>
    <w:rsid w:val="007A751B"/>
    <w:rsid w:val="007A768D"/>
    <w:rsid w:val="007B0499"/>
    <w:rsid w:val="007B05AD"/>
    <w:rsid w:val="007B06E3"/>
    <w:rsid w:val="007B0ED7"/>
    <w:rsid w:val="007B0F21"/>
    <w:rsid w:val="007B198B"/>
    <w:rsid w:val="007B1C59"/>
    <w:rsid w:val="007B2000"/>
    <w:rsid w:val="007B2B44"/>
    <w:rsid w:val="007B33B7"/>
    <w:rsid w:val="007B373C"/>
    <w:rsid w:val="007B3EC9"/>
    <w:rsid w:val="007B3FE2"/>
    <w:rsid w:val="007B460A"/>
    <w:rsid w:val="007B47CE"/>
    <w:rsid w:val="007B489F"/>
    <w:rsid w:val="007B4BA5"/>
    <w:rsid w:val="007B513D"/>
    <w:rsid w:val="007B51ED"/>
    <w:rsid w:val="007B5692"/>
    <w:rsid w:val="007B5955"/>
    <w:rsid w:val="007B5CBB"/>
    <w:rsid w:val="007B5E8E"/>
    <w:rsid w:val="007B683F"/>
    <w:rsid w:val="007B6DB8"/>
    <w:rsid w:val="007B6DF7"/>
    <w:rsid w:val="007B7000"/>
    <w:rsid w:val="007B72D8"/>
    <w:rsid w:val="007B7C18"/>
    <w:rsid w:val="007C00FC"/>
    <w:rsid w:val="007C0713"/>
    <w:rsid w:val="007C07C9"/>
    <w:rsid w:val="007C0E57"/>
    <w:rsid w:val="007C0F51"/>
    <w:rsid w:val="007C12B0"/>
    <w:rsid w:val="007C1549"/>
    <w:rsid w:val="007C185D"/>
    <w:rsid w:val="007C2289"/>
    <w:rsid w:val="007C2439"/>
    <w:rsid w:val="007C2D2A"/>
    <w:rsid w:val="007C358A"/>
    <w:rsid w:val="007C35EF"/>
    <w:rsid w:val="007C3AB6"/>
    <w:rsid w:val="007C4275"/>
    <w:rsid w:val="007C472C"/>
    <w:rsid w:val="007C4AD2"/>
    <w:rsid w:val="007C4DAA"/>
    <w:rsid w:val="007C645A"/>
    <w:rsid w:val="007C680A"/>
    <w:rsid w:val="007C69CE"/>
    <w:rsid w:val="007C6C44"/>
    <w:rsid w:val="007C6EFF"/>
    <w:rsid w:val="007C70D7"/>
    <w:rsid w:val="007C7304"/>
    <w:rsid w:val="007C7456"/>
    <w:rsid w:val="007C7478"/>
    <w:rsid w:val="007C7975"/>
    <w:rsid w:val="007C7BC9"/>
    <w:rsid w:val="007C7D73"/>
    <w:rsid w:val="007C7E97"/>
    <w:rsid w:val="007D003F"/>
    <w:rsid w:val="007D0049"/>
    <w:rsid w:val="007D00F8"/>
    <w:rsid w:val="007D05CF"/>
    <w:rsid w:val="007D0820"/>
    <w:rsid w:val="007D0826"/>
    <w:rsid w:val="007D08E5"/>
    <w:rsid w:val="007D0966"/>
    <w:rsid w:val="007D0AF9"/>
    <w:rsid w:val="007D1189"/>
    <w:rsid w:val="007D1AD0"/>
    <w:rsid w:val="007D1FDD"/>
    <w:rsid w:val="007D212E"/>
    <w:rsid w:val="007D3103"/>
    <w:rsid w:val="007D35C2"/>
    <w:rsid w:val="007D383E"/>
    <w:rsid w:val="007D448A"/>
    <w:rsid w:val="007D46BB"/>
    <w:rsid w:val="007D4722"/>
    <w:rsid w:val="007D53F0"/>
    <w:rsid w:val="007D562C"/>
    <w:rsid w:val="007D5673"/>
    <w:rsid w:val="007D5B2E"/>
    <w:rsid w:val="007D5B59"/>
    <w:rsid w:val="007D6006"/>
    <w:rsid w:val="007D6A18"/>
    <w:rsid w:val="007D6D96"/>
    <w:rsid w:val="007D6FF8"/>
    <w:rsid w:val="007D72D6"/>
    <w:rsid w:val="007D78B7"/>
    <w:rsid w:val="007D7DCA"/>
    <w:rsid w:val="007E0E20"/>
    <w:rsid w:val="007E1280"/>
    <w:rsid w:val="007E1FAC"/>
    <w:rsid w:val="007E249B"/>
    <w:rsid w:val="007E28A6"/>
    <w:rsid w:val="007E3084"/>
    <w:rsid w:val="007E3A27"/>
    <w:rsid w:val="007E3D60"/>
    <w:rsid w:val="007E454A"/>
    <w:rsid w:val="007E4653"/>
    <w:rsid w:val="007E46DF"/>
    <w:rsid w:val="007E488E"/>
    <w:rsid w:val="007E4A29"/>
    <w:rsid w:val="007E4E3A"/>
    <w:rsid w:val="007E4F50"/>
    <w:rsid w:val="007E53AF"/>
    <w:rsid w:val="007E53EF"/>
    <w:rsid w:val="007E571C"/>
    <w:rsid w:val="007E572F"/>
    <w:rsid w:val="007E59D3"/>
    <w:rsid w:val="007E5A34"/>
    <w:rsid w:val="007E5C45"/>
    <w:rsid w:val="007E5CC4"/>
    <w:rsid w:val="007E5DD9"/>
    <w:rsid w:val="007E61BC"/>
    <w:rsid w:val="007E63AA"/>
    <w:rsid w:val="007E6506"/>
    <w:rsid w:val="007E67FA"/>
    <w:rsid w:val="007E6E5C"/>
    <w:rsid w:val="007E6F3C"/>
    <w:rsid w:val="007E75E0"/>
    <w:rsid w:val="007E7697"/>
    <w:rsid w:val="007E7D4A"/>
    <w:rsid w:val="007E7ECD"/>
    <w:rsid w:val="007F02CA"/>
    <w:rsid w:val="007F08D2"/>
    <w:rsid w:val="007F0DD4"/>
    <w:rsid w:val="007F0FCA"/>
    <w:rsid w:val="007F1182"/>
    <w:rsid w:val="007F153F"/>
    <w:rsid w:val="007F1E2F"/>
    <w:rsid w:val="007F21D9"/>
    <w:rsid w:val="007F22B6"/>
    <w:rsid w:val="007F25BB"/>
    <w:rsid w:val="007F275E"/>
    <w:rsid w:val="007F290C"/>
    <w:rsid w:val="007F3F0C"/>
    <w:rsid w:val="007F40E4"/>
    <w:rsid w:val="007F4253"/>
    <w:rsid w:val="007F4323"/>
    <w:rsid w:val="007F50EA"/>
    <w:rsid w:val="007F5483"/>
    <w:rsid w:val="007F58C7"/>
    <w:rsid w:val="007F63A7"/>
    <w:rsid w:val="007F69EC"/>
    <w:rsid w:val="007F6AD6"/>
    <w:rsid w:val="007F6AF3"/>
    <w:rsid w:val="007F6CC8"/>
    <w:rsid w:val="007F6EB3"/>
    <w:rsid w:val="007F6EC1"/>
    <w:rsid w:val="007F7AFE"/>
    <w:rsid w:val="007F7D41"/>
    <w:rsid w:val="00800855"/>
    <w:rsid w:val="0080093E"/>
    <w:rsid w:val="00800C87"/>
    <w:rsid w:val="00801505"/>
    <w:rsid w:val="00801A09"/>
    <w:rsid w:val="00801E9A"/>
    <w:rsid w:val="008022B9"/>
    <w:rsid w:val="008029F5"/>
    <w:rsid w:val="00802BB2"/>
    <w:rsid w:val="00802EC7"/>
    <w:rsid w:val="00802FBC"/>
    <w:rsid w:val="00803161"/>
    <w:rsid w:val="00804234"/>
    <w:rsid w:val="00804800"/>
    <w:rsid w:val="00805015"/>
    <w:rsid w:val="0080512B"/>
    <w:rsid w:val="008057EB"/>
    <w:rsid w:val="00805D61"/>
    <w:rsid w:val="00806212"/>
    <w:rsid w:val="00806435"/>
    <w:rsid w:val="008065AC"/>
    <w:rsid w:val="0080663A"/>
    <w:rsid w:val="0080669C"/>
    <w:rsid w:val="00806A89"/>
    <w:rsid w:val="0080739E"/>
    <w:rsid w:val="00807B6C"/>
    <w:rsid w:val="00810775"/>
    <w:rsid w:val="00810C97"/>
    <w:rsid w:val="00811750"/>
    <w:rsid w:val="0081192A"/>
    <w:rsid w:val="0081192B"/>
    <w:rsid w:val="00811BBA"/>
    <w:rsid w:val="00811C2A"/>
    <w:rsid w:val="00811C3C"/>
    <w:rsid w:val="00812584"/>
    <w:rsid w:val="0081277A"/>
    <w:rsid w:val="008134CF"/>
    <w:rsid w:val="00813601"/>
    <w:rsid w:val="0081386E"/>
    <w:rsid w:val="0081389D"/>
    <w:rsid w:val="008139B1"/>
    <w:rsid w:val="00813AF2"/>
    <w:rsid w:val="00813D41"/>
    <w:rsid w:val="00813FC5"/>
    <w:rsid w:val="0081411F"/>
    <w:rsid w:val="00814387"/>
    <w:rsid w:val="00814776"/>
    <w:rsid w:val="008151FF"/>
    <w:rsid w:val="008159C5"/>
    <w:rsid w:val="00815E4D"/>
    <w:rsid w:val="00816160"/>
    <w:rsid w:val="0081647D"/>
    <w:rsid w:val="00816990"/>
    <w:rsid w:val="00817039"/>
    <w:rsid w:val="00817571"/>
    <w:rsid w:val="00817E75"/>
    <w:rsid w:val="00820213"/>
    <w:rsid w:val="0082033A"/>
    <w:rsid w:val="008203B2"/>
    <w:rsid w:val="00820E74"/>
    <w:rsid w:val="00820EBD"/>
    <w:rsid w:val="00821359"/>
    <w:rsid w:val="00821460"/>
    <w:rsid w:val="008216DF"/>
    <w:rsid w:val="00821D98"/>
    <w:rsid w:val="00821D9A"/>
    <w:rsid w:val="00822E34"/>
    <w:rsid w:val="008232B9"/>
    <w:rsid w:val="00823E68"/>
    <w:rsid w:val="00824551"/>
    <w:rsid w:val="00824589"/>
    <w:rsid w:val="00824702"/>
    <w:rsid w:val="00825067"/>
    <w:rsid w:val="008250E3"/>
    <w:rsid w:val="00825AC4"/>
    <w:rsid w:val="00825BD0"/>
    <w:rsid w:val="00825FA3"/>
    <w:rsid w:val="0082660C"/>
    <w:rsid w:val="00826A17"/>
    <w:rsid w:val="00826AD3"/>
    <w:rsid w:val="00826B1F"/>
    <w:rsid w:val="00826B3C"/>
    <w:rsid w:val="00827AF0"/>
    <w:rsid w:val="00827DC1"/>
    <w:rsid w:val="008300EF"/>
    <w:rsid w:val="00830AA2"/>
    <w:rsid w:val="00830EB2"/>
    <w:rsid w:val="00831106"/>
    <w:rsid w:val="0083117C"/>
    <w:rsid w:val="00831A2A"/>
    <w:rsid w:val="00831E68"/>
    <w:rsid w:val="00831F6E"/>
    <w:rsid w:val="00832010"/>
    <w:rsid w:val="008320C2"/>
    <w:rsid w:val="00832377"/>
    <w:rsid w:val="008331A9"/>
    <w:rsid w:val="0083350F"/>
    <w:rsid w:val="00833701"/>
    <w:rsid w:val="0083375D"/>
    <w:rsid w:val="008337EE"/>
    <w:rsid w:val="00833C7E"/>
    <w:rsid w:val="00833DAD"/>
    <w:rsid w:val="0083406E"/>
    <w:rsid w:val="00834167"/>
    <w:rsid w:val="00834200"/>
    <w:rsid w:val="008345BC"/>
    <w:rsid w:val="0083467B"/>
    <w:rsid w:val="00834DBC"/>
    <w:rsid w:val="00834F8F"/>
    <w:rsid w:val="0083544A"/>
    <w:rsid w:val="008359C0"/>
    <w:rsid w:val="00835AC6"/>
    <w:rsid w:val="00835E3A"/>
    <w:rsid w:val="00836279"/>
    <w:rsid w:val="00836D22"/>
    <w:rsid w:val="00836DE2"/>
    <w:rsid w:val="008378E5"/>
    <w:rsid w:val="00837AAD"/>
    <w:rsid w:val="00840649"/>
    <w:rsid w:val="0084139B"/>
    <w:rsid w:val="0084217F"/>
    <w:rsid w:val="0084258E"/>
    <w:rsid w:val="00842A52"/>
    <w:rsid w:val="00842DC7"/>
    <w:rsid w:val="0084340F"/>
    <w:rsid w:val="008439ED"/>
    <w:rsid w:val="00843AF1"/>
    <w:rsid w:val="00843C36"/>
    <w:rsid w:val="0084425A"/>
    <w:rsid w:val="008449F5"/>
    <w:rsid w:val="00844AE3"/>
    <w:rsid w:val="0084509C"/>
    <w:rsid w:val="008450CF"/>
    <w:rsid w:val="008453B6"/>
    <w:rsid w:val="008455FF"/>
    <w:rsid w:val="00845E40"/>
    <w:rsid w:val="00847105"/>
    <w:rsid w:val="008473EE"/>
    <w:rsid w:val="008500D5"/>
    <w:rsid w:val="0085058A"/>
    <w:rsid w:val="00850B0C"/>
    <w:rsid w:val="008512CB"/>
    <w:rsid w:val="008513A1"/>
    <w:rsid w:val="00851617"/>
    <w:rsid w:val="00851717"/>
    <w:rsid w:val="00851AAF"/>
    <w:rsid w:val="008521D1"/>
    <w:rsid w:val="0085292B"/>
    <w:rsid w:val="00852E82"/>
    <w:rsid w:val="0085339F"/>
    <w:rsid w:val="00853510"/>
    <w:rsid w:val="00853528"/>
    <w:rsid w:val="00853678"/>
    <w:rsid w:val="00854413"/>
    <w:rsid w:val="008559E6"/>
    <w:rsid w:val="00855E58"/>
    <w:rsid w:val="008560BB"/>
    <w:rsid w:val="008569AB"/>
    <w:rsid w:val="00857614"/>
    <w:rsid w:val="00857705"/>
    <w:rsid w:val="00857EC0"/>
    <w:rsid w:val="00860015"/>
    <w:rsid w:val="00860630"/>
    <w:rsid w:val="0086068E"/>
    <w:rsid w:val="00860BD9"/>
    <w:rsid w:val="00861553"/>
    <w:rsid w:val="008626AA"/>
    <w:rsid w:val="00862716"/>
    <w:rsid w:val="00862721"/>
    <w:rsid w:val="00862ADC"/>
    <w:rsid w:val="00862B04"/>
    <w:rsid w:val="00862C1C"/>
    <w:rsid w:val="00862FE0"/>
    <w:rsid w:val="0086332B"/>
    <w:rsid w:val="008637DC"/>
    <w:rsid w:val="00863A8B"/>
    <w:rsid w:val="008641C5"/>
    <w:rsid w:val="008642FC"/>
    <w:rsid w:val="00864335"/>
    <w:rsid w:val="008645E5"/>
    <w:rsid w:val="008647D5"/>
    <w:rsid w:val="00864B5D"/>
    <w:rsid w:val="00864C7F"/>
    <w:rsid w:val="00864DBB"/>
    <w:rsid w:val="0086503B"/>
    <w:rsid w:val="00866174"/>
    <w:rsid w:val="00866E65"/>
    <w:rsid w:val="00866EAB"/>
    <w:rsid w:val="00866EF3"/>
    <w:rsid w:val="00867308"/>
    <w:rsid w:val="008673FB"/>
    <w:rsid w:val="00867B5A"/>
    <w:rsid w:val="00867D23"/>
    <w:rsid w:val="00870267"/>
    <w:rsid w:val="00870781"/>
    <w:rsid w:val="008709DA"/>
    <w:rsid w:val="00870A0D"/>
    <w:rsid w:val="00870A0F"/>
    <w:rsid w:val="00870F6D"/>
    <w:rsid w:val="00871142"/>
    <w:rsid w:val="0087194C"/>
    <w:rsid w:val="00872172"/>
    <w:rsid w:val="00872437"/>
    <w:rsid w:val="00872676"/>
    <w:rsid w:val="00872753"/>
    <w:rsid w:val="00872962"/>
    <w:rsid w:val="00872E09"/>
    <w:rsid w:val="0087313F"/>
    <w:rsid w:val="008738C3"/>
    <w:rsid w:val="008738E0"/>
    <w:rsid w:val="008739C4"/>
    <w:rsid w:val="00873A2E"/>
    <w:rsid w:val="00874477"/>
    <w:rsid w:val="0087448F"/>
    <w:rsid w:val="00874B2D"/>
    <w:rsid w:val="00874C73"/>
    <w:rsid w:val="00875A71"/>
    <w:rsid w:val="00876482"/>
    <w:rsid w:val="0087688D"/>
    <w:rsid w:val="00876D2B"/>
    <w:rsid w:val="00876E1F"/>
    <w:rsid w:val="00876ED9"/>
    <w:rsid w:val="008803A7"/>
    <w:rsid w:val="008803AE"/>
    <w:rsid w:val="008805EA"/>
    <w:rsid w:val="00880D85"/>
    <w:rsid w:val="00881016"/>
    <w:rsid w:val="00881132"/>
    <w:rsid w:val="00881CCF"/>
    <w:rsid w:val="00881E84"/>
    <w:rsid w:val="00881EDA"/>
    <w:rsid w:val="00882525"/>
    <w:rsid w:val="008829D2"/>
    <w:rsid w:val="00882BD5"/>
    <w:rsid w:val="00882EFD"/>
    <w:rsid w:val="0088358B"/>
    <w:rsid w:val="0088365C"/>
    <w:rsid w:val="008839F2"/>
    <w:rsid w:val="00883C2F"/>
    <w:rsid w:val="008843EA"/>
    <w:rsid w:val="0088441F"/>
    <w:rsid w:val="008847DE"/>
    <w:rsid w:val="00884CD5"/>
    <w:rsid w:val="008854DB"/>
    <w:rsid w:val="008858FB"/>
    <w:rsid w:val="00885AAB"/>
    <w:rsid w:val="00885D9B"/>
    <w:rsid w:val="008866CD"/>
    <w:rsid w:val="0088705A"/>
    <w:rsid w:val="008904E4"/>
    <w:rsid w:val="00890805"/>
    <w:rsid w:val="00890FBC"/>
    <w:rsid w:val="00891451"/>
    <w:rsid w:val="00891830"/>
    <w:rsid w:val="00892633"/>
    <w:rsid w:val="008927BB"/>
    <w:rsid w:val="00892881"/>
    <w:rsid w:val="00892C54"/>
    <w:rsid w:val="00892E45"/>
    <w:rsid w:val="0089334A"/>
    <w:rsid w:val="008936E8"/>
    <w:rsid w:val="00893B1C"/>
    <w:rsid w:val="00893F50"/>
    <w:rsid w:val="00894D21"/>
    <w:rsid w:val="008954DC"/>
    <w:rsid w:val="008958CF"/>
    <w:rsid w:val="00895A14"/>
    <w:rsid w:val="00895AB7"/>
    <w:rsid w:val="0089682F"/>
    <w:rsid w:val="00896EEC"/>
    <w:rsid w:val="00897055"/>
    <w:rsid w:val="00897569"/>
    <w:rsid w:val="008978EA"/>
    <w:rsid w:val="008979FC"/>
    <w:rsid w:val="00897AB8"/>
    <w:rsid w:val="00897ABC"/>
    <w:rsid w:val="00897EC7"/>
    <w:rsid w:val="008A03F0"/>
    <w:rsid w:val="008A0601"/>
    <w:rsid w:val="008A0A37"/>
    <w:rsid w:val="008A0DB7"/>
    <w:rsid w:val="008A0EFC"/>
    <w:rsid w:val="008A0F92"/>
    <w:rsid w:val="008A1004"/>
    <w:rsid w:val="008A13E6"/>
    <w:rsid w:val="008A1682"/>
    <w:rsid w:val="008A1AA0"/>
    <w:rsid w:val="008A20D7"/>
    <w:rsid w:val="008A22C5"/>
    <w:rsid w:val="008A25C4"/>
    <w:rsid w:val="008A29AD"/>
    <w:rsid w:val="008A310B"/>
    <w:rsid w:val="008A3249"/>
    <w:rsid w:val="008A32B4"/>
    <w:rsid w:val="008A36DC"/>
    <w:rsid w:val="008A3940"/>
    <w:rsid w:val="008A3B8F"/>
    <w:rsid w:val="008A3D64"/>
    <w:rsid w:val="008A42B8"/>
    <w:rsid w:val="008A437A"/>
    <w:rsid w:val="008A4789"/>
    <w:rsid w:val="008A48C4"/>
    <w:rsid w:val="008A4AF8"/>
    <w:rsid w:val="008A4D8F"/>
    <w:rsid w:val="008A5377"/>
    <w:rsid w:val="008A5406"/>
    <w:rsid w:val="008A5567"/>
    <w:rsid w:val="008A5A98"/>
    <w:rsid w:val="008A5DAD"/>
    <w:rsid w:val="008A5F34"/>
    <w:rsid w:val="008A6463"/>
    <w:rsid w:val="008A6A20"/>
    <w:rsid w:val="008A6D80"/>
    <w:rsid w:val="008A6DE2"/>
    <w:rsid w:val="008A72CB"/>
    <w:rsid w:val="008A764A"/>
    <w:rsid w:val="008A77B7"/>
    <w:rsid w:val="008A7806"/>
    <w:rsid w:val="008A7FE4"/>
    <w:rsid w:val="008B0200"/>
    <w:rsid w:val="008B092B"/>
    <w:rsid w:val="008B1686"/>
    <w:rsid w:val="008B1823"/>
    <w:rsid w:val="008B1953"/>
    <w:rsid w:val="008B293A"/>
    <w:rsid w:val="008B3440"/>
    <w:rsid w:val="008B368F"/>
    <w:rsid w:val="008B3868"/>
    <w:rsid w:val="008B3DC5"/>
    <w:rsid w:val="008B424E"/>
    <w:rsid w:val="008B55B9"/>
    <w:rsid w:val="008B5D39"/>
    <w:rsid w:val="008B5FF7"/>
    <w:rsid w:val="008B66CB"/>
    <w:rsid w:val="008B6E1B"/>
    <w:rsid w:val="008B73E7"/>
    <w:rsid w:val="008B7B64"/>
    <w:rsid w:val="008B7F88"/>
    <w:rsid w:val="008C0651"/>
    <w:rsid w:val="008C0894"/>
    <w:rsid w:val="008C0B2E"/>
    <w:rsid w:val="008C0DAF"/>
    <w:rsid w:val="008C0E09"/>
    <w:rsid w:val="008C0E65"/>
    <w:rsid w:val="008C1148"/>
    <w:rsid w:val="008C1353"/>
    <w:rsid w:val="008C13D7"/>
    <w:rsid w:val="008C13FA"/>
    <w:rsid w:val="008C1831"/>
    <w:rsid w:val="008C185C"/>
    <w:rsid w:val="008C1868"/>
    <w:rsid w:val="008C2043"/>
    <w:rsid w:val="008C23F6"/>
    <w:rsid w:val="008C350C"/>
    <w:rsid w:val="008C3694"/>
    <w:rsid w:val="008C3B27"/>
    <w:rsid w:val="008C3BCB"/>
    <w:rsid w:val="008C3BEE"/>
    <w:rsid w:val="008C3E13"/>
    <w:rsid w:val="008C40EF"/>
    <w:rsid w:val="008C43E7"/>
    <w:rsid w:val="008C46AB"/>
    <w:rsid w:val="008C4AF8"/>
    <w:rsid w:val="008C4DEF"/>
    <w:rsid w:val="008C4E25"/>
    <w:rsid w:val="008C53F3"/>
    <w:rsid w:val="008C5968"/>
    <w:rsid w:val="008C5A29"/>
    <w:rsid w:val="008C5B03"/>
    <w:rsid w:val="008C5B71"/>
    <w:rsid w:val="008C5DEA"/>
    <w:rsid w:val="008C5F1A"/>
    <w:rsid w:val="008C5F82"/>
    <w:rsid w:val="008C60C3"/>
    <w:rsid w:val="008C6676"/>
    <w:rsid w:val="008C6BDD"/>
    <w:rsid w:val="008C6E0D"/>
    <w:rsid w:val="008C6E25"/>
    <w:rsid w:val="008C7F5D"/>
    <w:rsid w:val="008D025B"/>
    <w:rsid w:val="008D0650"/>
    <w:rsid w:val="008D0AED"/>
    <w:rsid w:val="008D1919"/>
    <w:rsid w:val="008D1AAC"/>
    <w:rsid w:val="008D1CB7"/>
    <w:rsid w:val="008D3228"/>
    <w:rsid w:val="008D3B1E"/>
    <w:rsid w:val="008D3BD1"/>
    <w:rsid w:val="008D46AC"/>
    <w:rsid w:val="008D5631"/>
    <w:rsid w:val="008D57BC"/>
    <w:rsid w:val="008D5A2B"/>
    <w:rsid w:val="008D6100"/>
    <w:rsid w:val="008D682D"/>
    <w:rsid w:val="008D6F90"/>
    <w:rsid w:val="008D7062"/>
    <w:rsid w:val="008D7197"/>
    <w:rsid w:val="008D7B78"/>
    <w:rsid w:val="008D7C68"/>
    <w:rsid w:val="008D7D68"/>
    <w:rsid w:val="008D7F85"/>
    <w:rsid w:val="008E09E6"/>
    <w:rsid w:val="008E0A17"/>
    <w:rsid w:val="008E0AED"/>
    <w:rsid w:val="008E0C29"/>
    <w:rsid w:val="008E10AE"/>
    <w:rsid w:val="008E12D8"/>
    <w:rsid w:val="008E1CF3"/>
    <w:rsid w:val="008E1E74"/>
    <w:rsid w:val="008E1F90"/>
    <w:rsid w:val="008E232C"/>
    <w:rsid w:val="008E2775"/>
    <w:rsid w:val="008E2822"/>
    <w:rsid w:val="008E2AFE"/>
    <w:rsid w:val="008E2B7C"/>
    <w:rsid w:val="008E2C80"/>
    <w:rsid w:val="008E2E0A"/>
    <w:rsid w:val="008E30C9"/>
    <w:rsid w:val="008E33F7"/>
    <w:rsid w:val="008E36DF"/>
    <w:rsid w:val="008E3769"/>
    <w:rsid w:val="008E3B59"/>
    <w:rsid w:val="008E3E9E"/>
    <w:rsid w:val="008E3EAA"/>
    <w:rsid w:val="008E434A"/>
    <w:rsid w:val="008E5656"/>
    <w:rsid w:val="008E5913"/>
    <w:rsid w:val="008E5C86"/>
    <w:rsid w:val="008E6027"/>
    <w:rsid w:val="008E62B3"/>
    <w:rsid w:val="008E6753"/>
    <w:rsid w:val="008E69DA"/>
    <w:rsid w:val="008E713C"/>
    <w:rsid w:val="008E786A"/>
    <w:rsid w:val="008E7EA2"/>
    <w:rsid w:val="008E7EF0"/>
    <w:rsid w:val="008F0511"/>
    <w:rsid w:val="008F08B1"/>
    <w:rsid w:val="008F0900"/>
    <w:rsid w:val="008F17FD"/>
    <w:rsid w:val="008F194E"/>
    <w:rsid w:val="008F1A96"/>
    <w:rsid w:val="008F1C47"/>
    <w:rsid w:val="008F2258"/>
    <w:rsid w:val="008F253B"/>
    <w:rsid w:val="008F2696"/>
    <w:rsid w:val="008F2D3C"/>
    <w:rsid w:val="008F30B3"/>
    <w:rsid w:val="008F3159"/>
    <w:rsid w:val="008F333A"/>
    <w:rsid w:val="008F407B"/>
    <w:rsid w:val="008F4677"/>
    <w:rsid w:val="008F4A08"/>
    <w:rsid w:val="008F4BAE"/>
    <w:rsid w:val="008F4E5B"/>
    <w:rsid w:val="008F5C02"/>
    <w:rsid w:val="008F627F"/>
    <w:rsid w:val="008F62AA"/>
    <w:rsid w:val="008F69D7"/>
    <w:rsid w:val="008F6B09"/>
    <w:rsid w:val="008F71F3"/>
    <w:rsid w:val="008F750B"/>
    <w:rsid w:val="008F7C40"/>
    <w:rsid w:val="0090064A"/>
    <w:rsid w:val="00900CC8"/>
    <w:rsid w:val="009018D0"/>
    <w:rsid w:val="00901E1C"/>
    <w:rsid w:val="009023C5"/>
    <w:rsid w:val="0090289A"/>
    <w:rsid w:val="0090293A"/>
    <w:rsid w:val="00902C1C"/>
    <w:rsid w:val="00902E0E"/>
    <w:rsid w:val="00903220"/>
    <w:rsid w:val="009032CA"/>
    <w:rsid w:val="00903318"/>
    <w:rsid w:val="00903391"/>
    <w:rsid w:val="00903578"/>
    <w:rsid w:val="009039CA"/>
    <w:rsid w:val="00903CD4"/>
    <w:rsid w:val="00903FA8"/>
    <w:rsid w:val="009040AC"/>
    <w:rsid w:val="009041C9"/>
    <w:rsid w:val="0090437D"/>
    <w:rsid w:val="00904846"/>
    <w:rsid w:val="00905E1B"/>
    <w:rsid w:val="00905E9F"/>
    <w:rsid w:val="009063A4"/>
    <w:rsid w:val="009063FD"/>
    <w:rsid w:val="0090699B"/>
    <w:rsid w:val="009069DA"/>
    <w:rsid w:val="00906F6C"/>
    <w:rsid w:val="00907D45"/>
    <w:rsid w:val="00910216"/>
    <w:rsid w:val="0091065E"/>
    <w:rsid w:val="009113A1"/>
    <w:rsid w:val="009113F5"/>
    <w:rsid w:val="00911A54"/>
    <w:rsid w:val="00911BF0"/>
    <w:rsid w:val="00911E03"/>
    <w:rsid w:val="009120FC"/>
    <w:rsid w:val="00912CF6"/>
    <w:rsid w:val="00912D8A"/>
    <w:rsid w:val="0091341D"/>
    <w:rsid w:val="00913E84"/>
    <w:rsid w:val="009143A5"/>
    <w:rsid w:val="00914756"/>
    <w:rsid w:val="00914BEA"/>
    <w:rsid w:val="00914F1B"/>
    <w:rsid w:val="00914F45"/>
    <w:rsid w:val="009153F8"/>
    <w:rsid w:val="009154FE"/>
    <w:rsid w:val="009167AB"/>
    <w:rsid w:val="00917244"/>
    <w:rsid w:val="009173C1"/>
    <w:rsid w:val="009173DD"/>
    <w:rsid w:val="00917B98"/>
    <w:rsid w:val="00920054"/>
    <w:rsid w:val="00920325"/>
    <w:rsid w:val="009204E7"/>
    <w:rsid w:val="00920BFC"/>
    <w:rsid w:val="00922669"/>
    <w:rsid w:val="00922765"/>
    <w:rsid w:val="009228AE"/>
    <w:rsid w:val="00922CA9"/>
    <w:rsid w:val="00922CFF"/>
    <w:rsid w:val="00923437"/>
    <w:rsid w:val="00923D6E"/>
    <w:rsid w:val="009241CE"/>
    <w:rsid w:val="009242E8"/>
    <w:rsid w:val="009244BB"/>
    <w:rsid w:val="009244CB"/>
    <w:rsid w:val="00924B03"/>
    <w:rsid w:val="00924F0C"/>
    <w:rsid w:val="00924F20"/>
    <w:rsid w:val="00924F4D"/>
    <w:rsid w:val="00925589"/>
    <w:rsid w:val="0092563E"/>
    <w:rsid w:val="00925904"/>
    <w:rsid w:val="00925B76"/>
    <w:rsid w:val="00926EF9"/>
    <w:rsid w:val="00926F64"/>
    <w:rsid w:val="00930E89"/>
    <w:rsid w:val="00931410"/>
    <w:rsid w:val="00931600"/>
    <w:rsid w:val="009316C4"/>
    <w:rsid w:val="00931801"/>
    <w:rsid w:val="00931A56"/>
    <w:rsid w:val="00931F99"/>
    <w:rsid w:val="0093208E"/>
    <w:rsid w:val="00932111"/>
    <w:rsid w:val="00932257"/>
    <w:rsid w:val="009325A1"/>
    <w:rsid w:val="00932BB6"/>
    <w:rsid w:val="00933B2E"/>
    <w:rsid w:val="00934197"/>
    <w:rsid w:val="009342BC"/>
    <w:rsid w:val="00934465"/>
    <w:rsid w:val="00934ED8"/>
    <w:rsid w:val="00934F72"/>
    <w:rsid w:val="00935095"/>
    <w:rsid w:val="00935343"/>
    <w:rsid w:val="009359DF"/>
    <w:rsid w:val="009359FB"/>
    <w:rsid w:val="00935B19"/>
    <w:rsid w:val="00935E79"/>
    <w:rsid w:val="00936426"/>
    <w:rsid w:val="009364A6"/>
    <w:rsid w:val="0093682D"/>
    <w:rsid w:val="00936B3D"/>
    <w:rsid w:val="00937638"/>
    <w:rsid w:val="009377CF"/>
    <w:rsid w:val="009377E8"/>
    <w:rsid w:val="009404F5"/>
    <w:rsid w:val="00940DCE"/>
    <w:rsid w:val="00941112"/>
    <w:rsid w:val="009417E4"/>
    <w:rsid w:val="00941888"/>
    <w:rsid w:val="00942770"/>
    <w:rsid w:val="00942858"/>
    <w:rsid w:val="00942A12"/>
    <w:rsid w:val="00942A4E"/>
    <w:rsid w:val="00942DC0"/>
    <w:rsid w:val="00942E8E"/>
    <w:rsid w:val="009430FB"/>
    <w:rsid w:val="0094360C"/>
    <w:rsid w:val="0094391B"/>
    <w:rsid w:val="00943ADA"/>
    <w:rsid w:val="00943FA0"/>
    <w:rsid w:val="00944567"/>
    <w:rsid w:val="00944573"/>
    <w:rsid w:val="00944F74"/>
    <w:rsid w:val="009455F1"/>
    <w:rsid w:val="00945C1F"/>
    <w:rsid w:val="00945E69"/>
    <w:rsid w:val="00946151"/>
    <w:rsid w:val="00946183"/>
    <w:rsid w:val="00946185"/>
    <w:rsid w:val="0094651F"/>
    <w:rsid w:val="0094682D"/>
    <w:rsid w:val="00946D6C"/>
    <w:rsid w:val="00946E98"/>
    <w:rsid w:val="009470CC"/>
    <w:rsid w:val="009479D9"/>
    <w:rsid w:val="00947A22"/>
    <w:rsid w:val="00947AB8"/>
    <w:rsid w:val="00947C9F"/>
    <w:rsid w:val="0095033A"/>
    <w:rsid w:val="00950626"/>
    <w:rsid w:val="00950C74"/>
    <w:rsid w:val="00950FD7"/>
    <w:rsid w:val="009515DC"/>
    <w:rsid w:val="00951AA8"/>
    <w:rsid w:val="00951B0E"/>
    <w:rsid w:val="00951EFF"/>
    <w:rsid w:val="00952199"/>
    <w:rsid w:val="009529D1"/>
    <w:rsid w:val="00952E49"/>
    <w:rsid w:val="00953567"/>
    <w:rsid w:val="009537DD"/>
    <w:rsid w:val="009537F4"/>
    <w:rsid w:val="00953885"/>
    <w:rsid w:val="00954515"/>
    <w:rsid w:val="00954ED7"/>
    <w:rsid w:val="00954F18"/>
    <w:rsid w:val="0095508D"/>
    <w:rsid w:val="0095521B"/>
    <w:rsid w:val="009558E5"/>
    <w:rsid w:val="00955913"/>
    <w:rsid w:val="00955DA1"/>
    <w:rsid w:val="00956B73"/>
    <w:rsid w:val="00956E63"/>
    <w:rsid w:val="009570B8"/>
    <w:rsid w:val="00957121"/>
    <w:rsid w:val="009574D1"/>
    <w:rsid w:val="00957A22"/>
    <w:rsid w:val="009601D9"/>
    <w:rsid w:val="009601EA"/>
    <w:rsid w:val="0096022C"/>
    <w:rsid w:val="00960623"/>
    <w:rsid w:val="00960893"/>
    <w:rsid w:val="00960903"/>
    <w:rsid w:val="00960EFE"/>
    <w:rsid w:val="0096109A"/>
    <w:rsid w:val="00961310"/>
    <w:rsid w:val="00961465"/>
    <w:rsid w:val="009617E7"/>
    <w:rsid w:val="00962448"/>
    <w:rsid w:val="00962A34"/>
    <w:rsid w:val="00962C01"/>
    <w:rsid w:val="0096300D"/>
    <w:rsid w:val="00963176"/>
    <w:rsid w:val="0096323A"/>
    <w:rsid w:val="0096329C"/>
    <w:rsid w:val="00963472"/>
    <w:rsid w:val="009640BE"/>
    <w:rsid w:val="0096418E"/>
    <w:rsid w:val="009644A3"/>
    <w:rsid w:val="00965524"/>
    <w:rsid w:val="00965630"/>
    <w:rsid w:val="00965875"/>
    <w:rsid w:val="009665BC"/>
    <w:rsid w:val="009666FF"/>
    <w:rsid w:val="0096675C"/>
    <w:rsid w:val="00966C33"/>
    <w:rsid w:val="00967026"/>
    <w:rsid w:val="00967094"/>
    <w:rsid w:val="0096760E"/>
    <w:rsid w:val="009678E5"/>
    <w:rsid w:val="009705A6"/>
    <w:rsid w:val="009706A6"/>
    <w:rsid w:val="009707C8"/>
    <w:rsid w:val="00970BAE"/>
    <w:rsid w:val="009714E6"/>
    <w:rsid w:val="00971515"/>
    <w:rsid w:val="00971516"/>
    <w:rsid w:val="00971A20"/>
    <w:rsid w:val="009723C3"/>
    <w:rsid w:val="00972DD5"/>
    <w:rsid w:val="00973020"/>
    <w:rsid w:val="009734FA"/>
    <w:rsid w:val="00973605"/>
    <w:rsid w:val="00973671"/>
    <w:rsid w:val="00973FAA"/>
    <w:rsid w:val="0097449A"/>
    <w:rsid w:val="00974E69"/>
    <w:rsid w:val="00975523"/>
    <w:rsid w:val="00975799"/>
    <w:rsid w:val="00975C46"/>
    <w:rsid w:val="00975C9F"/>
    <w:rsid w:val="00975D3E"/>
    <w:rsid w:val="009770BD"/>
    <w:rsid w:val="0097749D"/>
    <w:rsid w:val="00977797"/>
    <w:rsid w:val="00977E22"/>
    <w:rsid w:val="00980149"/>
    <w:rsid w:val="009807B5"/>
    <w:rsid w:val="00980D59"/>
    <w:rsid w:val="00981236"/>
    <w:rsid w:val="009821DE"/>
    <w:rsid w:val="00982E93"/>
    <w:rsid w:val="009834F2"/>
    <w:rsid w:val="00984132"/>
    <w:rsid w:val="00984EA8"/>
    <w:rsid w:val="009858D7"/>
    <w:rsid w:val="00985ABF"/>
    <w:rsid w:val="00985B9A"/>
    <w:rsid w:val="00985BEB"/>
    <w:rsid w:val="00985D2D"/>
    <w:rsid w:val="00986613"/>
    <w:rsid w:val="00986742"/>
    <w:rsid w:val="0098688B"/>
    <w:rsid w:val="0098699C"/>
    <w:rsid w:val="00986C33"/>
    <w:rsid w:val="00987326"/>
    <w:rsid w:val="00987480"/>
    <w:rsid w:val="00987ED6"/>
    <w:rsid w:val="009903D8"/>
    <w:rsid w:val="00990534"/>
    <w:rsid w:val="00990625"/>
    <w:rsid w:val="00990826"/>
    <w:rsid w:val="00990C3D"/>
    <w:rsid w:val="0099161E"/>
    <w:rsid w:val="00991997"/>
    <w:rsid w:val="00992892"/>
    <w:rsid w:val="009929D9"/>
    <w:rsid w:val="00992BCD"/>
    <w:rsid w:val="0099385C"/>
    <w:rsid w:val="00993CFB"/>
    <w:rsid w:val="00993D84"/>
    <w:rsid w:val="009947A1"/>
    <w:rsid w:val="009949CC"/>
    <w:rsid w:val="00995286"/>
    <w:rsid w:val="009956EA"/>
    <w:rsid w:val="00995839"/>
    <w:rsid w:val="00996130"/>
    <w:rsid w:val="0099657B"/>
    <w:rsid w:val="0099691C"/>
    <w:rsid w:val="00996FBD"/>
    <w:rsid w:val="00997004"/>
    <w:rsid w:val="009976A4"/>
    <w:rsid w:val="009A0748"/>
    <w:rsid w:val="009A10AC"/>
    <w:rsid w:val="009A1176"/>
    <w:rsid w:val="009A13EB"/>
    <w:rsid w:val="009A16AC"/>
    <w:rsid w:val="009A2500"/>
    <w:rsid w:val="009A25C8"/>
    <w:rsid w:val="009A2781"/>
    <w:rsid w:val="009A2D4C"/>
    <w:rsid w:val="009A2E4D"/>
    <w:rsid w:val="009A3F04"/>
    <w:rsid w:val="009A44E9"/>
    <w:rsid w:val="009A4947"/>
    <w:rsid w:val="009A4BFA"/>
    <w:rsid w:val="009A5218"/>
    <w:rsid w:val="009A5DD0"/>
    <w:rsid w:val="009A6217"/>
    <w:rsid w:val="009A62C3"/>
    <w:rsid w:val="009A62F1"/>
    <w:rsid w:val="009A6370"/>
    <w:rsid w:val="009A63E8"/>
    <w:rsid w:val="009A66E2"/>
    <w:rsid w:val="009A688E"/>
    <w:rsid w:val="009A6ACE"/>
    <w:rsid w:val="009A723E"/>
    <w:rsid w:val="009A7FEC"/>
    <w:rsid w:val="009B07CA"/>
    <w:rsid w:val="009B080D"/>
    <w:rsid w:val="009B0886"/>
    <w:rsid w:val="009B088D"/>
    <w:rsid w:val="009B124F"/>
    <w:rsid w:val="009B1BA2"/>
    <w:rsid w:val="009B22D9"/>
    <w:rsid w:val="009B2303"/>
    <w:rsid w:val="009B24B3"/>
    <w:rsid w:val="009B2A5E"/>
    <w:rsid w:val="009B2AF9"/>
    <w:rsid w:val="009B2D66"/>
    <w:rsid w:val="009B2F84"/>
    <w:rsid w:val="009B2F8D"/>
    <w:rsid w:val="009B3AA4"/>
    <w:rsid w:val="009B47C9"/>
    <w:rsid w:val="009B4B9E"/>
    <w:rsid w:val="009B5134"/>
    <w:rsid w:val="009B5175"/>
    <w:rsid w:val="009B537C"/>
    <w:rsid w:val="009B564F"/>
    <w:rsid w:val="009B56E5"/>
    <w:rsid w:val="009B570A"/>
    <w:rsid w:val="009B6397"/>
    <w:rsid w:val="009B64B5"/>
    <w:rsid w:val="009B68B6"/>
    <w:rsid w:val="009B6A95"/>
    <w:rsid w:val="009B6CB1"/>
    <w:rsid w:val="009B6EDB"/>
    <w:rsid w:val="009B7011"/>
    <w:rsid w:val="009B7848"/>
    <w:rsid w:val="009B7887"/>
    <w:rsid w:val="009B7BA4"/>
    <w:rsid w:val="009B7CBC"/>
    <w:rsid w:val="009C06D0"/>
    <w:rsid w:val="009C075A"/>
    <w:rsid w:val="009C1054"/>
    <w:rsid w:val="009C125B"/>
    <w:rsid w:val="009C20D8"/>
    <w:rsid w:val="009C20DA"/>
    <w:rsid w:val="009C3195"/>
    <w:rsid w:val="009C334C"/>
    <w:rsid w:val="009C38B4"/>
    <w:rsid w:val="009C38D3"/>
    <w:rsid w:val="009C405D"/>
    <w:rsid w:val="009C42EE"/>
    <w:rsid w:val="009C443C"/>
    <w:rsid w:val="009C4BD5"/>
    <w:rsid w:val="009C4CE7"/>
    <w:rsid w:val="009C4E8D"/>
    <w:rsid w:val="009C5084"/>
    <w:rsid w:val="009C5615"/>
    <w:rsid w:val="009C5A9A"/>
    <w:rsid w:val="009C6469"/>
    <w:rsid w:val="009C6856"/>
    <w:rsid w:val="009C6B78"/>
    <w:rsid w:val="009C6C30"/>
    <w:rsid w:val="009C6D03"/>
    <w:rsid w:val="009C6DB3"/>
    <w:rsid w:val="009C7588"/>
    <w:rsid w:val="009C7890"/>
    <w:rsid w:val="009C7AFB"/>
    <w:rsid w:val="009D005C"/>
    <w:rsid w:val="009D041E"/>
    <w:rsid w:val="009D0991"/>
    <w:rsid w:val="009D111F"/>
    <w:rsid w:val="009D1203"/>
    <w:rsid w:val="009D158A"/>
    <w:rsid w:val="009D1661"/>
    <w:rsid w:val="009D1749"/>
    <w:rsid w:val="009D185F"/>
    <w:rsid w:val="009D1945"/>
    <w:rsid w:val="009D19A5"/>
    <w:rsid w:val="009D216E"/>
    <w:rsid w:val="009D262E"/>
    <w:rsid w:val="009D27AA"/>
    <w:rsid w:val="009D2934"/>
    <w:rsid w:val="009D2A54"/>
    <w:rsid w:val="009D2A8E"/>
    <w:rsid w:val="009D36D3"/>
    <w:rsid w:val="009D36DF"/>
    <w:rsid w:val="009D3D42"/>
    <w:rsid w:val="009D41B8"/>
    <w:rsid w:val="009D429F"/>
    <w:rsid w:val="009D4863"/>
    <w:rsid w:val="009D486B"/>
    <w:rsid w:val="009D4A05"/>
    <w:rsid w:val="009D4ACC"/>
    <w:rsid w:val="009D4EDB"/>
    <w:rsid w:val="009D4FA3"/>
    <w:rsid w:val="009D51E3"/>
    <w:rsid w:val="009D5370"/>
    <w:rsid w:val="009D5397"/>
    <w:rsid w:val="009D56B7"/>
    <w:rsid w:val="009D5AB8"/>
    <w:rsid w:val="009D5C6A"/>
    <w:rsid w:val="009D5D16"/>
    <w:rsid w:val="009D5D2E"/>
    <w:rsid w:val="009D630E"/>
    <w:rsid w:val="009D66B0"/>
    <w:rsid w:val="009D6915"/>
    <w:rsid w:val="009E0B1A"/>
    <w:rsid w:val="009E11B8"/>
    <w:rsid w:val="009E162F"/>
    <w:rsid w:val="009E1820"/>
    <w:rsid w:val="009E18BB"/>
    <w:rsid w:val="009E1AD0"/>
    <w:rsid w:val="009E1C3F"/>
    <w:rsid w:val="009E1EFB"/>
    <w:rsid w:val="009E2790"/>
    <w:rsid w:val="009E285F"/>
    <w:rsid w:val="009E2BF0"/>
    <w:rsid w:val="009E2CA4"/>
    <w:rsid w:val="009E2F49"/>
    <w:rsid w:val="009E2F4B"/>
    <w:rsid w:val="009E3425"/>
    <w:rsid w:val="009E3459"/>
    <w:rsid w:val="009E35F2"/>
    <w:rsid w:val="009E421E"/>
    <w:rsid w:val="009E4365"/>
    <w:rsid w:val="009E4485"/>
    <w:rsid w:val="009E5666"/>
    <w:rsid w:val="009E5896"/>
    <w:rsid w:val="009E5AF5"/>
    <w:rsid w:val="009E621B"/>
    <w:rsid w:val="009E7470"/>
    <w:rsid w:val="009E799F"/>
    <w:rsid w:val="009E7F0B"/>
    <w:rsid w:val="009E7F4D"/>
    <w:rsid w:val="009F0325"/>
    <w:rsid w:val="009F0496"/>
    <w:rsid w:val="009F0803"/>
    <w:rsid w:val="009F0BCE"/>
    <w:rsid w:val="009F0E48"/>
    <w:rsid w:val="009F143F"/>
    <w:rsid w:val="009F16AE"/>
    <w:rsid w:val="009F1C38"/>
    <w:rsid w:val="009F214B"/>
    <w:rsid w:val="009F260C"/>
    <w:rsid w:val="009F26DF"/>
    <w:rsid w:val="009F2731"/>
    <w:rsid w:val="009F2846"/>
    <w:rsid w:val="009F35CD"/>
    <w:rsid w:val="009F414D"/>
    <w:rsid w:val="009F49D5"/>
    <w:rsid w:val="009F4AA8"/>
    <w:rsid w:val="009F5312"/>
    <w:rsid w:val="009F55BD"/>
    <w:rsid w:val="009F5A0A"/>
    <w:rsid w:val="009F5DD0"/>
    <w:rsid w:val="009F5EE9"/>
    <w:rsid w:val="009F6114"/>
    <w:rsid w:val="009F669C"/>
    <w:rsid w:val="009F67F0"/>
    <w:rsid w:val="009F697C"/>
    <w:rsid w:val="009F69A4"/>
    <w:rsid w:val="009F6EEE"/>
    <w:rsid w:val="00A00598"/>
    <w:rsid w:val="00A006C2"/>
    <w:rsid w:val="00A008AC"/>
    <w:rsid w:val="00A00998"/>
    <w:rsid w:val="00A00A66"/>
    <w:rsid w:val="00A00AA2"/>
    <w:rsid w:val="00A01274"/>
    <w:rsid w:val="00A014BD"/>
    <w:rsid w:val="00A01A17"/>
    <w:rsid w:val="00A01ADF"/>
    <w:rsid w:val="00A01BAC"/>
    <w:rsid w:val="00A025F7"/>
    <w:rsid w:val="00A02872"/>
    <w:rsid w:val="00A029C9"/>
    <w:rsid w:val="00A02DEC"/>
    <w:rsid w:val="00A034B2"/>
    <w:rsid w:val="00A034B3"/>
    <w:rsid w:val="00A034E5"/>
    <w:rsid w:val="00A03618"/>
    <w:rsid w:val="00A03A11"/>
    <w:rsid w:val="00A03F88"/>
    <w:rsid w:val="00A04681"/>
    <w:rsid w:val="00A04BAD"/>
    <w:rsid w:val="00A0500B"/>
    <w:rsid w:val="00A064A0"/>
    <w:rsid w:val="00A065A2"/>
    <w:rsid w:val="00A067B5"/>
    <w:rsid w:val="00A06DAA"/>
    <w:rsid w:val="00A0763A"/>
    <w:rsid w:val="00A079EA"/>
    <w:rsid w:val="00A10672"/>
    <w:rsid w:val="00A10A8B"/>
    <w:rsid w:val="00A10BE9"/>
    <w:rsid w:val="00A10E61"/>
    <w:rsid w:val="00A11C24"/>
    <w:rsid w:val="00A11C97"/>
    <w:rsid w:val="00A11D56"/>
    <w:rsid w:val="00A13B1B"/>
    <w:rsid w:val="00A1419F"/>
    <w:rsid w:val="00A14ADC"/>
    <w:rsid w:val="00A15468"/>
    <w:rsid w:val="00A1642A"/>
    <w:rsid w:val="00A16789"/>
    <w:rsid w:val="00A16AF9"/>
    <w:rsid w:val="00A1709C"/>
    <w:rsid w:val="00A172D6"/>
    <w:rsid w:val="00A17550"/>
    <w:rsid w:val="00A17709"/>
    <w:rsid w:val="00A17A0B"/>
    <w:rsid w:val="00A202CD"/>
    <w:rsid w:val="00A2059E"/>
    <w:rsid w:val="00A20E97"/>
    <w:rsid w:val="00A221B7"/>
    <w:rsid w:val="00A22840"/>
    <w:rsid w:val="00A22970"/>
    <w:rsid w:val="00A22C59"/>
    <w:rsid w:val="00A22E63"/>
    <w:rsid w:val="00A23695"/>
    <w:rsid w:val="00A23F2E"/>
    <w:rsid w:val="00A2416E"/>
    <w:rsid w:val="00A24418"/>
    <w:rsid w:val="00A2450E"/>
    <w:rsid w:val="00A245FF"/>
    <w:rsid w:val="00A24827"/>
    <w:rsid w:val="00A251C8"/>
    <w:rsid w:val="00A2521E"/>
    <w:rsid w:val="00A25241"/>
    <w:rsid w:val="00A255E0"/>
    <w:rsid w:val="00A258EE"/>
    <w:rsid w:val="00A26170"/>
    <w:rsid w:val="00A264CA"/>
    <w:rsid w:val="00A27056"/>
    <w:rsid w:val="00A27825"/>
    <w:rsid w:val="00A27AE9"/>
    <w:rsid w:val="00A30B8D"/>
    <w:rsid w:val="00A30C9B"/>
    <w:rsid w:val="00A30DE7"/>
    <w:rsid w:val="00A30EE4"/>
    <w:rsid w:val="00A31429"/>
    <w:rsid w:val="00A316C4"/>
    <w:rsid w:val="00A31FFA"/>
    <w:rsid w:val="00A32AF6"/>
    <w:rsid w:val="00A32BCD"/>
    <w:rsid w:val="00A32CD4"/>
    <w:rsid w:val="00A331B1"/>
    <w:rsid w:val="00A33AEE"/>
    <w:rsid w:val="00A33B3D"/>
    <w:rsid w:val="00A33E0C"/>
    <w:rsid w:val="00A34463"/>
    <w:rsid w:val="00A348BA"/>
    <w:rsid w:val="00A34A78"/>
    <w:rsid w:val="00A34C65"/>
    <w:rsid w:val="00A35A35"/>
    <w:rsid w:val="00A35BA2"/>
    <w:rsid w:val="00A366C8"/>
    <w:rsid w:val="00A366DC"/>
    <w:rsid w:val="00A369A9"/>
    <w:rsid w:val="00A36A77"/>
    <w:rsid w:val="00A36DEE"/>
    <w:rsid w:val="00A36F7E"/>
    <w:rsid w:val="00A37205"/>
    <w:rsid w:val="00A37715"/>
    <w:rsid w:val="00A37822"/>
    <w:rsid w:val="00A37AEE"/>
    <w:rsid w:val="00A37F0C"/>
    <w:rsid w:val="00A37FD4"/>
    <w:rsid w:val="00A40A20"/>
    <w:rsid w:val="00A40B3A"/>
    <w:rsid w:val="00A410A1"/>
    <w:rsid w:val="00A41176"/>
    <w:rsid w:val="00A4129A"/>
    <w:rsid w:val="00A41867"/>
    <w:rsid w:val="00A42479"/>
    <w:rsid w:val="00A42833"/>
    <w:rsid w:val="00A42B4E"/>
    <w:rsid w:val="00A42FE7"/>
    <w:rsid w:val="00A431EC"/>
    <w:rsid w:val="00A432EB"/>
    <w:rsid w:val="00A434D8"/>
    <w:rsid w:val="00A4364C"/>
    <w:rsid w:val="00A43B71"/>
    <w:rsid w:val="00A43D22"/>
    <w:rsid w:val="00A44178"/>
    <w:rsid w:val="00A445F9"/>
    <w:rsid w:val="00A44D20"/>
    <w:rsid w:val="00A450BC"/>
    <w:rsid w:val="00A456BD"/>
    <w:rsid w:val="00A45D10"/>
    <w:rsid w:val="00A45D5E"/>
    <w:rsid w:val="00A461C3"/>
    <w:rsid w:val="00A464D4"/>
    <w:rsid w:val="00A46514"/>
    <w:rsid w:val="00A465AF"/>
    <w:rsid w:val="00A4684F"/>
    <w:rsid w:val="00A46FC3"/>
    <w:rsid w:val="00A50213"/>
    <w:rsid w:val="00A504B2"/>
    <w:rsid w:val="00A50B1B"/>
    <w:rsid w:val="00A50DA2"/>
    <w:rsid w:val="00A511D3"/>
    <w:rsid w:val="00A5136A"/>
    <w:rsid w:val="00A51899"/>
    <w:rsid w:val="00A518CE"/>
    <w:rsid w:val="00A51C66"/>
    <w:rsid w:val="00A51DE0"/>
    <w:rsid w:val="00A51EE6"/>
    <w:rsid w:val="00A52927"/>
    <w:rsid w:val="00A52FA1"/>
    <w:rsid w:val="00A53766"/>
    <w:rsid w:val="00A53B1F"/>
    <w:rsid w:val="00A54DD4"/>
    <w:rsid w:val="00A54EA8"/>
    <w:rsid w:val="00A55044"/>
    <w:rsid w:val="00A5519F"/>
    <w:rsid w:val="00A55745"/>
    <w:rsid w:val="00A55879"/>
    <w:rsid w:val="00A55BB8"/>
    <w:rsid w:val="00A55BDF"/>
    <w:rsid w:val="00A55C43"/>
    <w:rsid w:val="00A55E6D"/>
    <w:rsid w:val="00A5615B"/>
    <w:rsid w:val="00A56284"/>
    <w:rsid w:val="00A56455"/>
    <w:rsid w:val="00A56544"/>
    <w:rsid w:val="00A56BE6"/>
    <w:rsid w:val="00A56DA2"/>
    <w:rsid w:val="00A56F85"/>
    <w:rsid w:val="00A57058"/>
    <w:rsid w:val="00A570DC"/>
    <w:rsid w:val="00A5712D"/>
    <w:rsid w:val="00A57162"/>
    <w:rsid w:val="00A57184"/>
    <w:rsid w:val="00A57426"/>
    <w:rsid w:val="00A5772A"/>
    <w:rsid w:val="00A57A43"/>
    <w:rsid w:val="00A600F3"/>
    <w:rsid w:val="00A60EC4"/>
    <w:rsid w:val="00A6139C"/>
    <w:rsid w:val="00A61A30"/>
    <w:rsid w:val="00A61F81"/>
    <w:rsid w:val="00A6214E"/>
    <w:rsid w:val="00A629DC"/>
    <w:rsid w:val="00A62CF5"/>
    <w:rsid w:val="00A63050"/>
    <w:rsid w:val="00A63722"/>
    <w:rsid w:val="00A63A63"/>
    <w:rsid w:val="00A63B6B"/>
    <w:rsid w:val="00A643CF"/>
    <w:rsid w:val="00A645C3"/>
    <w:rsid w:val="00A64806"/>
    <w:rsid w:val="00A652A3"/>
    <w:rsid w:val="00A65467"/>
    <w:rsid w:val="00A6578A"/>
    <w:rsid w:val="00A65BBD"/>
    <w:rsid w:val="00A65BF1"/>
    <w:rsid w:val="00A65EC2"/>
    <w:rsid w:val="00A662B5"/>
    <w:rsid w:val="00A6692E"/>
    <w:rsid w:val="00A66A33"/>
    <w:rsid w:val="00A67316"/>
    <w:rsid w:val="00A67349"/>
    <w:rsid w:val="00A67970"/>
    <w:rsid w:val="00A67AAD"/>
    <w:rsid w:val="00A67CE6"/>
    <w:rsid w:val="00A7059F"/>
    <w:rsid w:val="00A70762"/>
    <w:rsid w:val="00A70F3D"/>
    <w:rsid w:val="00A7149F"/>
    <w:rsid w:val="00A72462"/>
    <w:rsid w:val="00A727F3"/>
    <w:rsid w:val="00A72A00"/>
    <w:rsid w:val="00A733EA"/>
    <w:rsid w:val="00A73672"/>
    <w:rsid w:val="00A7414B"/>
    <w:rsid w:val="00A74896"/>
    <w:rsid w:val="00A74D5D"/>
    <w:rsid w:val="00A75180"/>
    <w:rsid w:val="00A752BC"/>
    <w:rsid w:val="00A753C0"/>
    <w:rsid w:val="00A7582F"/>
    <w:rsid w:val="00A75ED1"/>
    <w:rsid w:val="00A760DD"/>
    <w:rsid w:val="00A76809"/>
    <w:rsid w:val="00A76BFB"/>
    <w:rsid w:val="00A76C84"/>
    <w:rsid w:val="00A770E9"/>
    <w:rsid w:val="00A77456"/>
    <w:rsid w:val="00A7785B"/>
    <w:rsid w:val="00A779D0"/>
    <w:rsid w:val="00A77D76"/>
    <w:rsid w:val="00A804B2"/>
    <w:rsid w:val="00A80579"/>
    <w:rsid w:val="00A80708"/>
    <w:rsid w:val="00A8073A"/>
    <w:rsid w:val="00A81528"/>
    <w:rsid w:val="00A81536"/>
    <w:rsid w:val="00A81758"/>
    <w:rsid w:val="00A823C8"/>
    <w:rsid w:val="00A833B0"/>
    <w:rsid w:val="00A8344C"/>
    <w:rsid w:val="00A83695"/>
    <w:rsid w:val="00A83D3C"/>
    <w:rsid w:val="00A84095"/>
    <w:rsid w:val="00A846BE"/>
    <w:rsid w:val="00A8493E"/>
    <w:rsid w:val="00A84985"/>
    <w:rsid w:val="00A84D03"/>
    <w:rsid w:val="00A84D75"/>
    <w:rsid w:val="00A85056"/>
    <w:rsid w:val="00A85338"/>
    <w:rsid w:val="00A8586D"/>
    <w:rsid w:val="00A85A83"/>
    <w:rsid w:val="00A85F95"/>
    <w:rsid w:val="00A86AD2"/>
    <w:rsid w:val="00A86C52"/>
    <w:rsid w:val="00A86DEE"/>
    <w:rsid w:val="00A872FE"/>
    <w:rsid w:val="00A874C1"/>
    <w:rsid w:val="00A875B8"/>
    <w:rsid w:val="00A876C9"/>
    <w:rsid w:val="00A87798"/>
    <w:rsid w:val="00A9019D"/>
    <w:rsid w:val="00A90392"/>
    <w:rsid w:val="00A90A84"/>
    <w:rsid w:val="00A90BD8"/>
    <w:rsid w:val="00A90DD7"/>
    <w:rsid w:val="00A9113A"/>
    <w:rsid w:val="00A912A4"/>
    <w:rsid w:val="00A91804"/>
    <w:rsid w:val="00A91B64"/>
    <w:rsid w:val="00A9239D"/>
    <w:rsid w:val="00A934A3"/>
    <w:rsid w:val="00A93520"/>
    <w:rsid w:val="00A9422A"/>
    <w:rsid w:val="00A943DD"/>
    <w:rsid w:val="00A946F1"/>
    <w:rsid w:val="00A947EC"/>
    <w:rsid w:val="00A949D9"/>
    <w:rsid w:val="00A94A4E"/>
    <w:rsid w:val="00A94E09"/>
    <w:rsid w:val="00A9592C"/>
    <w:rsid w:val="00A95A3F"/>
    <w:rsid w:val="00A95A56"/>
    <w:rsid w:val="00A95E4A"/>
    <w:rsid w:val="00A96651"/>
    <w:rsid w:val="00A9676F"/>
    <w:rsid w:val="00A96876"/>
    <w:rsid w:val="00A96B54"/>
    <w:rsid w:val="00A972AC"/>
    <w:rsid w:val="00A973AB"/>
    <w:rsid w:val="00A97776"/>
    <w:rsid w:val="00A97E32"/>
    <w:rsid w:val="00AA0367"/>
    <w:rsid w:val="00AA0403"/>
    <w:rsid w:val="00AA0606"/>
    <w:rsid w:val="00AA08F7"/>
    <w:rsid w:val="00AA1549"/>
    <w:rsid w:val="00AA1B5E"/>
    <w:rsid w:val="00AA2160"/>
    <w:rsid w:val="00AA2384"/>
    <w:rsid w:val="00AA2906"/>
    <w:rsid w:val="00AA2980"/>
    <w:rsid w:val="00AA2ACA"/>
    <w:rsid w:val="00AA2C71"/>
    <w:rsid w:val="00AA310D"/>
    <w:rsid w:val="00AA33A1"/>
    <w:rsid w:val="00AA3D88"/>
    <w:rsid w:val="00AA423D"/>
    <w:rsid w:val="00AA4308"/>
    <w:rsid w:val="00AA45E1"/>
    <w:rsid w:val="00AA48F5"/>
    <w:rsid w:val="00AA4B45"/>
    <w:rsid w:val="00AA4B96"/>
    <w:rsid w:val="00AA4F92"/>
    <w:rsid w:val="00AA57DB"/>
    <w:rsid w:val="00AA613F"/>
    <w:rsid w:val="00AA6408"/>
    <w:rsid w:val="00AA6954"/>
    <w:rsid w:val="00AA6D1C"/>
    <w:rsid w:val="00AA70E3"/>
    <w:rsid w:val="00AA7444"/>
    <w:rsid w:val="00AA778A"/>
    <w:rsid w:val="00AA7803"/>
    <w:rsid w:val="00AA7865"/>
    <w:rsid w:val="00AB0280"/>
    <w:rsid w:val="00AB0940"/>
    <w:rsid w:val="00AB0A0B"/>
    <w:rsid w:val="00AB0E38"/>
    <w:rsid w:val="00AB11E4"/>
    <w:rsid w:val="00AB12A9"/>
    <w:rsid w:val="00AB1601"/>
    <w:rsid w:val="00AB178B"/>
    <w:rsid w:val="00AB19B9"/>
    <w:rsid w:val="00AB1D69"/>
    <w:rsid w:val="00AB2500"/>
    <w:rsid w:val="00AB25F6"/>
    <w:rsid w:val="00AB3444"/>
    <w:rsid w:val="00AB41A9"/>
    <w:rsid w:val="00AB447B"/>
    <w:rsid w:val="00AB4903"/>
    <w:rsid w:val="00AB4989"/>
    <w:rsid w:val="00AB4C87"/>
    <w:rsid w:val="00AB4F17"/>
    <w:rsid w:val="00AB56B7"/>
    <w:rsid w:val="00AB5E2B"/>
    <w:rsid w:val="00AB5EB6"/>
    <w:rsid w:val="00AB6C69"/>
    <w:rsid w:val="00AB6E07"/>
    <w:rsid w:val="00AB77B0"/>
    <w:rsid w:val="00AB7911"/>
    <w:rsid w:val="00AB7A4D"/>
    <w:rsid w:val="00AB7D13"/>
    <w:rsid w:val="00AB7FFE"/>
    <w:rsid w:val="00AC0077"/>
    <w:rsid w:val="00AC02C3"/>
    <w:rsid w:val="00AC0543"/>
    <w:rsid w:val="00AC092C"/>
    <w:rsid w:val="00AC0F4F"/>
    <w:rsid w:val="00AC134C"/>
    <w:rsid w:val="00AC1B13"/>
    <w:rsid w:val="00AC1D4B"/>
    <w:rsid w:val="00AC2B4F"/>
    <w:rsid w:val="00AC315D"/>
    <w:rsid w:val="00AC3C22"/>
    <w:rsid w:val="00AC3FA5"/>
    <w:rsid w:val="00AC40AB"/>
    <w:rsid w:val="00AC4B35"/>
    <w:rsid w:val="00AC4CF6"/>
    <w:rsid w:val="00AC4DA5"/>
    <w:rsid w:val="00AC4F05"/>
    <w:rsid w:val="00AC5007"/>
    <w:rsid w:val="00AC5571"/>
    <w:rsid w:val="00AC55FA"/>
    <w:rsid w:val="00AC5DC7"/>
    <w:rsid w:val="00AC5EE4"/>
    <w:rsid w:val="00AC62BE"/>
    <w:rsid w:val="00AC66F1"/>
    <w:rsid w:val="00AC6D39"/>
    <w:rsid w:val="00AC76AF"/>
    <w:rsid w:val="00AC77CD"/>
    <w:rsid w:val="00AC7A83"/>
    <w:rsid w:val="00AD005D"/>
    <w:rsid w:val="00AD0E74"/>
    <w:rsid w:val="00AD1DE5"/>
    <w:rsid w:val="00AD21E9"/>
    <w:rsid w:val="00AD2347"/>
    <w:rsid w:val="00AD24B8"/>
    <w:rsid w:val="00AD2954"/>
    <w:rsid w:val="00AD297D"/>
    <w:rsid w:val="00AD2D10"/>
    <w:rsid w:val="00AD2FC1"/>
    <w:rsid w:val="00AD37CA"/>
    <w:rsid w:val="00AD3AB9"/>
    <w:rsid w:val="00AD3DB6"/>
    <w:rsid w:val="00AD436B"/>
    <w:rsid w:val="00AD45DA"/>
    <w:rsid w:val="00AD464D"/>
    <w:rsid w:val="00AD4747"/>
    <w:rsid w:val="00AD4B4B"/>
    <w:rsid w:val="00AD4B9A"/>
    <w:rsid w:val="00AD56E7"/>
    <w:rsid w:val="00AD5760"/>
    <w:rsid w:val="00AD583C"/>
    <w:rsid w:val="00AD5E72"/>
    <w:rsid w:val="00AD608E"/>
    <w:rsid w:val="00AD6222"/>
    <w:rsid w:val="00AD692E"/>
    <w:rsid w:val="00AD6AF2"/>
    <w:rsid w:val="00AD789E"/>
    <w:rsid w:val="00AD7BC4"/>
    <w:rsid w:val="00AD7BF8"/>
    <w:rsid w:val="00AD7DE5"/>
    <w:rsid w:val="00AE0DE2"/>
    <w:rsid w:val="00AE10C3"/>
    <w:rsid w:val="00AE11D9"/>
    <w:rsid w:val="00AE1B67"/>
    <w:rsid w:val="00AE1CD0"/>
    <w:rsid w:val="00AE1D7F"/>
    <w:rsid w:val="00AE1DCD"/>
    <w:rsid w:val="00AE2ACD"/>
    <w:rsid w:val="00AE32D6"/>
    <w:rsid w:val="00AE3F87"/>
    <w:rsid w:val="00AE43FD"/>
    <w:rsid w:val="00AE4D41"/>
    <w:rsid w:val="00AE538F"/>
    <w:rsid w:val="00AE5942"/>
    <w:rsid w:val="00AE5C69"/>
    <w:rsid w:val="00AE5F48"/>
    <w:rsid w:val="00AE68F3"/>
    <w:rsid w:val="00AE6C83"/>
    <w:rsid w:val="00AE6FC5"/>
    <w:rsid w:val="00AE7435"/>
    <w:rsid w:val="00AF0D17"/>
    <w:rsid w:val="00AF0D1E"/>
    <w:rsid w:val="00AF1389"/>
    <w:rsid w:val="00AF151B"/>
    <w:rsid w:val="00AF1A16"/>
    <w:rsid w:val="00AF1CC8"/>
    <w:rsid w:val="00AF2286"/>
    <w:rsid w:val="00AF2764"/>
    <w:rsid w:val="00AF28FA"/>
    <w:rsid w:val="00AF2FD0"/>
    <w:rsid w:val="00AF320F"/>
    <w:rsid w:val="00AF3BFF"/>
    <w:rsid w:val="00AF3FFC"/>
    <w:rsid w:val="00AF4591"/>
    <w:rsid w:val="00AF4D3C"/>
    <w:rsid w:val="00AF4F6A"/>
    <w:rsid w:val="00AF5228"/>
    <w:rsid w:val="00AF55FA"/>
    <w:rsid w:val="00AF5735"/>
    <w:rsid w:val="00AF667E"/>
    <w:rsid w:val="00AF66DC"/>
    <w:rsid w:val="00AF6A61"/>
    <w:rsid w:val="00AF6B12"/>
    <w:rsid w:val="00AF6B76"/>
    <w:rsid w:val="00AF7045"/>
    <w:rsid w:val="00AF740B"/>
    <w:rsid w:val="00AF75CD"/>
    <w:rsid w:val="00AF7F7A"/>
    <w:rsid w:val="00B00724"/>
    <w:rsid w:val="00B00A94"/>
    <w:rsid w:val="00B00B64"/>
    <w:rsid w:val="00B00C4A"/>
    <w:rsid w:val="00B013F8"/>
    <w:rsid w:val="00B014B5"/>
    <w:rsid w:val="00B01F9C"/>
    <w:rsid w:val="00B02652"/>
    <w:rsid w:val="00B028F1"/>
    <w:rsid w:val="00B02A80"/>
    <w:rsid w:val="00B02B0D"/>
    <w:rsid w:val="00B02CBA"/>
    <w:rsid w:val="00B03115"/>
    <w:rsid w:val="00B03A92"/>
    <w:rsid w:val="00B03B65"/>
    <w:rsid w:val="00B042FF"/>
    <w:rsid w:val="00B04477"/>
    <w:rsid w:val="00B05538"/>
    <w:rsid w:val="00B056F9"/>
    <w:rsid w:val="00B058F0"/>
    <w:rsid w:val="00B05AA3"/>
    <w:rsid w:val="00B05C07"/>
    <w:rsid w:val="00B05EB3"/>
    <w:rsid w:val="00B0695A"/>
    <w:rsid w:val="00B06CC2"/>
    <w:rsid w:val="00B07CBB"/>
    <w:rsid w:val="00B07E3C"/>
    <w:rsid w:val="00B106DD"/>
    <w:rsid w:val="00B110A0"/>
    <w:rsid w:val="00B11180"/>
    <w:rsid w:val="00B11AFE"/>
    <w:rsid w:val="00B11FEB"/>
    <w:rsid w:val="00B12124"/>
    <w:rsid w:val="00B121D9"/>
    <w:rsid w:val="00B12B90"/>
    <w:rsid w:val="00B12BA6"/>
    <w:rsid w:val="00B13660"/>
    <w:rsid w:val="00B13D69"/>
    <w:rsid w:val="00B148C8"/>
    <w:rsid w:val="00B14D15"/>
    <w:rsid w:val="00B14E43"/>
    <w:rsid w:val="00B154C0"/>
    <w:rsid w:val="00B159CE"/>
    <w:rsid w:val="00B15A20"/>
    <w:rsid w:val="00B15C84"/>
    <w:rsid w:val="00B15CF4"/>
    <w:rsid w:val="00B15D5F"/>
    <w:rsid w:val="00B16288"/>
    <w:rsid w:val="00B1638A"/>
    <w:rsid w:val="00B163C4"/>
    <w:rsid w:val="00B164A0"/>
    <w:rsid w:val="00B168DF"/>
    <w:rsid w:val="00B16961"/>
    <w:rsid w:val="00B16C1B"/>
    <w:rsid w:val="00B17903"/>
    <w:rsid w:val="00B17CE8"/>
    <w:rsid w:val="00B20233"/>
    <w:rsid w:val="00B20636"/>
    <w:rsid w:val="00B20783"/>
    <w:rsid w:val="00B20F68"/>
    <w:rsid w:val="00B20FFF"/>
    <w:rsid w:val="00B21708"/>
    <w:rsid w:val="00B21FAD"/>
    <w:rsid w:val="00B220EF"/>
    <w:rsid w:val="00B227E8"/>
    <w:rsid w:val="00B23618"/>
    <w:rsid w:val="00B23C02"/>
    <w:rsid w:val="00B23C83"/>
    <w:rsid w:val="00B23D47"/>
    <w:rsid w:val="00B23DBD"/>
    <w:rsid w:val="00B23EB4"/>
    <w:rsid w:val="00B23F10"/>
    <w:rsid w:val="00B24205"/>
    <w:rsid w:val="00B245E2"/>
    <w:rsid w:val="00B246B6"/>
    <w:rsid w:val="00B2520F"/>
    <w:rsid w:val="00B25860"/>
    <w:rsid w:val="00B262B5"/>
    <w:rsid w:val="00B26692"/>
    <w:rsid w:val="00B2698C"/>
    <w:rsid w:val="00B26BA3"/>
    <w:rsid w:val="00B26DFA"/>
    <w:rsid w:val="00B26EDD"/>
    <w:rsid w:val="00B27307"/>
    <w:rsid w:val="00B27359"/>
    <w:rsid w:val="00B278E0"/>
    <w:rsid w:val="00B27D81"/>
    <w:rsid w:val="00B3020B"/>
    <w:rsid w:val="00B30AF6"/>
    <w:rsid w:val="00B30BB8"/>
    <w:rsid w:val="00B30C6F"/>
    <w:rsid w:val="00B30EBE"/>
    <w:rsid w:val="00B313A9"/>
    <w:rsid w:val="00B31427"/>
    <w:rsid w:val="00B31701"/>
    <w:rsid w:val="00B31888"/>
    <w:rsid w:val="00B321CA"/>
    <w:rsid w:val="00B33ED6"/>
    <w:rsid w:val="00B3423F"/>
    <w:rsid w:val="00B34FFB"/>
    <w:rsid w:val="00B35034"/>
    <w:rsid w:val="00B3540E"/>
    <w:rsid w:val="00B357C6"/>
    <w:rsid w:val="00B3588C"/>
    <w:rsid w:val="00B35A16"/>
    <w:rsid w:val="00B35CD7"/>
    <w:rsid w:val="00B35F1C"/>
    <w:rsid w:val="00B36008"/>
    <w:rsid w:val="00B36107"/>
    <w:rsid w:val="00B362F9"/>
    <w:rsid w:val="00B363EA"/>
    <w:rsid w:val="00B36597"/>
    <w:rsid w:val="00B37513"/>
    <w:rsid w:val="00B37B26"/>
    <w:rsid w:val="00B37FF5"/>
    <w:rsid w:val="00B403E2"/>
    <w:rsid w:val="00B40458"/>
    <w:rsid w:val="00B406B5"/>
    <w:rsid w:val="00B409DC"/>
    <w:rsid w:val="00B40C6C"/>
    <w:rsid w:val="00B40DAF"/>
    <w:rsid w:val="00B40DBE"/>
    <w:rsid w:val="00B41011"/>
    <w:rsid w:val="00B41432"/>
    <w:rsid w:val="00B41B06"/>
    <w:rsid w:val="00B422F3"/>
    <w:rsid w:val="00B42586"/>
    <w:rsid w:val="00B426FF"/>
    <w:rsid w:val="00B42A87"/>
    <w:rsid w:val="00B42BE5"/>
    <w:rsid w:val="00B42D21"/>
    <w:rsid w:val="00B42FF2"/>
    <w:rsid w:val="00B4307E"/>
    <w:rsid w:val="00B432AA"/>
    <w:rsid w:val="00B43791"/>
    <w:rsid w:val="00B43931"/>
    <w:rsid w:val="00B43B45"/>
    <w:rsid w:val="00B441F0"/>
    <w:rsid w:val="00B44395"/>
    <w:rsid w:val="00B463BA"/>
    <w:rsid w:val="00B467F7"/>
    <w:rsid w:val="00B46A89"/>
    <w:rsid w:val="00B476CC"/>
    <w:rsid w:val="00B47D07"/>
    <w:rsid w:val="00B47E49"/>
    <w:rsid w:val="00B47E57"/>
    <w:rsid w:val="00B50647"/>
    <w:rsid w:val="00B509D5"/>
    <w:rsid w:val="00B517D7"/>
    <w:rsid w:val="00B51864"/>
    <w:rsid w:val="00B51953"/>
    <w:rsid w:val="00B5196F"/>
    <w:rsid w:val="00B51C15"/>
    <w:rsid w:val="00B5224E"/>
    <w:rsid w:val="00B52306"/>
    <w:rsid w:val="00B52400"/>
    <w:rsid w:val="00B539FB"/>
    <w:rsid w:val="00B54008"/>
    <w:rsid w:val="00B54303"/>
    <w:rsid w:val="00B54A26"/>
    <w:rsid w:val="00B54B78"/>
    <w:rsid w:val="00B55138"/>
    <w:rsid w:val="00B551CB"/>
    <w:rsid w:val="00B55B34"/>
    <w:rsid w:val="00B55D74"/>
    <w:rsid w:val="00B55F2B"/>
    <w:rsid w:val="00B55F4A"/>
    <w:rsid w:val="00B56952"/>
    <w:rsid w:val="00B56A32"/>
    <w:rsid w:val="00B56B2E"/>
    <w:rsid w:val="00B56DDC"/>
    <w:rsid w:val="00B56FE6"/>
    <w:rsid w:val="00B57400"/>
    <w:rsid w:val="00B57CD3"/>
    <w:rsid w:val="00B57D8C"/>
    <w:rsid w:val="00B57E3A"/>
    <w:rsid w:val="00B60013"/>
    <w:rsid w:val="00B60765"/>
    <w:rsid w:val="00B60803"/>
    <w:rsid w:val="00B60918"/>
    <w:rsid w:val="00B60D55"/>
    <w:rsid w:val="00B60D5D"/>
    <w:rsid w:val="00B6105F"/>
    <w:rsid w:val="00B61385"/>
    <w:rsid w:val="00B61D22"/>
    <w:rsid w:val="00B62150"/>
    <w:rsid w:val="00B6242D"/>
    <w:rsid w:val="00B62559"/>
    <w:rsid w:val="00B625A3"/>
    <w:rsid w:val="00B62791"/>
    <w:rsid w:val="00B6297C"/>
    <w:rsid w:val="00B639C1"/>
    <w:rsid w:val="00B64094"/>
    <w:rsid w:val="00B64A16"/>
    <w:rsid w:val="00B64E09"/>
    <w:rsid w:val="00B64E0C"/>
    <w:rsid w:val="00B65250"/>
    <w:rsid w:val="00B65527"/>
    <w:rsid w:val="00B65B97"/>
    <w:rsid w:val="00B65D00"/>
    <w:rsid w:val="00B67150"/>
    <w:rsid w:val="00B672E0"/>
    <w:rsid w:val="00B676B6"/>
    <w:rsid w:val="00B67709"/>
    <w:rsid w:val="00B67B30"/>
    <w:rsid w:val="00B67E82"/>
    <w:rsid w:val="00B67ED9"/>
    <w:rsid w:val="00B67F06"/>
    <w:rsid w:val="00B7017D"/>
    <w:rsid w:val="00B70D42"/>
    <w:rsid w:val="00B71658"/>
    <w:rsid w:val="00B718B3"/>
    <w:rsid w:val="00B7317F"/>
    <w:rsid w:val="00B734A9"/>
    <w:rsid w:val="00B73531"/>
    <w:rsid w:val="00B73696"/>
    <w:rsid w:val="00B73F59"/>
    <w:rsid w:val="00B7411A"/>
    <w:rsid w:val="00B7481C"/>
    <w:rsid w:val="00B75034"/>
    <w:rsid w:val="00B7505E"/>
    <w:rsid w:val="00B7509C"/>
    <w:rsid w:val="00B75875"/>
    <w:rsid w:val="00B7597C"/>
    <w:rsid w:val="00B75E9B"/>
    <w:rsid w:val="00B75FDA"/>
    <w:rsid w:val="00B76328"/>
    <w:rsid w:val="00B767E4"/>
    <w:rsid w:val="00B76809"/>
    <w:rsid w:val="00B76C88"/>
    <w:rsid w:val="00B76DBA"/>
    <w:rsid w:val="00B77876"/>
    <w:rsid w:val="00B800A3"/>
    <w:rsid w:val="00B805A6"/>
    <w:rsid w:val="00B805CF"/>
    <w:rsid w:val="00B805D8"/>
    <w:rsid w:val="00B80A7E"/>
    <w:rsid w:val="00B811F6"/>
    <w:rsid w:val="00B81429"/>
    <w:rsid w:val="00B818FC"/>
    <w:rsid w:val="00B81E67"/>
    <w:rsid w:val="00B821BA"/>
    <w:rsid w:val="00B82C9B"/>
    <w:rsid w:val="00B82D3B"/>
    <w:rsid w:val="00B8343D"/>
    <w:rsid w:val="00B83DC9"/>
    <w:rsid w:val="00B84067"/>
    <w:rsid w:val="00B8458A"/>
    <w:rsid w:val="00B84873"/>
    <w:rsid w:val="00B848B2"/>
    <w:rsid w:val="00B84A91"/>
    <w:rsid w:val="00B84B96"/>
    <w:rsid w:val="00B850FF"/>
    <w:rsid w:val="00B85540"/>
    <w:rsid w:val="00B85DDF"/>
    <w:rsid w:val="00B8627D"/>
    <w:rsid w:val="00B867BE"/>
    <w:rsid w:val="00B87592"/>
    <w:rsid w:val="00B878C2"/>
    <w:rsid w:val="00B87A1D"/>
    <w:rsid w:val="00B87B80"/>
    <w:rsid w:val="00B87BB4"/>
    <w:rsid w:val="00B902E8"/>
    <w:rsid w:val="00B909FE"/>
    <w:rsid w:val="00B90B4F"/>
    <w:rsid w:val="00B90B8E"/>
    <w:rsid w:val="00B90C5C"/>
    <w:rsid w:val="00B9137C"/>
    <w:rsid w:val="00B91685"/>
    <w:rsid w:val="00B918D1"/>
    <w:rsid w:val="00B91B45"/>
    <w:rsid w:val="00B91BDD"/>
    <w:rsid w:val="00B92426"/>
    <w:rsid w:val="00B924B0"/>
    <w:rsid w:val="00B92FB3"/>
    <w:rsid w:val="00B93346"/>
    <w:rsid w:val="00B933E1"/>
    <w:rsid w:val="00B93728"/>
    <w:rsid w:val="00B93CDE"/>
    <w:rsid w:val="00B93E29"/>
    <w:rsid w:val="00B93E44"/>
    <w:rsid w:val="00B9408B"/>
    <w:rsid w:val="00B94116"/>
    <w:rsid w:val="00B94251"/>
    <w:rsid w:val="00B94345"/>
    <w:rsid w:val="00B94494"/>
    <w:rsid w:val="00B94988"/>
    <w:rsid w:val="00B94D7F"/>
    <w:rsid w:val="00B94E48"/>
    <w:rsid w:val="00B94F19"/>
    <w:rsid w:val="00B95887"/>
    <w:rsid w:val="00B96213"/>
    <w:rsid w:val="00B963F9"/>
    <w:rsid w:val="00B965E0"/>
    <w:rsid w:val="00B977E2"/>
    <w:rsid w:val="00B97EAF"/>
    <w:rsid w:val="00BA013B"/>
    <w:rsid w:val="00BA06EE"/>
    <w:rsid w:val="00BA0B57"/>
    <w:rsid w:val="00BA0C07"/>
    <w:rsid w:val="00BA0C2F"/>
    <w:rsid w:val="00BA1B6F"/>
    <w:rsid w:val="00BA220A"/>
    <w:rsid w:val="00BA24C3"/>
    <w:rsid w:val="00BA27B3"/>
    <w:rsid w:val="00BA3063"/>
    <w:rsid w:val="00BA31C7"/>
    <w:rsid w:val="00BA33DF"/>
    <w:rsid w:val="00BA3488"/>
    <w:rsid w:val="00BA353F"/>
    <w:rsid w:val="00BA3B6C"/>
    <w:rsid w:val="00BA3E59"/>
    <w:rsid w:val="00BA48E1"/>
    <w:rsid w:val="00BA4D3D"/>
    <w:rsid w:val="00BA4F4B"/>
    <w:rsid w:val="00BA576E"/>
    <w:rsid w:val="00BA6065"/>
    <w:rsid w:val="00BA615B"/>
    <w:rsid w:val="00BA6385"/>
    <w:rsid w:val="00BA670F"/>
    <w:rsid w:val="00BA680A"/>
    <w:rsid w:val="00BA6883"/>
    <w:rsid w:val="00BA7ECF"/>
    <w:rsid w:val="00BA7EE1"/>
    <w:rsid w:val="00BB00E3"/>
    <w:rsid w:val="00BB04C1"/>
    <w:rsid w:val="00BB0AD8"/>
    <w:rsid w:val="00BB0CE3"/>
    <w:rsid w:val="00BB0F0D"/>
    <w:rsid w:val="00BB1302"/>
    <w:rsid w:val="00BB1436"/>
    <w:rsid w:val="00BB164E"/>
    <w:rsid w:val="00BB1652"/>
    <w:rsid w:val="00BB1FAE"/>
    <w:rsid w:val="00BB246C"/>
    <w:rsid w:val="00BB2551"/>
    <w:rsid w:val="00BB2CD8"/>
    <w:rsid w:val="00BB2D87"/>
    <w:rsid w:val="00BB3411"/>
    <w:rsid w:val="00BB3BE1"/>
    <w:rsid w:val="00BB41EE"/>
    <w:rsid w:val="00BB540A"/>
    <w:rsid w:val="00BB5414"/>
    <w:rsid w:val="00BB578D"/>
    <w:rsid w:val="00BB5C55"/>
    <w:rsid w:val="00BB5E5B"/>
    <w:rsid w:val="00BB5E66"/>
    <w:rsid w:val="00BB6042"/>
    <w:rsid w:val="00BB62DD"/>
    <w:rsid w:val="00BB6414"/>
    <w:rsid w:val="00BB694C"/>
    <w:rsid w:val="00BB6D1D"/>
    <w:rsid w:val="00BB7845"/>
    <w:rsid w:val="00BB79BF"/>
    <w:rsid w:val="00BB7BEA"/>
    <w:rsid w:val="00BC0068"/>
    <w:rsid w:val="00BC030D"/>
    <w:rsid w:val="00BC0456"/>
    <w:rsid w:val="00BC06CB"/>
    <w:rsid w:val="00BC1501"/>
    <w:rsid w:val="00BC16BB"/>
    <w:rsid w:val="00BC1D67"/>
    <w:rsid w:val="00BC2341"/>
    <w:rsid w:val="00BC2849"/>
    <w:rsid w:val="00BC2D5A"/>
    <w:rsid w:val="00BC30D8"/>
    <w:rsid w:val="00BC312F"/>
    <w:rsid w:val="00BC3785"/>
    <w:rsid w:val="00BC38D6"/>
    <w:rsid w:val="00BC3C08"/>
    <w:rsid w:val="00BC4130"/>
    <w:rsid w:val="00BC44F0"/>
    <w:rsid w:val="00BC46A1"/>
    <w:rsid w:val="00BC4C20"/>
    <w:rsid w:val="00BC54BD"/>
    <w:rsid w:val="00BC5CEB"/>
    <w:rsid w:val="00BC6445"/>
    <w:rsid w:val="00BC6A8E"/>
    <w:rsid w:val="00BC6F53"/>
    <w:rsid w:val="00BC7203"/>
    <w:rsid w:val="00BC7A8C"/>
    <w:rsid w:val="00BC7DF5"/>
    <w:rsid w:val="00BD0151"/>
    <w:rsid w:val="00BD0340"/>
    <w:rsid w:val="00BD0426"/>
    <w:rsid w:val="00BD0865"/>
    <w:rsid w:val="00BD0A8C"/>
    <w:rsid w:val="00BD0F98"/>
    <w:rsid w:val="00BD1490"/>
    <w:rsid w:val="00BD27D6"/>
    <w:rsid w:val="00BD3026"/>
    <w:rsid w:val="00BD34AD"/>
    <w:rsid w:val="00BD37ED"/>
    <w:rsid w:val="00BD3A39"/>
    <w:rsid w:val="00BD41B6"/>
    <w:rsid w:val="00BD4859"/>
    <w:rsid w:val="00BD49D4"/>
    <w:rsid w:val="00BD4BE3"/>
    <w:rsid w:val="00BD4F2D"/>
    <w:rsid w:val="00BD569E"/>
    <w:rsid w:val="00BD5BBE"/>
    <w:rsid w:val="00BD62BB"/>
    <w:rsid w:val="00BD6359"/>
    <w:rsid w:val="00BD6BE5"/>
    <w:rsid w:val="00BE017C"/>
    <w:rsid w:val="00BE0706"/>
    <w:rsid w:val="00BE0BEC"/>
    <w:rsid w:val="00BE1029"/>
    <w:rsid w:val="00BE139E"/>
    <w:rsid w:val="00BE1BF3"/>
    <w:rsid w:val="00BE1E06"/>
    <w:rsid w:val="00BE2259"/>
    <w:rsid w:val="00BE2779"/>
    <w:rsid w:val="00BE2D93"/>
    <w:rsid w:val="00BE359E"/>
    <w:rsid w:val="00BE3926"/>
    <w:rsid w:val="00BE3CAA"/>
    <w:rsid w:val="00BE3D89"/>
    <w:rsid w:val="00BE3EE7"/>
    <w:rsid w:val="00BE3F4F"/>
    <w:rsid w:val="00BE4076"/>
    <w:rsid w:val="00BE44A6"/>
    <w:rsid w:val="00BE4C1D"/>
    <w:rsid w:val="00BE4CF4"/>
    <w:rsid w:val="00BE549E"/>
    <w:rsid w:val="00BE5B9C"/>
    <w:rsid w:val="00BE62CC"/>
    <w:rsid w:val="00BE660F"/>
    <w:rsid w:val="00BE69B0"/>
    <w:rsid w:val="00BE6D35"/>
    <w:rsid w:val="00BE7535"/>
    <w:rsid w:val="00BE7732"/>
    <w:rsid w:val="00BE793F"/>
    <w:rsid w:val="00BF0B22"/>
    <w:rsid w:val="00BF179F"/>
    <w:rsid w:val="00BF19DA"/>
    <w:rsid w:val="00BF1B89"/>
    <w:rsid w:val="00BF24DC"/>
    <w:rsid w:val="00BF2964"/>
    <w:rsid w:val="00BF2BED"/>
    <w:rsid w:val="00BF2EFF"/>
    <w:rsid w:val="00BF39BF"/>
    <w:rsid w:val="00BF3BBD"/>
    <w:rsid w:val="00BF3C79"/>
    <w:rsid w:val="00BF3D41"/>
    <w:rsid w:val="00BF420A"/>
    <w:rsid w:val="00BF4BE2"/>
    <w:rsid w:val="00BF4D83"/>
    <w:rsid w:val="00BF4DFE"/>
    <w:rsid w:val="00BF5401"/>
    <w:rsid w:val="00BF5B22"/>
    <w:rsid w:val="00BF5D88"/>
    <w:rsid w:val="00BF6083"/>
    <w:rsid w:val="00BF643C"/>
    <w:rsid w:val="00BF7426"/>
    <w:rsid w:val="00BF7AD3"/>
    <w:rsid w:val="00C00536"/>
    <w:rsid w:val="00C00700"/>
    <w:rsid w:val="00C00C41"/>
    <w:rsid w:val="00C011E6"/>
    <w:rsid w:val="00C01266"/>
    <w:rsid w:val="00C01536"/>
    <w:rsid w:val="00C01E3B"/>
    <w:rsid w:val="00C02BA9"/>
    <w:rsid w:val="00C031EC"/>
    <w:rsid w:val="00C03265"/>
    <w:rsid w:val="00C03277"/>
    <w:rsid w:val="00C0333E"/>
    <w:rsid w:val="00C03375"/>
    <w:rsid w:val="00C03CC9"/>
    <w:rsid w:val="00C03D46"/>
    <w:rsid w:val="00C03F11"/>
    <w:rsid w:val="00C054E8"/>
    <w:rsid w:val="00C05EFD"/>
    <w:rsid w:val="00C05F24"/>
    <w:rsid w:val="00C06708"/>
    <w:rsid w:val="00C06719"/>
    <w:rsid w:val="00C06A63"/>
    <w:rsid w:val="00C06FDC"/>
    <w:rsid w:val="00C07241"/>
    <w:rsid w:val="00C07692"/>
    <w:rsid w:val="00C07974"/>
    <w:rsid w:val="00C07D32"/>
    <w:rsid w:val="00C100DF"/>
    <w:rsid w:val="00C101FC"/>
    <w:rsid w:val="00C107DB"/>
    <w:rsid w:val="00C1091E"/>
    <w:rsid w:val="00C10B0D"/>
    <w:rsid w:val="00C10D5F"/>
    <w:rsid w:val="00C1129C"/>
    <w:rsid w:val="00C114AA"/>
    <w:rsid w:val="00C11609"/>
    <w:rsid w:val="00C118F4"/>
    <w:rsid w:val="00C11A68"/>
    <w:rsid w:val="00C11A80"/>
    <w:rsid w:val="00C11B5D"/>
    <w:rsid w:val="00C11DD1"/>
    <w:rsid w:val="00C124E0"/>
    <w:rsid w:val="00C1273D"/>
    <w:rsid w:val="00C12A2F"/>
    <w:rsid w:val="00C12B6C"/>
    <w:rsid w:val="00C13689"/>
    <w:rsid w:val="00C141EA"/>
    <w:rsid w:val="00C14610"/>
    <w:rsid w:val="00C14EA6"/>
    <w:rsid w:val="00C15217"/>
    <w:rsid w:val="00C1597E"/>
    <w:rsid w:val="00C15A10"/>
    <w:rsid w:val="00C15A47"/>
    <w:rsid w:val="00C16B4D"/>
    <w:rsid w:val="00C16CCD"/>
    <w:rsid w:val="00C1711D"/>
    <w:rsid w:val="00C1770C"/>
    <w:rsid w:val="00C179E5"/>
    <w:rsid w:val="00C20348"/>
    <w:rsid w:val="00C20575"/>
    <w:rsid w:val="00C2076C"/>
    <w:rsid w:val="00C20D22"/>
    <w:rsid w:val="00C21518"/>
    <w:rsid w:val="00C21B72"/>
    <w:rsid w:val="00C21C4C"/>
    <w:rsid w:val="00C21F48"/>
    <w:rsid w:val="00C22041"/>
    <w:rsid w:val="00C22DB2"/>
    <w:rsid w:val="00C22FEB"/>
    <w:rsid w:val="00C23118"/>
    <w:rsid w:val="00C231C4"/>
    <w:rsid w:val="00C231FC"/>
    <w:rsid w:val="00C23964"/>
    <w:rsid w:val="00C2596B"/>
    <w:rsid w:val="00C25A29"/>
    <w:rsid w:val="00C25C98"/>
    <w:rsid w:val="00C2687A"/>
    <w:rsid w:val="00C26EF8"/>
    <w:rsid w:val="00C27AB4"/>
    <w:rsid w:val="00C30251"/>
    <w:rsid w:val="00C3051D"/>
    <w:rsid w:val="00C3083C"/>
    <w:rsid w:val="00C3088C"/>
    <w:rsid w:val="00C31197"/>
    <w:rsid w:val="00C325D4"/>
    <w:rsid w:val="00C32611"/>
    <w:rsid w:val="00C3290A"/>
    <w:rsid w:val="00C32C06"/>
    <w:rsid w:val="00C32F29"/>
    <w:rsid w:val="00C33769"/>
    <w:rsid w:val="00C33C53"/>
    <w:rsid w:val="00C33D63"/>
    <w:rsid w:val="00C33DF9"/>
    <w:rsid w:val="00C33E0F"/>
    <w:rsid w:val="00C33FE0"/>
    <w:rsid w:val="00C34074"/>
    <w:rsid w:val="00C34875"/>
    <w:rsid w:val="00C348CA"/>
    <w:rsid w:val="00C34907"/>
    <w:rsid w:val="00C34AB9"/>
    <w:rsid w:val="00C34B12"/>
    <w:rsid w:val="00C34F00"/>
    <w:rsid w:val="00C34F8C"/>
    <w:rsid w:val="00C35165"/>
    <w:rsid w:val="00C35168"/>
    <w:rsid w:val="00C351CA"/>
    <w:rsid w:val="00C35323"/>
    <w:rsid w:val="00C35546"/>
    <w:rsid w:val="00C360DD"/>
    <w:rsid w:val="00C364D2"/>
    <w:rsid w:val="00C3662C"/>
    <w:rsid w:val="00C3692E"/>
    <w:rsid w:val="00C36BD8"/>
    <w:rsid w:val="00C36EE3"/>
    <w:rsid w:val="00C37132"/>
    <w:rsid w:val="00C37273"/>
    <w:rsid w:val="00C3763D"/>
    <w:rsid w:val="00C37A11"/>
    <w:rsid w:val="00C40527"/>
    <w:rsid w:val="00C4166B"/>
    <w:rsid w:val="00C4188C"/>
    <w:rsid w:val="00C419F8"/>
    <w:rsid w:val="00C41CB2"/>
    <w:rsid w:val="00C42A30"/>
    <w:rsid w:val="00C43042"/>
    <w:rsid w:val="00C43423"/>
    <w:rsid w:val="00C435C2"/>
    <w:rsid w:val="00C436EB"/>
    <w:rsid w:val="00C43DAA"/>
    <w:rsid w:val="00C43F09"/>
    <w:rsid w:val="00C44145"/>
    <w:rsid w:val="00C445FA"/>
    <w:rsid w:val="00C446AC"/>
    <w:rsid w:val="00C44716"/>
    <w:rsid w:val="00C44A5C"/>
    <w:rsid w:val="00C44DCA"/>
    <w:rsid w:val="00C4598F"/>
    <w:rsid w:val="00C45AF2"/>
    <w:rsid w:val="00C45F4A"/>
    <w:rsid w:val="00C465A4"/>
    <w:rsid w:val="00C46687"/>
    <w:rsid w:val="00C46856"/>
    <w:rsid w:val="00C46D79"/>
    <w:rsid w:val="00C46FFC"/>
    <w:rsid w:val="00C47062"/>
    <w:rsid w:val="00C47555"/>
    <w:rsid w:val="00C4781A"/>
    <w:rsid w:val="00C47CD5"/>
    <w:rsid w:val="00C5004A"/>
    <w:rsid w:val="00C50F07"/>
    <w:rsid w:val="00C510A7"/>
    <w:rsid w:val="00C51299"/>
    <w:rsid w:val="00C517AD"/>
    <w:rsid w:val="00C51A83"/>
    <w:rsid w:val="00C52139"/>
    <w:rsid w:val="00C52BF8"/>
    <w:rsid w:val="00C52C6B"/>
    <w:rsid w:val="00C5336C"/>
    <w:rsid w:val="00C535F9"/>
    <w:rsid w:val="00C53761"/>
    <w:rsid w:val="00C537DB"/>
    <w:rsid w:val="00C546F3"/>
    <w:rsid w:val="00C54890"/>
    <w:rsid w:val="00C54B08"/>
    <w:rsid w:val="00C550CB"/>
    <w:rsid w:val="00C557AB"/>
    <w:rsid w:val="00C558FB"/>
    <w:rsid w:val="00C5619C"/>
    <w:rsid w:val="00C5625D"/>
    <w:rsid w:val="00C566F4"/>
    <w:rsid w:val="00C56772"/>
    <w:rsid w:val="00C5681F"/>
    <w:rsid w:val="00C57307"/>
    <w:rsid w:val="00C573B7"/>
    <w:rsid w:val="00C57479"/>
    <w:rsid w:val="00C5753E"/>
    <w:rsid w:val="00C57CE5"/>
    <w:rsid w:val="00C61079"/>
    <w:rsid w:val="00C617C9"/>
    <w:rsid w:val="00C61911"/>
    <w:rsid w:val="00C61A56"/>
    <w:rsid w:val="00C61F58"/>
    <w:rsid w:val="00C621F5"/>
    <w:rsid w:val="00C626B0"/>
    <w:rsid w:val="00C62814"/>
    <w:rsid w:val="00C62942"/>
    <w:rsid w:val="00C6336B"/>
    <w:rsid w:val="00C6372C"/>
    <w:rsid w:val="00C63E58"/>
    <w:rsid w:val="00C64006"/>
    <w:rsid w:val="00C644D7"/>
    <w:rsid w:val="00C644D9"/>
    <w:rsid w:val="00C649AA"/>
    <w:rsid w:val="00C64BCB"/>
    <w:rsid w:val="00C64D8D"/>
    <w:rsid w:val="00C6517B"/>
    <w:rsid w:val="00C657AA"/>
    <w:rsid w:val="00C65A80"/>
    <w:rsid w:val="00C65CF8"/>
    <w:rsid w:val="00C66259"/>
    <w:rsid w:val="00C66268"/>
    <w:rsid w:val="00C66338"/>
    <w:rsid w:val="00C66DB5"/>
    <w:rsid w:val="00C6752F"/>
    <w:rsid w:val="00C67BE4"/>
    <w:rsid w:val="00C67C9D"/>
    <w:rsid w:val="00C67F69"/>
    <w:rsid w:val="00C70D07"/>
    <w:rsid w:val="00C7105E"/>
    <w:rsid w:val="00C7107B"/>
    <w:rsid w:val="00C7124F"/>
    <w:rsid w:val="00C7130B"/>
    <w:rsid w:val="00C71A56"/>
    <w:rsid w:val="00C71AFC"/>
    <w:rsid w:val="00C71C54"/>
    <w:rsid w:val="00C71EC8"/>
    <w:rsid w:val="00C71EF3"/>
    <w:rsid w:val="00C72988"/>
    <w:rsid w:val="00C72A0B"/>
    <w:rsid w:val="00C72D5C"/>
    <w:rsid w:val="00C74070"/>
    <w:rsid w:val="00C74323"/>
    <w:rsid w:val="00C7456D"/>
    <w:rsid w:val="00C7462E"/>
    <w:rsid w:val="00C74BAA"/>
    <w:rsid w:val="00C756C3"/>
    <w:rsid w:val="00C7593A"/>
    <w:rsid w:val="00C75A2D"/>
    <w:rsid w:val="00C75BCD"/>
    <w:rsid w:val="00C75D25"/>
    <w:rsid w:val="00C764CB"/>
    <w:rsid w:val="00C76B86"/>
    <w:rsid w:val="00C76DF2"/>
    <w:rsid w:val="00C80232"/>
    <w:rsid w:val="00C8030C"/>
    <w:rsid w:val="00C80694"/>
    <w:rsid w:val="00C8072A"/>
    <w:rsid w:val="00C8095D"/>
    <w:rsid w:val="00C80AD8"/>
    <w:rsid w:val="00C80C28"/>
    <w:rsid w:val="00C81D04"/>
    <w:rsid w:val="00C829D6"/>
    <w:rsid w:val="00C83A1C"/>
    <w:rsid w:val="00C83CD3"/>
    <w:rsid w:val="00C84389"/>
    <w:rsid w:val="00C8461D"/>
    <w:rsid w:val="00C84BBA"/>
    <w:rsid w:val="00C85190"/>
    <w:rsid w:val="00C86272"/>
    <w:rsid w:val="00C86738"/>
    <w:rsid w:val="00C8684E"/>
    <w:rsid w:val="00C86E58"/>
    <w:rsid w:val="00C87469"/>
    <w:rsid w:val="00C877D0"/>
    <w:rsid w:val="00C87950"/>
    <w:rsid w:val="00C879BA"/>
    <w:rsid w:val="00C879D5"/>
    <w:rsid w:val="00C9046D"/>
    <w:rsid w:val="00C90594"/>
    <w:rsid w:val="00C905E1"/>
    <w:rsid w:val="00C90926"/>
    <w:rsid w:val="00C91346"/>
    <w:rsid w:val="00C9157F"/>
    <w:rsid w:val="00C91891"/>
    <w:rsid w:val="00C91B54"/>
    <w:rsid w:val="00C92396"/>
    <w:rsid w:val="00C92794"/>
    <w:rsid w:val="00C92AAD"/>
    <w:rsid w:val="00C92B56"/>
    <w:rsid w:val="00C92B64"/>
    <w:rsid w:val="00C92BF8"/>
    <w:rsid w:val="00C935C3"/>
    <w:rsid w:val="00C93F00"/>
    <w:rsid w:val="00C93FAD"/>
    <w:rsid w:val="00C94079"/>
    <w:rsid w:val="00C94637"/>
    <w:rsid w:val="00C94BB5"/>
    <w:rsid w:val="00C94F2C"/>
    <w:rsid w:val="00C958B3"/>
    <w:rsid w:val="00C95DF4"/>
    <w:rsid w:val="00C964B2"/>
    <w:rsid w:val="00C96E2B"/>
    <w:rsid w:val="00C975F9"/>
    <w:rsid w:val="00C9777D"/>
    <w:rsid w:val="00CA04BF"/>
    <w:rsid w:val="00CA05C2"/>
    <w:rsid w:val="00CA0D76"/>
    <w:rsid w:val="00CA0EC9"/>
    <w:rsid w:val="00CA22AF"/>
    <w:rsid w:val="00CA2384"/>
    <w:rsid w:val="00CA2C03"/>
    <w:rsid w:val="00CA3018"/>
    <w:rsid w:val="00CA3732"/>
    <w:rsid w:val="00CA38B9"/>
    <w:rsid w:val="00CA3AEF"/>
    <w:rsid w:val="00CA4558"/>
    <w:rsid w:val="00CA47F6"/>
    <w:rsid w:val="00CA49C5"/>
    <w:rsid w:val="00CA4A29"/>
    <w:rsid w:val="00CA4B46"/>
    <w:rsid w:val="00CA4F59"/>
    <w:rsid w:val="00CA4F71"/>
    <w:rsid w:val="00CA4FBC"/>
    <w:rsid w:val="00CA5072"/>
    <w:rsid w:val="00CA56B4"/>
    <w:rsid w:val="00CA57B5"/>
    <w:rsid w:val="00CA59A0"/>
    <w:rsid w:val="00CA5A5D"/>
    <w:rsid w:val="00CA6605"/>
    <w:rsid w:val="00CA6BE7"/>
    <w:rsid w:val="00CA7024"/>
    <w:rsid w:val="00CB018E"/>
    <w:rsid w:val="00CB0423"/>
    <w:rsid w:val="00CB0857"/>
    <w:rsid w:val="00CB0C96"/>
    <w:rsid w:val="00CB0F60"/>
    <w:rsid w:val="00CB1A12"/>
    <w:rsid w:val="00CB1F55"/>
    <w:rsid w:val="00CB1FF6"/>
    <w:rsid w:val="00CB20CD"/>
    <w:rsid w:val="00CB24EA"/>
    <w:rsid w:val="00CB24FA"/>
    <w:rsid w:val="00CB28AB"/>
    <w:rsid w:val="00CB2926"/>
    <w:rsid w:val="00CB29F4"/>
    <w:rsid w:val="00CB2A05"/>
    <w:rsid w:val="00CB3474"/>
    <w:rsid w:val="00CB36FE"/>
    <w:rsid w:val="00CB37BD"/>
    <w:rsid w:val="00CB3E28"/>
    <w:rsid w:val="00CB4075"/>
    <w:rsid w:val="00CB4133"/>
    <w:rsid w:val="00CB43A0"/>
    <w:rsid w:val="00CB43BA"/>
    <w:rsid w:val="00CB4C28"/>
    <w:rsid w:val="00CB5A8B"/>
    <w:rsid w:val="00CB5C88"/>
    <w:rsid w:val="00CB5CF4"/>
    <w:rsid w:val="00CB5D60"/>
    <w:rsid w:val="00CB5ED2"/>
    <w:rsid w:val="00CB5FFF"/>
    <w:rsid w:val="00CB6291"/>
    <w:rsid w:val="00CB706E"/>
    <w:rsid w:val="00CB7114"/>
    <w:rsid w:val="00CB742C"/>
    <w:rsid w:val="00CB7B8E"/>
    <w:rsid w:val="00CC0036"/>
    <w:rsid w:val="00CC0D72"/>
    <w:rsid w:val="00CC1340"/>
    <w:rsid w:val="00CC1430"/>
    <w:rsid w:val="00CC16BB"/>
    <w:rsid w:val="00CC1C23"/>
    <w:rsid w:val="00CC2A17"/>
    <w:rsid w:val="00CC2D89"/>
    <w:rsid w:val="00CC3941"/>
    <w:rsid w:val="00CC39C9"/>
    <w:rsid w:val="00CC3B9C"/>
    <w:rsid w:val="00CC3CFC"/>
    <w:rsid w:val="00CC49D0"/>
    <w:rsid w:val="00CC5081"/>
    <w:rsid w:val="00CC5313"/>
    <w:rsid w:val="00CC66C9"/>
    <w:rsid w:val="00CC6726"/>
    <w:rsid w:val="00CC699C"/>
    <w:rsid w:val="00CC6C53"/>
    <w:rsid w:val="00CC6F57"/>
    <w:rsid w:val="00CC6F8A"/>
    <w:rsid w:val="00CC7CFE"/>
    <w:rsid w:val="00CC7DF2"/>
    <w:rsid w:val="00CD0094"/>
    <w:rsid w:val="00CD01B7"/>
    <w:rsid w:val="00CD0292"/>
    <w:rsid w:val="00CD0B41"/>
    <w:rsid w:val="00CD0F5D"/>
    <w:rsid w:val="00CD113B"/>
    <w:rsid w:val="00CD141D"/>
    <w:rsid w:val="00CD1668"/>
    <w:rsid w:val="00CD1C2F"/>
    <w:rsid w:val="00CD29FE"/>
    <w:rsid w:val="00CD2AF9"/>
    <w:rsid w:val="00CD36C1"/>
    <w:rsid w:val="00CD38E0"/>
    <w:rsid w:val="00CD3A40"/>
    <w:rsid w:val="00CD432F"/>
    <w:rsid w:val="00CD4F46"/>
    <w:rsid w:val="00CD555B"/>
    <w:rsid w:val="00CD5671"/>
    <w:rsid w:val="00CD5675"/>
    <w:rsid w:val="00CD5733"/>
    <w:rsid w:val="00CD5C56"/>
    <w:rsid w:val="00CD5CCB"/>
    <w:rsid w:val="00CD5E0B"/>
    <w:rsid w:val="00CD5F3F"/>
    <w:rsid w:val="00CD612F"/>
    <w:rsid w:val="00CD63A1"/>
    <w:rsid w:val="00CD6761"/>
    <w:rsid w:val="00CD683F"/>
    <w:rsid w:val="00CD693C"/>
    <w:rsid w:val="00CD6EF5"/>
    <w:rsid w:val="00CD717B"/>
    <w:rsid w:val="00CD71A7"/>
    <w:rsid w:val="00CD7DD9"/>
    <w:rsid w:val="00CD7DDC"/>
    <w:rsid w:val="00CE01C8"/>
    <w:rsid w:val="00CE062C"/>
    <w:rsid w:val="00CE0A6F"/>
    <w:rsid w:val="00CE0DD9"/>
    <w:rsid w:val="00CE120B"/>
    <w:rsid w:val="00CE1455"/>
    <w:rsid w:val="00CE1734"/>
    <w:rsid w:val="00CE2BEC"/>
    <w:rsid w:val="00CE2E64"/>
    <w:rsid w:val="00CE332C"/>
    <w:rsid w:val="00CE3407"/>
    <w:rsid w:val="00CE3F6D"/>
    <w:rsid w:val="00CE47DB"/>
    <w:rsid w:val="00CE4D05"/>
    <w:rsid w:val="00CE4DDD"/>
    <w:rsid w:val="00CE5458"/>
    <w:rsid w:val="00CE56EF"/>
    <w:rsid w:val="00CE59C3"/>
    <w:rsid w:val="00CE5A37"/>
    <w:rsid w:val="00CE6350"/>
    <w:rsid w:val="00CE70E5"/>
    <w:rsid w:val="00CE7336"/>
    <w:rsid w:val="00CF020C"/>
    <w:rsid w:val="00CF0D4C"/>
    <w:rsid w:val="00CF0FD7"/>
    <w:rsid w:val="00CF1A02"/>
    <w:rsid w:val="00CF256A"/>
    <w:rsid w:val="00CF25B7"/>
    <w:rsid w:val="00CF2B0D"/>
    <w:rsid w:val="00CF303A"/>
    <w:rsid w:val="00CF3130"/>
    <w:rsid w:val="00CF3188"/>
    <w:rsid w:val="00CF3A59"/>
    <w:rsid w:val="00CF3B0B"/>
    <w:rsid w:val="00CF3B55"/>
    <w:rsid w:val="00CF4167"/>
    <w:rsid w:val="00CF42BE"/>
    <w:rsid w:val="00CF4C64"/>
    <w:rsid w:val="00CF5EB5"/>
    <w:rsid w:val="00CF644D"/>
    <w:rsid w:val="00CF6715"/>
    <w:rsid w:val="00CF69AD"/>
    <w:rsid w:val="00CF6AF1"/>
    <w:rsid w:val="00CF6C7B"/>
    <w:rsid w:val="00CF6E3D"/>
    <w:rsid w:val="00CF6E53"/>
    <w:rsid w:val="00CF6F17"/>
    <w:rsid w:val="00CF734D"/>
    <w:rsid w:val="00CF7BCC"/>
    <w:rsid w:val="00D00380"/>
    <w:rsid w:val="00D00B56"/>
    <w:rsid w:val="00D017D2"/>
    <w:rsid w:val="00D01B1A"/>
    <w:rsid w:val="00D01C2C"/>
    <w:rsid w:val="00D01ECD"/>
    <w:rsid w:val="00D0236A"/>
    <w:rsid w:val="00D02456"/>
    <w:rsid w:val="00D026DB"/>
    <w:rsid w:val="00D029A3"/>
    <w:rsid w:val="00D03586"/>
    <w:rsid w:val="00D04005"/>
    <w:rsid w:val="00D045F0"/>
    <w:rsid w:val="00D0519F"/>
    <w:rsid w:val="00D0576B"/>
    <w:rsid w:val="00D059D2"/>
    <w:rsid w:val="00D05AA9"/>
    <w:rsid w:val="00D05B42"/>
    <w:rsid w:val="00D06645"/>
    <w:rsid w:val="00D06DA1"/>
    <w:rsid w:val="00D07926"/>
    <w:rsid w:val="00D07AD6"/>
    <w:rsid w:val="00D07FDA"/>
    <w:rsid w:val="00D10079"/>
    <w:rsid w:val="00D100CD"/>
    <w:rsid w:val="00D10144"/>
    <w:rsid w:val="00D10176"/>
    <w:rsid w:val="00D1046C"/>
    <w:rsid w:val="00D1118A"/>
    <w:rsid w:val="00D1143F"/>
    <w:rsid w:val="00D1145A"/>
    <w:rsid w:val="00D116F6"/>
    <w:rsid w:val="00D11959"/>
    <w:rsid w:val="00D11CA0"/>
    <w:rsid w:val="00D11D8D"/>
    <w:rsid w:val="00D12461"/>
    <w:rsid w:val="00D12D26"/>
    <w:rsid w:val="00D131B5"/>
    <w:rsid w:val="00D13818"/>
    <w:rsid w:val="00D13D98"/>
    <w:rsid w:val="00D142FD"/>
    <w:rsid w:val="00D148A8"/>
    <w:rsid w:val="00D14920"/>
    <w:rsid w:val="00D14AD8"/>
    <w:rsid w:val="00D14CF1"/>
    <w:rsid w:val="00D14DFB"/>
    <w:rsid w:val="00D15825"/>
    <w:rsid w:val="00D15F81"/>
    <w:rsid w:val="00D161B7"/>
    <w:rsid w:val="00D1686B"/>
    <w:rsid w:val="00D17190"/>
    <w:rsid w:val="00D173AB"/>
    <w:rsid w:val="00D2021A"/>
    <w:rsid w:val="00D205CF"/>
    <w:rsid w:val="00D207C1"/>
    <w:rsid w:val="00D20B2C"/>
    <w:rsid w:val="00D20EDE"/>
    <w:rsid w:val="00D2104E"/>
    <w:rsid w:val="00D21356"/>
    <w:rsid w:val="00D21611"/>
    <w:rsid w:val="00D216F5"/>
    <w:rsid w:val="00D21881"/>
    <w:rsid w:val="00D2206E"/>
    <w:rsid w:val="00D22367"/>
    <w:rsid w:val="00D224B1"/>
    <w:rsid w:val="00D226DC"/>
    <w:rsid w:val="00D22D60"/>
    <w:rsid w:val="00D22DB5"/>
    <w:rsid w:val="00D22FF4"/>
    <w:rsid w:val="00D241E4"/>
    <w:rsid w:val="00D243C8"/>
    <w:rsid w:val="00D25DEF"/>
    <w:rsid w:val="00D25EE1"/>
    <w:rsid w:val="00D25FC3"/>
    <w:rsid w:val="00D26718"/>
    <w:rsid w:val="00D270DE"/>
    <w:rsid w:val="00D27359"/>
    <w:rsid w:val="00D274F1"/>
    <w:rsid w:val="00D27B6E"/>
    <w:rsid w:val="00D30425"/>
    <w:rsid w:val="00D3044A"/>
    <w:rsid w:val="00D305A9"/>
    <w:rsid w:val="00D30835"/>
    <w:rsid w:val="00D30A9A"/>
    <w:rsid w:val="00D30DAD"/>
    <w:rsid w:val="00D30F97"/>
    <w:rsid w:val="00D31457"/>
    <w:rsid w:val="00D31859"/>
    <w:rsid w:val="00D321D7"/>
    <w:rsid w:val="00D32377"/>
    <w:rsid w:val="00D326D4"/>
    <w:rsid w:val="00D32E5D"/>
    <w:rsid w:val="00D3353B"/>
    <w:rsid w:val="00D337D1"/>
    <w:rsid w:val="00D33CFB"/>
    <w:rsid w:val="00D3431E"/>
    <w:rsid w:val="00D34B4E"/>
    <w:rsid w:val="00D34C0F"/>
    <w:rsid w:val="00D34FE2"/>
    <w:rsid w:val="00D35018"/>
    <w:rsid w:val="00D35AE2"/>
    <w:rsid w:val="00D35C9E"/>
    <w:rsid w:val="00D35F15"/>
    <w:rsid w:val="00D36D2C"/>
    <w:rsid w:val="00D36E4A"/>
    <w:rsid w:val="00D36ED4"/>
    <w:rsid w:val="00D37172"/>
    <w:rsid w:val="00D37203"/>
    <w:rsid w:val="00D3745C"/>
    <w:rsid w:val="00D37584"/>
    <w:rsid w:val="00D37E1D"/>
    <w:rsid w:val="00D40023"/>
    <w:rsid w:val="00D406D0"/>
    <w:rsid w:val="00D40A9C"/>
    <w:rsid w:val="00D41B33"/>
    <w:rsid w:val="00D41FAD"/>
    <w:rsid w:val="00D41FE2"/>
    <w:rsid w:val="00D4203C"/>
    <w:rsid w:val="00D420A2"/>
    <w:rsid w:val="00D420D9"/>
    <w:rsid w:val="00D425D6"/>
    <w:rsid w:val="00D42745"/>
    <w:rsid w:val="00D42A87"/>
    <w:rsid w:val="00D442F0"/>
    <w:rsid w:val="00D4431C"/>
    <w:rsid w:val="00D44441"/>
    <w:rsid w:val="00D4445E"/>
    <w:rsid w:val="00D44A2F"/>
    <w:rsid w:val="00D44B4F"/>
    <w:rsid w:val="00D44D1D"/>
    <w:rsid w:val="00D4526C"/>
    <w:rsid w:val="00D45520"/>
    <w:rsid w:val="00D4579C"/>
    <w:rsid w:val="00D45B37"/>
    <w:rsid w:val="00D45B6F"/>
    <w:rsid w:val="00D45BF1"/>
    <w:rsid w:val="00D45D8E"/>
    <w:rsid w:val="00D45E61"/>
    <w:rsid w:val="00D46029"/>
    <w:rsid w:val="00D4649B"/>
    <w:rsid w:val="00D47228"/>
    <w:rsid w:val="00D47858"/>
    <w:rsid w:val="00D4796B"/>
    <w:rsid w:val="00D50169"/>
    <w:rsid w:val="00D50175"/>
    <w:rsid w:val="00D5042C"/>
    <w:rsid w:val="00D50618"/>
    <w:rsid w:val="00D51515"/>
    <w:rsid w:val="00D51B42"/>
    <w:rsid w:val="00D52169"/>
    <w:rsid w:val="00D525CC"/>
    <w:rsid w:val="00D52DC9"/>
    <w:rsid w:val="00D52DD6"/>
    <w:rsid w:val="00D52FC8"/>
    <w:rsid w:val="00D530CB"/>
    <w:rsid w:val="00D53475"/>
    <w:rsid w:val="00D53786"/>
    <w:rsid w:val="00D53869"/>
    <w:rsid w:val="00D5401E"/>
    <w:rsid w:val="00D54079"/>
    <w:rsid w:val="00D54091"/>
    <w:rsid w:val="00D546D4"/>
    <w:rsid w:val="00D54A5B"/>
    <w:rsid w:val="00D54EA0"/>
    <w:rsid w:val="00D55009"/>
    <w:rsid w:val="00D56570"/>
    <w:rsid w:val="00D5674F"/>
    <w:rsid w:val="00D56839"/>
    <w:rsid w:val="00D569D0"/>
    <w:rsid w:val="00D56A6F"/>
    <w:rsid w:val="00D56B7D"/>
    <w:rsid w:val="00D578FC"/>
    <w:rsid w:val="00D57E3D"/>
    <w:rsid w:val="00D6049E"/>
    <w:rsid w:val="00D608A4"/>
    <w:rsid w:val="00D60C90"/>
    <w:rsid w:val="00D60DE4"/>
    <w:rsid w:val="00D60F0F"/>
    <w:rsid w:val="00D61ADF"/>
    <w:rsid w:val="00D61B62"/>
    <w:rsid w:val="00D61B9E"/>
    <w:rsid w:val="00D62580"/>
    <w:rsid w:val="00D626D0"/>
    <w:rsid w:val="00D62869"/>
    <w:rsid w:val="00D629C9"/>
    <w:rsid w:val="00D62BD9"/>
    <w:rsid w:val="00D62F2C"/>
    <w:rsid w:val="00D63711"/>
    <w:rsid w:val="00D63BA8"/>
    <w:rsid w:val="00D655C6"/>
    <w:rsid w:val="00D65885"/>
    <w:rsid w:val="00D65C37"/>
    <w:rsid w:val="00D65D85"/>
    <w:rsid w:val="00D66054"/>
    <w:rsid w:val="00D66704"/>
    <w:rsid w:val="00D6671E"/>
    <w:rsid w:val="00D66D74"/>
    <w:rsid w:val="00D66D85"/>
    <w:rsid w:val="00D66E99"/>
    <w:rsid w:val="00D66F0F"/>
    <w:rsid w:val="00D67B1D"/>
    <w:rsid w:val="00D700ED"/>
    <w:rsid w:val="00D70788"/>
    <w:rsid w:val="00D70890"/>
    <w:rsid w:val="00D712FB"/>
    <w:rsid w:val="00D7150E"/>
    <w:rsid w:val="00D71BB9"/>
    <w:rsid w:val="00D71F2D"/>
    <w:rsid w:val="00D722BB"/>
    <w:rsid w:val="00D7241B"/>
    <w:rsid w:val="00D72563"/>
    <w:rsid w:val="00D72648"/>
    <w:rsid w:val="00D72AE3"/>
    <w:rsid w:val="00D72E7B"/>
    <w:rsid w:val="00D7338E"/>
    <w:rsid w:val="00D737F8"/>
    <w:rsid w:val="00D73CD1"/>
    <w:rsid w:val="00D73CD4"/>
    <w:rsid w:val="00D74BF9"/>
    <w:rsid w:val="00D75033"/>
    <w:rsid w:val="00D75DE6"/>
    <w:rsid w:val="00D75FAF"/>
    <w:rsid w:val="00D76770"/>
    <w:rsid w:val="00D77209"/>
    <w:rsid w:val="00D7721A"/>
    <w:rsid w:val="00D77809"/>
    <w:rsid w:val="00D77DE2"/>
    <w:rsid w:val="00D77ECC"/>
    <w:rsid w:val="00D807F3"/>
    <w:rsid w:val="00D80931"/>
    <w:rsid w:val="00D82121"/>
    <w:rsid w:val="00D825F8"/>
    <w:rsid w:val="00D82C45"/>
    <w:rsid w:val="00D8351E"/>
    <w:rsid w:val="00D83CB4"/>
    <w:rsid w:val="00D8456E"/>
    <w:rsid w:val="00D8474C"/>
    <w:rsid w:val="00D849EE"/>
    <w:rsid w:val="00D84FB7"/>
    <w:rsid w:val="00D85A81"/>
    <w:rsid w:val="00D85F24"/>
    <w:rsid w:val="00D860CF"/>
    <w:rsid w:val="00D8630C"/>
    <w:rsid w:val="00D86409"/>
    <w:rsid w:val="00D864C6"/>
    <w:rsid w:val="00D8707E"/>
    <w:rsid w:val="00D90170"/>
    <w:rsid w:val="00D90428"/>
    <w:rsid w:val="00D907E7"/>
    <w:rsid w:val="00D908B5"/>
    <w:rsid w:val="00D90B46"/>
    <w:rsid w:val="00D91011"/>
    <w:rsid w:val="00D91015"/>
    <w:rsid w:val="00D915EE"/>
    <w:rsid w:val="00D91C16"/>
    <w:rsid w:val="00D91E47"/>
    <w:rsid w:val="00D9248D"/>
    <w:rsid w:val="00D92D4A"/>
    <w:rsid w:val="00D92E57"/>
    <w:rsid w:val="00D93065"/>
    <w:rsid w:val="00D939EC"/>
    <w:rsid w:val="00D93C00"/>
    <w:rsid w:val="00D94F36"/>
    <w:rsid w:val="00D94FD5"/>
    <w:rsid w:val="00D95B23"/>
    <w:rsid w:val="00D95D5F"/>
    <w:rsid w:val="00D95EC2"/>
    <w:rsid w:val="00D961C7"/>
    <w:rsid w:val="00D96E3C"/>
    <w:rsid w:val="00D97043"/>
    <w:rsid w:val="00D970E7"/>
    <w:rsid w:val="00D97BF0"/>
    <w:rsid w:val="00D97F82"/>
    <w:rsid w:val="00DA0691"/>
    <w:rsid w:val="00DA0B3E"/>
    <w:rsid w:val="00DA1140"/>
    <w:rsid w:val="00DA1591"/>
    <w:rsid w:val="00DA1633"/>
    <w:rsid w:val="00DA22CC"/>
    <w:rsid w:val="00DA3697"/>
    <w:rsid w:val="00DA45ED"/>
    <w:rsid w:val="00DA5B97"/>
    <w:rsid w:val="00DA5C56"/>
    <w:rsid w:val="00DA5C83"/>
    <w:rsid w:val="00DA5E7F"/>
    <w:rsid w:val="00DA5F0A"/>
    <w:rsid w:val="00DA6129"/>
    <w:rsid w:val="00DA6DAF"/>
    <w:rsid w:val="00DA6DC4"/>
    <w:rsid w:val="00DA7653"/>
    <w:rsid w:val="00DB07D3"/>
    <w:rsid w:val="00DB11F7"/>
    <w:rsid w:val="00DB1543"/>
    <w:rsid w:val="00DB19DB"/>
    <w:rsid w:val="00DB1D93"/>
    <w:rsid w:val="00DB2165"/>
    <w:rsid w:val="00DB23B0"/>
    <w:rsid w:val="00DB2817"/>
    <w:rsid w:val="00DB29C8"/>
    <w:rsid w:val="00DB2ED9"/>
    <w:rsid w:val="00DB351D"/>
    <w:rsid w:val="00DB37AD"/>
    <w:rsid w:val="00DB3938"/>
    <w:rsid w:val="00DB3A93"/>
    <w:rsid w:val="00DB3CFD"/>
    <w:rsid w:val="00DB4001"/>
    <w:rsid w:val="00DB436B"/>
    <w:rsid w:val="00DB4492"/>
    <w:rsid w:val="00DB4BA6"/>
    <w:rsid w:val="00DB4D1E"/>
    <w:rsid w:val="00DB4D6B"/>
    <w:rsid w:val="00DB53AF"/>
    <w:rsid w:val="00DB55B4"/>
    <w:rsid w:val="00DB5AA9"/>
    <w:rsid w:val="00DB5BC4"/>
    <w:rsid w:val="00DB638B"/>
    <w:rsid w:val="00DB6879"/>
    <w:rsid w:val="00DB697F"/>
    <w:rsid w:val="00DB6B02"/>
    <w:rsid w:val="00DB6E7E"/>
    <w:rsid w:val="00DB70A6"/>
    <w:rsid w:val="00DB7697"/>
    <w:rsid w:val="00DB78E9"/>
    <w:rsid w:val="00DB7B2A"/>
    <w:rsid w:val="00DB7BF0"/>
    <w:rsid w:val="00DB7C88"/>
    <w:rsid w:val="00DB7DBF"/>
    <w:rsid w:val="00DB7F92"/>
    <w:rsid w:val="00DC039C"/>
    <w:rsid w:val="00DC0779"/>
    <w:rsid w:val="00DC09AB"/>
    <w:rsid w:val="00DC0C6A"/>
    <w:rsid w:val="00DC12E4"/>
    <w:rsid w:val="00DC1B38"/>
    <w:rsid w:val="00DC1B6A"/>
    <w:rsid w:val="00DC1C90"/>
    <w:rsid w:val="00DC1D92"/>
    <w:rsid w:val="00DC232C"/>
    <w:rsid w:val="00DC2504"/>
    <w:rsid w:val="00DC2525"/>
    <w:rsid w:val="00DC25BF"/>
    <w:rsid w:val="00DC26A9"/>
    <w:rsid w:val="00DC29F2"/>
    <w:rsid w:val="00DC2F96"/>
    <w:rsid w:val="00DC3102"/>
    <w:rsid w:val="00DC3531"/>
    <w:rsid w:val="00DC38BA"/>
    <w:rsid w:val="00DC3A21"/>
    <w:rsid w:val="00DC3E32"/>
    <w:rsid w:val="00DC3EE9"/>
    <w:rsid w:val="00DC42F0"/>
    <w:rsid w:val="00DC44E9"/>
    <w:rsid w:val="00DC4D4D"/>
    <w:rsid w:val="00DC51BF"/>
    <w:rsid w:val="00DC5289"/>
    <w:rsid w:val="00DC5D9A"/>
    <w:rsid w:val="00DC669B"/>
    <w:rsid w:val="00DC743D"/>
    <w:rsid w:val="00DC7567"/>
    <w:rsid w:val="00DC76C9"/>
    <w:rsid w:val="00DC7733"/>
    <w:rsid w:val="00DC7E3A"/>
    <w:rsid w:val="00DD0183"/>
    <w:rsid w:val="00DD01F4"/>
    <w:rsid w:val="00DD0352"/>
    <w:rsid w:val="00DD038C"/>
    <w:rsid w:val="00DD043C"/>
    <w:rsid w:val="00DD12AB"/>
    <w:rsid w:val="00DD1BBE"/>
    <w:rsid w:val="00DD2BDF"/>
    <w:rsid w:val="00DD3A29"/>
    <w:rsid w:val="00DD3D87"/>
    <w:rsid w:val="00DD40A4"/>
    <w:rsid w:val="00DD4574"/>
    <w:rsid w:val="00DD4B58"/>
    <w:rsid w:val="00DD4D05"/>
    <w:rsid w:val="00DD4D78"/>
    <w:rsid w:val="00DD4EC5"/>
    <w:rsid w:val="00DD50A2"/>
    <w:rsid w:val="00DD51C4"/>
    <w:rsid w:val="00DD567D"/>
    <w:rsid w:val="00DD5B92"/>
    <w:rsid w:val="00DD68BA"/>
    <w:rsid w:val="00DD6AA1"/>
    <w:rsid w:val="00DD725A"/>
    <w:rsid w:val="00DD77EB"/>
    <w:rsid w:val="00DE0457"/>
    <w:rsid w:val="00DE056C"/>
    <w:rsid w:val="00DE0BB6"/>
    <w:rsid w:val="00DE0DB9"/>
    <w:rsid w:val="00DE0F43"/>
    <w:rsid w:val="00DE1852"/>
    <w:rsid w:val="00DE1AC7"/>
    <w:rsid w:val="00DE1C3A"/>
    <w:rsid w:val="00DE1CFD"/>
    <w:rsid w:val="00DE1D61"/>
    <w:rsid w:val="00DE1DFC"/>
    <w:rsid w:val="00DE1F62"/>
    <w:rsid w:val="00DE2B05"/>
    <w:rsid w:val="00DE2B9D"/>
    <w:rsid w:val="00DE32AC"/>
    <w:rsid w:val="00DE3B11"/>
    <w:rsid w:val="00DE3BCB"/>
    <w:rsid w:val="00DE3F14"/>
    <w:rsid w:val="00DE40BA"/>
    <w:rsid w:val="00DE41CE"/>
    <w:rsid w:val="00DE44EB"/>
    <w:rsid w:val="00DE4504"/>
    <w:rsid w:val="00DE4758"/>
    <w:rsid w:val="00DE48EF"/>
    <w:rsid w:val="00DE4E8D"/>
    <w:rsid w:val="00DE56FE"/>
    <w:rsid w:val="00DE5F8F"/>
    <w:rsid w:val="00DE5FE6"/>
    <w:rsid w:val="00DE617C"/>
    <w:rsid w:val="00DE62F2"/>
    <w:rsid w:val="00DE65D9"/>
    <w:rsid w:val="00DE69F5"/>
    <w:rsid w:val="00DE6F52"/>
    <w:rsid w:val="00DE7520"/>
    <w:rsid w:val="00DE769D"/>
    <w:rsid w:val="00DE7783"/>
    <w:rsid w:val="00DE799A"/>
    <w:rsid w:val="00DF0742"/>
    <w:rsid w:val="00DF096B"/>
    <w:rsid w:val="00DF0AC1"/>
    <w:rsid w:val="00DF0BE3"/>
    <w:rsid w:val="00DF0C17"/>
    <w:rsid w:val="00DF0DF2"/>
    <w:rsid w:val="00DF0E38"/>
    <w:rsid w:val="00DF2352"/>
    <w:rsid w:val="00DF27EB"/>
    <w:rsid w:val="00DF2B25"/>
    <w:rsid w:val="00DF2C95"/>
    <w:rsid w:val="00DF3092"/>
    <w:rsid w:val="00DF30C8"/>
    <w:rsid w:val="00DF333E"/>
    <w:rsid w:val="00DF37F5"/>
    <w:rsid w:val="00DF3EB2"/>
    <w:rsid w:val="00DF417B"/>
    <w:rsid w:val="00DF4862"/>
    <w:rsid w:val="00DF4B1D"/>
    <w:rsid w:val="00DF513D"/>
    <w:rsid w:val="00DF5157"/>
    <w:rsid w:val="00DF5190"/>
    <w:rsid w:val="00DF55F0"/>
    <w:rsid w:val="00DF5C6F"/>
    <w:rsid w:val="00DF5E0F"/>
    <w:rsid w:val="00DF6244"/>
    <w:rsid w:val="00DF6338"/>
    <w:rsid w:val="00DF64D7"/>
    <w:rsid w:val="00DF6A29"/>
    <w:rsid w:val="00DF6E78"/>
    <w:rsid w:val="00DF6F02"/>
    <w:rsid w:val="00DF6F9D"/>
    <w:rsid w:val="00DF706B"/>
    <w:rsid w:val="00DF70C5"/>
    <w:rsid w:val="00DF71FD"/>
    <w:rsid w:val="00DF75D7"/>
    <w:rsid w:val="00E00089"/>
    <w:rsid w:val="00E00393"/>
    <w:rsid w:val="00E009AC"/>
    <w:rsid w:val="00E01275"/>
    <w:rsid w:val="00E01DEB"/>
    <w:rsid w:val="00E02224"/>
    <w:rsid w:val="00E023D2"/>
    <w:rsid w:val="00E02C92"/>
    <w:rsid w:val="00E02CF3"/>
    <w:rsid w:val="00E03355"/>
    <w:rsid w:val="00E033BF"/>
    <w:rsid w:val="00E03D76"/>
    <w:rsid w:val="00E04458"/>
    <w:rsid w:val="00E04616"/>
    <w:rsid w:val="00E04943"/>
    <w:rsid w:val="00E04CEA"/>
    <w:rsid w:val="00E05114"/>
    <w:rsid w:val="00E052A5"/>
    <w:rsid w:val="00E06510"/>
    <w:rsid w:val="00E06A23"/>
    <w:rsid w:val="00E06BAB"/>
    <w:rsid w:val="00E06BE1"/>
    <w:rsid w:val="00E06FE7"/>
    <w:rsid w:val="00E0707F"/>
    <w:rsid w:val="00E076A2"/>
    <w:rsid w:val="00E101D3"/>
    <w:rsid w:val="00E1052D"/>
    <w:rsid w:val="00E105CE"/>
    <w:rsid w:val="00E1078E"/>
    <w:rsid w:val="00E10DE7"/>
    <w:rsid w:val="00E1111F"/>
    <w:rsid w:val="00E11282"/>
    <w:rsid w:val="00E113F4"/>
    <w:rsid w:val="00E11441"/>
    <w:rsid w:val="00E11DB5"/>
    <w:rsid w:val="00E12095"/>
    <w:rsid w:val="00E12117"/>
    <w:rsid w:val="00E12198"/>
    <w:rsid w:val="00E12331"/>
    <w:rsid w:val="00E12411"/>
    <w:rsid w:val="00E12563"/>
    <w:rsid w:val="00E12888"/>
    <w:rsid w:val="00E1299F"/>
    <w:rsid w:val="00E12AAD"/>
    <w:rsid w:val="00E12D0E"/>
    <w:rsid w:val="00E13A80"/>
    <w:rsid w:val="00E13DA9"/>
    <w:rsid w:val="00E140CF"/>
    <w:rsid w:val="00E14411"/>
    <w:rsid w:val="00E15443"/>
    <w:rsid w:val="00E1582C"/>
    <w:rsid w:val="00E15AEE"/>
    <w:rsid w:val="00E16021"/>
    <w:rsid w:val="00E16677"/>
    <w:rsid w:val="00E1728D"/>
    <w:rsid w:val="00E17384"/>
    <w:rsid w:val="00E174A8"/>
    <w:rsid w:val="00E1751F"/>
    <w:rsid w:val="00E17F2A"/>
    <w:rsid w:val="00E17F45"/>
    <w:rsid w:val="00E203EC"/>
    <w:rsid w:val="00E205CD"/>
    <w:rsid w:val="00E20830"/>
    <w:rsid w:val="00E20A5B"/>
    <w:rsid w:val="00E20BFE"/>
    <w:rsid w:val="00E20C99"/>
    <w:rsid w:val="00E20F27"/>
    <w:rsid w:val="00E214A1"/>
    <w:rsid w:val="00E21635"/>
    <w:rsid w:val="00E21D1A"/>
    <w:rsid w:val="00E2203B"/>
    <w:rsid w:val="00E22B93"/>
    <w:rsid w:val="00E22E13"/>
    <w:rsid w:val="00E22E15"/>
    <w:rsid w:val="00E22F14"/>
    <w:rsid w:val="00E240AF"/>
    <w:rsid w:val="00E2460B"/>
    <w:rsid w:val="00E24E06"/>
    <w:rsid w:val="00E24E08"/>
    <w:rsid w:val="00E2540C"/>
    <w:rsid w:val="00E2571E"/>
    <w:rsid w:val="00E257B8"/>
    <w:rsid w:val="00E25875"/>
    <w:rsid w:val="00E25EA0"/>
    <w:rsid w:val="00E25F63"/>
    <w:rsid w:val="00E26D1A"/>
    <w:rsid w:val="00E27472"/>
    <w:rsid w:val="00E2748E"/>
    <w:rsid w:val="00E27AE0"/>
    <w:rsid w:val="00E27CA6"/>
    <w:rsid w:val="00E320E5"/>
    <w:rsid w:val="00E3231D"/>
    <w:rsid w:val="00E323D1"/>
    <w:rsid w:val="00E3277B"/>
    <w:rsid w:val="00E3388C"/>
    <w:rsid w:val="00E33B7B"/>
    <w:rsid w:val="00E33DA8"/>
    <w:rsid w:val="00E33E58"/>
    <w:rsid w:val="00E34801"/>
    <w:rsid w:val="00E34CBD"/>
    <w:rsid w:val="00E35274"/>
    <w:rsid w:val="00E35368"/>
    <w:rsid w:val="00E355F2"/>
    <w:rsid w:val="00E35D76"/>
    <w:rsid w:val="00E362C5"/>
    <w:rsid w:val="00E364D2"/>
    <w:rsid w:val="00E36625"/>
    <w:rsid w:val="00E36A35"/>
    <w:rsid w:val="00E36D94"/>
    <w:rsid w:val="00E3741A"/>
    <w:rsid w:val="00E377E3"/>
    <w:rsid w:val="00E40380"/>
    <w:rsid w:val="00E408F9"/>
    <w:rsid w:val="00E40E3E"/>
    <w:rsid w:val="00E40FF1"/>
    <w:rsid w:val="00E413BC"/>
    <w:rsid w:val="00E41573"/>
    <w:rsid w:val="00E41AEB"/>
    <w:rsid w:val="00E42018"/>
    <w:rsid w:val="00E42139"/>
    <w:rsid w:val="00E42602"/>
    <w:rsid w:val="00E42B28"/>
    <w:rsid w:val="00E431B5"/>
    <w:rsid w:val="00E43594"/>
    <w:rsid w:val="00E43E66"/>
    <w:rsid w:val="00E44059"/>
    <w:rsid w:val="00E44600"/>
    <w:rsid w:val="00E447FB"/>
    <w:rsid w:val="00E459FB"/>
    <w:rsid w:val="00E45E8B"/>
    <w:rsid w:val="00E463DC"/>
    <w:rsid w:val="00E4734D"/>
    <w:rsid w:val="00E47ABE"/>
    <w:rsid w:val="00E5010E"/>
    <w:rsid w:val="00E5087A"/>
    <w:rsid w:val="00E50997"/>
    <w:rsid w:val="00E50D9E"/>
    <w:rsid w:val="00E512AB"/>
    <w:rsid w:val="00E51355"/>
    <w:rsid w:val="00E514D6"/>
    <w:rsid w:val="00E5192B"/>
    <w:rsid w:val="00E523FC"/>
    <w:rsid w:val="00E525A0"/>
    <w:rsid w:val="00E52BBC"/>
    <w:rsid w:val="00E53075"/>
    <w:rsid w:val="00E53379"/>
    <w:rsid w:val="00E535C2"/>
    <w:rsid w:val="00E5368A"/>
    <w:rsid w:val="00E536A1"/>
    <w:rsid w:val="00E53731"/>
    <w:rsid w:val="00E53EAC"/>
    <w:rsid w:val="00E53EDE"/>
    <w:rsid w:val="00E540A5"/>
    <w:rsid w:val="00E549EC"/>
    <w:rsid w:val="00E55044"/>
    <w:rsid w:val="00E551AB"/>
    <w:rsid w:val="00E55732"/>
    <w:rsid w:val="00E557EE"/>
    <w:rsid w:val="00E5582B"/>
    <w:rsid w:val="00E55985"/>
    <w:rsid w:val="00E56031"/>
    <w:rsid w:val="00E5611B"/>
    <w:rsid w:val="00E5646B"/>
    <w:rsid w:val="00E56548"/>
    <w:rsid w:val="00E570E8"/>
    <w:rsid w:val="00E57138"/>
    <w:rsid w:val="00E57720"/>
    <w:rsid w:val="00E577D6"/>
    <w:rsid w:val="00E57901"/>
    <w:rsid w:val="00E57AB3"/>
    <w:rsid w:val="00E57EC7"/>
    <w:rsid w:val="00E57F34"/>
    <w:rsid w:val="00E57F78"/>
    <w:rsid w:val="00E57F9E"/>
    <w:rsid w:val="00E60369"/>
    <w:rsid w:val="00E60850"/>
    <w:rsid w:val="00E609D5"/>
    <w:rsid w:val="00E612C0"/>
    <w:rsid w:val="00E62D81"/>
    <w:rsid w:val="00E62FDA"/>
    <w:rsid w:val="00E63078"/>
    <w:rsid w:val="00E6353B"/>
    <w:rsid w:val="00E64662"/>
    <w:rsid w:val="00E64912"/>
    <w:rsid w:val="00E64CBD"/>
    <w:rsid w:val="00E65059"/>
    <w:rsid w:val="00E6564D"/>
    <w:rsid w:val="00E65B00"/>
    <w:rsid w:val="00E66275"/>
    <w:rsid w:val="00E66541"/>
    <w:rsid w:val="00E66725"/>
    <w:rsid w:val="00E669C0"/>
    <w:rsid w:val="00E67195"/>
    <w:rsid w:val="00E6733F"/>
    <w:rsid w:val="00E675D0"/>
    <w:rsid w:val="00E676A9"/>
    <w:rsid w:val="00E704C8"/>
    <w:rsid w:val="00E70637"/>
    <w:rsid w:val="00E7087C"/>
    <w:rsid w:val="00E708F7"/>
    <w:rsid w:val="00E714DE"/>
    <w:rsid w:val="00E71603"/>
    <w:rsid w:val="00E7160E"/>
    <w:rsid w:val="00E71846"/>
    <w:rsid w:val="00E718A9"/>
    <w:rsid w:val="00E71A48"/>
    <w:rsid w:val="00E720CF"/>
    <w:rsid w:val="00E72379"/>
    <w:rsid w:val="00E72558"/>
    <w:rsid w:val="00E7269A"/>
    <w:rsid w:val="00E72792"/>
    <w:rsid w:val="00E730A3"/>
    <w:rsid w:val="00E747A0"/>
    <w:rsid w:val="00E752CF"/>
    <w:rsid w:val="00E75516"/>
    <w:rsid w:val="00E75525"/>
    <w:rsid w:val="00E759ED"/>
    <w:rsid w:val="00E75B1A"/>
    <w:rsid w:val="00E75DBD"/>
    <w:rsid w:val="00E76110"/>
    <w:rsid w:val="00E76138"/>
    <w:rsid w:val="00E7623E"/>
    <w:rsid w:val="00E763B6"/>
    <w:rsid w:val="00E76429"/>
    <w:rsid w:val="00E7669A"/>
    <w:rsid w:val="00E76730"/>
    <w:rsid w:val="00E76965"/>
    <w:rsid w:val="00E76B7E"/>
    <w:rsid w:val="00E76C56"/>
    <w:rsid w:val="00E775D9"/>
    <w:rsid w:val="00E7762E"/>
    <w:rsid w:val="00E7766F"/>
    <w:rsid w:val="00E77CCD"/>
    <w:rsid w:val="00E77E97"/>
    <w:rsid w:val="00E803DF"/>
    <w:rsid w:val="00E80A72"/>
    <w:rsid w:val="00E80BF2"/>
    <w:rsid w:val="00E80F06"/>
    <w:rsid w:val="00E812D9"/>
    <w:rsid w:val="00E8239E"/>
    <w:rsid w:val="00E82AFC"/>
    <w:rsid w:val="00E82E3F"/>
    <w:rsid w:val="00E837F5"/>
    <w:rsid w:val="00E838C0"/>
    <w:rsid w:val="00E83A9B"/>
    <w:rsid w:val="00E83F87"/>
    <w:rsid w:val="00E84722"/>
    <w:rsid w:val="00E84ADE"/>
    <w:rsid w:val="00E84BAA"/>
    <w:rsid w:val="00E84E5A"/>
    <w:rsid w:val="00E861E8"/>
    <w:rsid w:val="00E868A2"/>
    <w:rsid w:val="00E869C8"/>
    <w:rsid w:val="00E877E8"/>
    <w:rsid w:val="00E87C45"/>
    <w:rsid w:val="00E9045F"/>
    <w:rsid w:val="00E90604"/>
    <w:rsid w:val="00E914D6"/>
    <w:rsid w:val="00E91521"/>
    <w:rsid w:val="00E919D6"/>
    <w:rsid w:val="00E91CB2"/>
    <w:rsid w:val="00E91E98"/>
    <w:rsid w:val="00E926A4"/>
    <w:rsid w:val="00E92ECA"/>
    <w:rsid w:val="00E930FE"/>
    <w:rsid w:val="00E932B7"/>
    <w:rsid w:val="00E93532"/>
    <w:rsid w:val="00E9408F"/>
    <w:rsid w:val="00E944B3"/>
    <w:rsid w:val="00E94A27"/>
    <w:rsid w:val="00E94D48"/>
    <w:rsid w:val="00E9573D"/>
    <w:rsid w:val="00E957DF"/>
    <w:rsid w:val="00E95943"/>
    <w:rsid w:val="00E95983"/>
    <w:rsid w:val="00E95D35"/>
    <w:rsid w:val="00E964B5"/>
    <w:rsid w:val="00E968FE"/>
    <w:rsid w:val="00E96C1C"/>
    <w:rsid w:val="00E96D50"/>
    <w:rsid w:val="00E96FE0"/>
    <w:rsid w:val="00E97164"/>
    <w:rsid w:val="00E97950"/>
    <w:rsid w:val="00EA09F0"/>
    <w:rsid w:val="00EA0B13"/>
    <w:rsid w:val="00EA0C1B"/>
    <w:rsid w:val="00EA0E10"/>
    <w:rsid w:val="00EA0F41"/>
    <w:rsid w:val="00EA112B"/>
    <w:rsid w:val="00EA11E2"/>
    <w:rsid w:val="00EA1351"/>
    <w:rsid w:val="00EA1443"/>
    <w:rsid w:val="00EA14BC"/>
    <w:rsid w:val="00EA1B21"/>
    <w:rsid w:val="00EA203E"/>
    <w:rsid w:val="00EA217A"/>
    <w:rsid w:val="00EA21EB"/>
    <w:rsid w:val="00EA2610"/>
    <w:rsid w:val="00EA2EB7"/>
    <w:rsid w:val="00EA37B5"/>
    <w:rsid w:val="00EA38D3"/>
    <w:rsid w:val="00EA3D8A"/>
    <w:rsid w:val="00EA4E92"/>
    <w:rsid w:val="00EA58F4"/>
    <w:rsid w:val="00EA5A06"/>
    <w:rsid w:val="00EA6BCE"/>
    <w:rsid w:val="00EA700C"/>
    <w:rsid w:val="00EA7104"/>
    <w:rsid w:val="00EA7189"/>
    <w:rsid w:val="00EA7388"/>
    <w:rsid w:val="00EA7A35"/>
    <w:rsid w:val="00EB0678"/>
    <w:rsid w:val="00EB06A0"/>
    <w:rsid w:val="00EB09E8"/>
    <w:rsid w:val="00EB0BFD"/>
    <w:rsid w:val="00EB10C6"/>
    <w:rsid w:val="00EB1312"/>
    <w:rsid w:val="00EB1621"/>
    <w:rsid w:val="00EB1F02"/>
    <w:rsid w:val="00EB2A02"/>
    <w:rsid w:val="00EB2E87"/>
    <w:rsid w:val="00EB2F29"/>
    <w:rsid w:val="00EB31A5"/>
    <w:rsid w:val="00EB3C22"/>
    <w:rsid w:val="00EB4298"/>
    <w:rsid w:val="00EB45C0"/>
    <w:rsid w:val="00EB581B"/>
    <w:rsid w:val="00EB6024"/>
    <w:rsid w:val="00EB6103"/>
    <w:rsid w:val="00EB6F4F"/>
    <w:rsid w:val="00EB76B3"/>
    <w:rsid w:val="00EB78D2"/>
    <w:rsid w:val="00EC00A2"/>
    <w:rsid w:val="00EC0277"/>
    <w:rsid w:val="00EC0338"/>
    <w:rsid w:val="00EC0372"/>
    <w:rsid w:val="00EC0474"/>
    <w:rsid w:val="00EC05F0"/>
    <w:rsid w:val="00EC08E5"/>
    <w:rsid w:val="00EC093D"/>
    <w:rsid w:val="00EC0FEF"/>
    <w:rsid w:val="00EC15EC"/>
    <w:rsid w:val="00EC186C"/>
    <w:rsid w:val="00EC2317"/>
    <w:rsid w:val="00EC28AD"/>
    <w:rsid w:val="00EC35E7"/>
    <w:rsid w:val="00EC368A"/>
    <w:rsid w:val="00EC39D5"/>
    <w:rsid w:val="00EC3C88"/>
    <w:rsid w:val="00EC3D8D"/>
    <w:rsid w:val="00EC4002"/>
    <w:rsid w:val="00EC4304"/>
    <w:rsid w:val="00EC4A96"/>
    <w:rsid w:val="00EC4AB5"/>
    <w:rsid w:val="00EC5157"/>
    <w:rsid w:val="00EC524D"/>
    <w:rsid w:val="00EC5548"/>
    <w:rsid w:val="00EC5962"/>
    <w:rsid w:val="00EC64EA"/>
    <w:rsid w:val="00EC67E8"/>
    <w:rsid w:val="00EC6CC0"/>
    <w:rsid w:val="00EC6D8F"/>
    <w:rsid w:val="00EC6FFE"/>
    <w:rsid w:val="00EC708B"/>
    <w:rsid w:val="00EC7131"/>
    <w:rsid w:val="00EC7687"/>
    <w:rsid w:val="00EC78E2"/>
    <w:rsid w:val="00ED0143"/>
    <w:rsid w:val="00ED01A2"/>
    <w:rsid w:val="00ED082F"/>
    <w:rsid w:val="00ED0A25"/>
    <w:rsid w:val="00ED0FF3"/>
    <w:rsid w:val="00ED10E6"/>
    <w:rsid w:val="00ED12E9"/>
    <w:rsid w:val="00ED1439"/>
    <w:rsid w:val="00ED1453"/>
    <w:rsid w:val="00ED1612"/>
    <w:rsid w:val="00ED1B10"/>
    <w:rsid w:val="00ED2090"/>
    <w:rsid w:val="00ED28EB"/>
    <w:rsid w:val="00ED2E7C"/>
    <w:rsid w:val="00ED345E"/>
    <w:rsid w:val="00ED35F8"/>
    <w:rsid w:val="00ED37FF"/>
    <w:rsid w:val="00ED3890"/>
    <w:rsid w:val="00ED3A72"/>
    <w:rsid w:val="00ED3C74"/>
    <w:rsid w:val="00ED4F6D"/>
    <w:rsid w:val="00ED4FD2"/>
    <w:rsid w:val="00ED506D"/>
    <w:rsid w:val="00ED50B6"/>
    <w:rsid w:val="00ED523D"/>
    <w:rsid w:val="00ED569C"/>
    <w:rsid w:val="00ED56DA"/>
    <w:rsid w:val="00ED582C"/>
    <w:rsid w:val="00ED5892"/>
    <w:rsid w:val="00ED58FA"/>
    <w:rsid w:val="00ED5A9F"/>
    <w:rsid w:val="00ED5DDC"/>
    <w:rsid w:val="00ED5F38"/>
    <w:rsid w:val="00ED5F86"/>
    <w:rsid w:val="00ED64DD"/>
    <w:rsid w:val="00ED6DC8"/>
    <w:rsid w:val="00EE019B"/>
    <w:rsid w:val="00EE04AB"/>
    <w:rsid w:val="00EE1078"/>
    <w:rsid w:val="00EE1CB9"/>
    <w:rsid w:val="00EE1DCC"/>
    <w:rsid w:val="00EE1E23"/>
    <w:rsid w:val="00EE1EC2"/>
    <w:rsid w:val="00EE213C"/>
    <w:rsid w:val="00EE215F"/>
    <w:rsid w:val="00EE2AAC"/>
    <w:rsid w:val="00EE2AF8"/>
    <w:rsid w:val="00EE2E95"/>
    <w:rsid w:val="00EE2EF6"/>
    <w:rsid w:val="00EE3343"/>
    <w:rsid w:val="00EE34A1"/>
    <w:rsid w:val="00EE3672"/>
    <w:rsid w:val="00EE3E11"/>
    <w:rsid w:val="00EE433A"/>
    <w:rsid w:val="00EE46F7"/>
    <w:rsid w:val="00EE51D5"/>
    <w:rsid w:val="00EE55E4"/>
    <w:rsid w:val="00EE5B95"/>
    <w:rsid w:val="00EE5DBE"/>
    <w:rsid w:val="00EE6B05"/>
    <w:rsid w:val="00EE7030"/>
    <w:rsid w:val="00EE7771"/>
    <w:rsid w:val="00EE7A54"/>
    <w:rsid w:val="00EF0048"/>
    <w:rsid w:val="00EF00CF"/>
    <w:rsid w:val="00EF0780"/>
    <w:rsid w:val="00EF07EC"/>
    <w:rsid w:val="00EF0A08"/>
    <w:rsid w:val="00EF0B35"/>
    <w:rsid w:val="00EF10F9"/>
    <w:rsid w:val="00EF11E6"/>
    <w:rsid w:val="00EF2148"/>
    <w:rsid w:val="00EF2ACF"/>
    <w:rsid w:val="00EF2FBE"/>
    <w:rsid w:val="00EF3A65"/>
    <w:rsid w:val="00EF3B48"/>
    <w:rsid w:val="00EF4749"/>
    <w:rsid w:val="00EF552E"/>
    <w:rsid w:val="00EF5E46"/>
    <w:rsid w:val="00EF60B7"/>
    <w:rsid w:val="00EF6246"/>
    <w:rsid w:val="00EF666A"/>
    <w:rsid w:val="00EF6828"/>
    <w:rsid w:val="00EF6AD9"/>
    <w:rsid w:val="00EF6B6E"/>
    <w:rsid w:val="00EF719A"/>
    <w:rsid w:val="00EF747D"/>
    <w:rsid w:val="00F003AF"/>
    <w:rsid w:val="00F0063D"/>
    <w:rsid w:val="00F006FB"/>
    <w:rsid w:val="00F00727"/>
    <w:rsid w:val="00F00A0C"/>
    <w:rsid w:val="00F0109C"/>
    <w:rsid w:val="00F0186D"/>
    <w:rsid w:val="00F0193B"/>
    <w:rsid w:val="00F01BB4"/>
    <w:rsid w:val="00F01E0A"/>
    <w:rsid w:val="00F01E99"/>
    <w:rsid w:val="00F02265"/>
    <w:rsid w:val="00F0236B"/>
    <w:rsid w:val="00F02383"/>
    <w:rsid w:val="00F026A2"/>
    <w:rsid w:val="00F028CB"/>
    <w:rsid w:val="00F02988"/>
    <w:rsid w:val="00F02F24"/>
    <w:rsid w:val="00F034CD"/>
    <w:rsid w:val="00F03515"/>
    <w:rsid w:val="00F03F39"/>
    <w:rsid w:val="00F03F3C"/>
    <w:rsid w:val="00F043DD"/>
    <w:rsid w:val="00F04BF8"/>
    <w:rsid w:val="00F04C78"/>
    <w:rsid w:val="00F05618"/>
    <w:rsid w:val="00F060E8"/>
    <w:rsid w:val="00F064BC"/>
    <w:rsid w:val="00F06DA5"/>
    <w:rsid w:val="00F071B7"/>
    <w:rsid w:val="00F07692"/>
    <w:rsid w:val="00F079A5"/>
    <w:rsid w:val="00F07B00"/>
    <w:rsid w:val="00F07B03"/>
    <w:rsid w:val="00F07CFC"/>
    <w:rsid w:val="00F101B7"/>
    <w:rsid w:val="00F1027B"/>
    <w:rsid w:val="00F103BE"/>
    <w:rsid w:val="00F10B01"/>
    <w:rsid w:val="00F10B84"/>
    <w:rsid w:val="00F10F30"/>
    <w:rsid w:val="00F11346"/>
    <w:rsid w:val="00F11DF3"/>
    <w:rsid w:val="00F1220A"/>
    <w:rsid w:val="00F12494"/>
    <w:rsid w:val="00F12538"/>
    <w:rsid w:val="00F1256B"/>
    <w:rsid w:val="00F1271B"/>
    <w:rsid w:val="00F1288B"/>
    <w:rsid w:val="00F12E4C"/>
    <w:rsid w:val="00F12F67"/>
    <w:rsid w:val="00F130A9"/>
    <w:rsid w:val="00F131C1"/>
    <w:rsid w:val="00F13220"/>
    <w:rsid w:val="00F13566"/>
    <w:rsid w:val="00F1364D"/>
    <w:rsid w:val="00F1365F"/>
    <w:rsid w:val="00F1377F"/>
    <w:rsid w:val="00F13981"/>
    <w:rsid w:val="00F13DC7"/>
    <w:rsid w:val="00F1436B"/>
    <w:rsid w:val="00F1457A"/>
    <w:rsid w:val="00F146FB"/>
    <w:rsid w:val="00F14749"/>
    <w:rsid w:val="00F1488D"/>
    <w:rsid w:val="00F148C8"/>
    <w:rsid w:val="00F14A66"/>
    <w:rsid w:val="00F14A79"/>
    <w:rsid w:val="00F14FFB"/>
    <w:rsid w:val="00F152FF"/>
    <w:rsid w:val="00F1559A"/>
    <w:rsid w:val="00F16103"/>
    <w:rsid w:val="00F1643D"/>
    <w:rsid w:val="00F16A52"/>
    <w:rsid w:val="00F20089"/>
    <w:rsid w:val="00F20747"/>
    <w:rsid w:val="00F20E20"/>
    <w:rsid w:val="00F2122B"/>
    <w:rsid w:val="00F212F0"/>
    <w:rsid w:val="00F216F7"/>
    <w:rsid w:val="00F21C76"/>
    <w:rsid w:val="00F21D9A"/>
    <w:rsid w:val="00F21ED1"/>
    <w:rsid w:val="00F21FCA"/>
    <w:rsid w:val="00F2213B"/>
    <w:rsid w:val="00F2232D"/>
    <w:rsid w:val="00F226FB"/>
    <w:rsid w:val="00F22B9C"/>
    <w:rsid w:val="00F22C3E"/>
    <w:rsid w:val="00F230CA"/>
    <w:rsid w:val="00F23416"/>
    <w:rsid w:val="00F23925"/>
    <w:rsid w:val="00F23C33"/>
    <w:rsid w:val="00F24031"/>
    <w:rsid w:val="00F240C7"/>
    <w:rsid w:val="00F2475A"/>
    <w:rsid w:val="00F24809"/>
    <w:rsid w:val="00F24C3F"/>
    <w:rsid w:val="00F24E2F"/>
    <w:rsid w:val="00F24E32"/>
    <w:rsid w:val="00F25311"/>
    <w:rsid w:val="00F253E0"/>
    <w:rsid w:val="00F2574A"/>
    <w:rsid w:val="00F25E30"/>
    <w:rsid w:val="00F260E6"/>
    <w:rsid w:val="00F260F2"/>
    <w:rsid w:val="00F26595"/>
    <w:rsid w:val="00F26641"/>
    <w:rsid w:val="00F26742"/>
    <w:rsid w:val="00F2762B"/>
    <w:rsid w:val="00F27FF0"/>
    <w:rsid w:val="00F307AD"/>
    <w:rsid w:val="00F30BE6"/>
    <w:rsid w:val="00F30F7D"/>
    <w:rsid w:val="00F3101E"/>
    <w:rsid w:val="00F3130A"/>
    <w:rsid w:val="00F3158A"/>
    <w:rsid w:val="00F319EB"/>
    <w:rsid w:val="00F31C34"/>
    <w:rsid w:val="00F3345E"/>
    <w:rsid w:val="00F334E6"/>
    <w:rsid w:val="00F34092"/>
    <w:rsid w:val="00F3455D"/>
    <w:rsid w:val="00F347D3"/>
    <w:rsid w:val="00F34F40"/>
    <w:rsid w:val="00F35173"/>
    <w:rsid w:val="00F35793"/>
    <w:rsid w:val="00F35E56"/>
    <w:rsid w:val="00F35F43"/>
    <w:rsid w:val="00F36468"/>
    <w:rsid w:val="00F369C2"/>
    <w:rsid w:val="00F36F6D"/>
    <w:rsid w:val="00F37672"/>
    <w:rsid w:val="00F37975"/>
    <w:rsid w:val="00F37ACF"/>
    <w:rsid w:val="00F401A9"/>
    <w:rsid w:val="00F401D6"/>
    <w:rsid w:val="00F404C0"/>
    <w:rsid w:val="00F40931"/>
    <w:rsid w:val="00F40E5A"/>
    <w:rsid w:val="00F40E5C"/>
    <w:rsid w:val="00F414B9"/>
    <w:rsid w:val="00F41838"/>
    <w:rsid w:val="00F4197E"/>
    <w:rsid w:val="00F42B3C"/>
    <w:rsid w:val="00F42B90"/>
    <w:rsid w:val="00F42D0E"/>
    <w:rsid w:val="00F43086"/>
    <w:rsid w:val="00F43286"/>
    <w:rsid w:val="00F43E63"/>
    <w:rsid w:val="00F44BEA"/>
    <w:rsid w:val="00F44DC5"/>
    <w:rsid w:val="00F450D4"/>
    <w:rsid w:val="00F4524B"/>
    <w:rsid w:val="00F45466"/>
    <w:rsid w:val="00F458B3"/>
    <w:rsid w:val="00F45CDF"/>
    <w:rsid w:val="00F45D93"/>
    <w:rsid w:val="00F469BD"/>
    <w:rsid w:val="00F46BFA"/>
    <w:rsid w:val="00F47004"/>
    <w:rsid w:val="00F470F3"/>
    <w:rsid w:val="00F4716A"/>
    <w:rsid w:val="00F472D7"/>
    <w:rsid w:val="00F47E5F"/>
    <w:rsid w:val="00F50465"/>
    <w:rsid w:val="00F5080D"/>
    <w:rsid w:val="00F50AC2"/>
    <w:rsid w:val="00F50EC0"/>
    <w:rsid w:val="00F5126D"/>
    <w:rsid w:val="00F51315"/>
    <w:rsid w:val="00F519CA"/>
    <w:rsid w:val="00F52019"/>
    <w:rsid w:val="00F5226C"/>
    <w:rsid w:val="00F52410"/>
    <w:rsid w:val="00F52558"/>
    <w:rsid w:val="00F525A3"/>
    <w:rsid w:val="00F5261A"/>
    <w:rsid w:val="00F52AC9"/>
    <w:rsid w:val="00F531FB"/>
    <w:rsid w:val="00F54161"/>
    <w:rsid w:val="00F54419"/>
    <w:rsid w:val="00F54A1B"/>
    <w:rsid w:val="00F54B23"/>
    <w:rsid w:val="00F54E36"/>
    <w:rsid w:val="00F5575E"/>
    <w:rsid w:val="00F557BB"/>
    <w:rsid w:val="00F55EA4"/>
    <w:rsid w:val="00F56001"/>
    <w:rsid w:val="00F57864"/>
    <w:rsid w:val="00F57C32"/>
    <w:rsid w:val="00F60173"/>
    <w:rsid w:val="00F60229"/>
    <w:rsid w:val="00F60858"/>
    <w:rsid w:val="00F60952"/>
    <w:rsid w:val="00F60B3E"/>
    <w:rsid w:val="00F613A3"/>
    <w:rsid w:val="00F61DD2"/>
    <w:rsid w:val="00F6261C"/>
    <w:rsid w:val="00F62A26"/>
    <w:rsid w:val="00F63083"/>
    <w:rsid w:val="00F64202"/>
    <w:rsid w:val="00F642C5"/>
    <w:rsid w:val="00F64A08"/>
    <w:rsid w:val="00F64D0A"/>
    <w:rsid w:val="00F65376"/>
    <w:rsid w:val="00F6581C"/>
    <w:rsid w:val="00F65864"/>
    <w:rsid w:val="00F662CF"/>
    <w:rsid w:val="00F664B1"/>
    <w:rsid w:val="00F665A4"/>
    <w:rsid w:val="00F66A0B"/>
    <w:rsid w:val="00F66E70"/>
    <w:rsid w:val="00F6747C"/>
    <w:rsid w:val="00F6778A"/>
    <w:rsid w:val="00F67BCE"/>
    <w:rsid w:val="00F67FC8"/>
    <w:rsid w:val="00F701F2"/>
    <w:rsid w:val="00F7079A"/>
    <w:rsid w:val="00F707A3"/>
    <w:rsid w:val="00F70865"/>
    <w:rsid w:val="00F70DC7"/>
    <w:rsid w:val="00F70F01"/>
    <w:rsid w:val="00F711CA"/>
    <w:rsid w:val="00F71687"/>
    <w:rsid w:val="00F716DE"/>
    <w:rsid w:val="00F71724"/>
    <w:rsid w:val="00F7188C"/>
    <w:rsid w:val="00F71CE2"/>
    <w:rsid w:val="00F71D5D"/>
    <w:rsid w:val="00F71EB1"/>
    <w:rsid w:val="00F725EF"/>
    <w:rsid w:val="00F7294B"/>
    <w:rsid w:val="00F72978"/>
    <w:rsid w:val="00F729F2"/>
    <w:rsid w:val="00F72BD7"/>
    <w:rsid w:val="00F72D02"/>
    <w:rsid w:val="00F7337E"/>
    <w:rsid w:val="00F73575"/>
    <w:rsid w:val="00F73713"/>
    <w:rsid w:val="00F73852"/>
    <w:rsid w:val="00F73979"/>
    <w:rsid w:val="00F74064"/>
    <w:rsid w:val="00F74652"/>
    <w:rsid w:val="00F747AC"/>
    <w:rsid w:val="00F74B06"/>
    <w:rsid w:val="00F74BD4"/>
    <w:rsid w:val="00F74C89"/>
    <w:rsid w:val="00F74D6F"/>
    <w:rsid w:val="00F7502A"/>
    <w:rsid w:val="00F75A89"/>
    <w:rsid w:val="00F75AFE"/>
    <w:rsid w:val="00F75F19"/>
    <w:rsid w:val="00F76166"/>
    <w:rsid w:val="00F763A3"/>
    <w:rsid w:val="00F769C3"/>
    <w:rsid w:val="00F76BA6"/>
    <w:rsid w:val="00F775A6"/>
    <w:rsid w:val="00F776D1"/>
    <w:rsid w:val="00F77AC5"/>
    <w:rsid w:val="00F77C7F"/>
    <w:rsid w:val="00F77D56"/>
    <w:rsid w:val="00F77F4D"/>
    <w:rsid w:val="00F801F7"/>
    <w:rsid w:val="00F80430"/>
    <w:rsid w:val="00F80C8B"/>
    <w:rsid w:val="00F80D4A"/>
    <w:rsid w:val="00F80F7A"/>
    <w:rsid w:val="00F81115"/>
    <w:rsid w:val="00F8138D"/>
    <w:rsid w:val="00F81400"/>
    <w:rsid w:val="00F815A2"/>
    <w:rsid w:val="00F82043"/>
    <w:rsid w:val="00F82362"/>
    <w:rsid w:val="00F8277B"/>
    <w:rsid w:val="00F82B6D"/>
    <w:rsid w:val="00F82CAA"/>
    <w:rsid w:val="00F83869"/>
    <w:rsid w:val="00F8388C"/>
    <w:rsid w:val="00F8417B"/>
    <w:rsid w:val="00F84714"/>
    <w:rsid w:val="00F84A08"/>
    <w:rsid w:val="00F84B27"/>
    <w:rsid w:val="00F84B9B"/>
    <w:rsid w:val="00F857D3"/>
    <w:rsid w:val="00F85F55"/>
    <w:rsid w:val="00F85FC5"/>
    <w:rsid w:val="00F86454"/>
    <w:rsid w:val="00F86594"/>
    <w:rsid w:val="00F868BB"/>
    <w:rsid w:val="00F86999"/>
    <w:rsid w:val="00F86D58"/>
    <w:rsid w:val="00F87250"/>
    <w:rsid w:val="00F87383"/>
    <w:rsid w:val="00F877A6"/>
    <w:rsid w:val="00F87BF6"/>
    <w:rsid w:val="00F87F6D"/>
    <w:rsid w:val="00F90090"/>
    <w:rsid w:val="00F90319"/>
    <w:rsid w:val="00F909C9"/>
    <w:rsid w:val="00F91A41"/>
    <w:rsid w:val="00F91C07"/>
    <w:rsid w:val="00F91F94"/>
    <w:rsid w:val="00F924FF"/>
    <w:rsid w:val="00F92785"/>
    <w:rsid w:val="00F931E1"/>
    <w:rsid w:val="00F93859"/>
    <w:rsid w:val="00F93A63"/>
    <w:rsid w:val="00F93B84"/>
    <w:rsid w:val="00F94B2E"/>
    <w:rsid w:val="00F9503D"/>
    <w:rsid w:val="00F95957"/>
    <w:rsid w:val="00F9622B"/>
    <w:rsid w:val="00F963DD"/>
    <w:rsid w:val="00F9649B"/>
    <w:rsid w:val="00F965B9"/>
    <w:rsid w:val="00F96635"/>
    <w:rsid w:val="00F97044"/>
    <w:rsid w:val="00F978A9"/>
    <w:rsid w:val="00F97D4B"/>
    <w:rsid w:val="00F97E32"/>
    <w:rsid w:val="00FA031F"/>
    <w:rsid w:val="00FA032A"/>
    <w:rsid w:val="00FA05B0"/>
    <w:rsid w:val="00FA06F1"/>
    <w:rsid w:val="00FA0ABE"/>
    <w:rsid w:val="00FA14DF"/>
    <w:rsid w:val="00FA1593"/>
    <w:rsid w:val="00FA19F7"/>
    <w:rsid w:val="00FA1E45"/>
    <w:rsid w:val="00FA1E4F"/>
    <w:rsid w:val="00FA21AF"/>
    <w:rsid w:val="00FA225E"/>
    <w:rsid w:val="00FA261E"/>
    <w:rsid w:val="00FA27F8"/>
    <w:rsid w:val="00FA2BCD"/>
    <w:rsid w:val="00FA2CF3"/>
    <w:rsid w:val="00FA2D45"/>
    <w:rsid w:val="00FA2ED2"/>
    <w:rsid w:val="00FA2F22"/>
    <w:rsid w:val="00FA3167"/>
    <w:rsid w:val="00FA3356"/>
    <w:rsid w:val="00FA349D"/>
    <w:rsid w:val="00FA3C63"/>
    <w:rsid w:val="00FA3E37"/>
    <w:rsid w:val="00FA4146"/>
    <w:rsid w:val="00FA494D"/>
    <w:rsid w:val="00FA4DD0"/>
    <w:rsid w:val="00FA5A6C"/>
    <w:rsid w:val="00FA616E"/>
    <w:rsid w:val="00FA665F"/>
    <w:rsid w:val="00FA6798"/>
    <w:rsid w:val="00FA6ED8"/>
    <w:rsid w:val="00FA6FBA"/>
    <w:rsid w:val="00FA7429"/>
    <w:rsid w:val="00FA75F9"/>
    <w:rsid w:val="00FB077C"/>
    <w:rsid w:val="00FB108C"/>
    <w:rsid w:val="00FB115E"/>
    <w:rsid w:val="00FB13D3"/>
    <w:rsid w:val="00FB1733"/>
    <w:rsid w:val="00FB175A"/>
    <w:rsid w:val="00FB1D25"/>
    <w:rsid w:val="00FB2721"/>
    <w:rsid w:val="00FB28A2"/>
    <w:rsid w:val="00FB29B5"/>
    <w:rsid w:val="00FB33A8"/>
    <w:rsid w:val="00FB38CD"/>
    <w:rsid w:val="00FB3A63"/>
    <w:rsid w:val="00FB3D28"/>
    <w:rsid w:val="00FB40E8"/>
    <w:rsid w:val="00FB4155"/>
    <w:rsid w:val="00FB424F"/>
    <w:rsid w:val="00FB42CC"/>
    <w:rsid w:val="00FB4F3D"/>
    <w:rsid w:val="00FB561A"/>
    <w:rsid w:val="00FB60A5"/>
    <w:rsid w:val="00FB6A99"/>
    <w:rsid w:val="00FB6D9F"/>
    <w:rsid w:val="00FB6E6C"/>
    <w:rsid w:val="00FB7832"/>
    <w:rsid w:val="00FB7B27"/>
    <w:rsid w:val="00FB7EE8"/>
    <w:rsid w:val="00FC0085"/>
    <w:rsid w:val="00FC02D9"/>
    <w:rsid w:val="00FC0679"/>
    <w:rsid w:val="00FC06D4"/>
    <w:rsid w:val="00FC08F6"/>
    <w:rsid w:val="00FC1141"/>
    <w:rsid w:val="00FC119F"/>
    <w:rsid w:val="00FC1963"/>
    <w:rsid w:val="00FC1D18"/>
    <w:rsid w:val="00FC2A59"/>
    <w:rsid w:val="00FC373B"/>
    <w:rsid w:val="00FC3DEE"/>
    <w:rsid w:val="00FC424E"/>
    <w:rsid w:val="00FC4456"/>
    <w:rsid w:val="00FC4FF3"/>
    <w:rsid w:val="00FC55AB"/>
    <w:rsid w:val="00FC57A8"/>
    <w:rsid w:val="00FC5D0D"/>
    <w:rsid w:val="00FC5D66"/>
    <w:rsid w:val="00FC5E79"/>
    <w:rsid w:val="00FC6203"/>
    <w:rsid w:val="00FC6403"/>
    <w:rsid w:val="00FC6471"/>
    <w:rsid w:val="00FC650F"/>
    <w:rsid w:val="00FC6BC5"/>
    <w:rsid w:val="00FC6C2C"/>
    <w:rsid w:val="00FC6CFA"/>
    <w:rsid w:val="00FC6D26"/>
    <w:rsid w:val="00FD041D"/>
    <w:rsid w:val="00FD0A3B"/>
    <w:rsid w:val="00FD1863"/>
    <w:rsid w:val="00FD1A55"/>
    <w:rsid w:val="00FD2413"/>
    <w:rsid w:val="00FD3EB8"/>
    <w:rsid w:val="00FD4292"/>
    <w:rsid w:val="00FD42DD"/>
    <w:rsid w:val="00FD487A"/>
    <w:rsid w:val="00FD5105"/>
    <w:rsid w:val="00FD5839"/>
    <w:rsid w:val="00FD5868"/>
    <w:rsid w:val="00FD600F"/>
    <w:rsid w:val="00FD62D8"/>
    <w:rsid w:val="00FD6394"/>
    <w:rsid w:val="00FD6A35"/>
    <w:rsid w:val="00FD74A7"/>
    <w:rsid w:val="00FD78C2"/>
    <w:rsid w:val="00FE1626"/>
    <w:rsid w:val="00FE18F2"/>
    <w:rsid w:val="00FE1B0B"/>
    <w:rsid w:val="00FE2034"/>
    <w:rsid w:val="00FE337F"/>
    <w:rsid w:val="00FE3D9B"/>
    <w:rsid w:val="00FE44A8"/>
    <w:rsid w:val="00FE4D14"/>
    <w:rsid w:val="00FE4EE1"/>
    <w:rsid w:val="00FE4FA9"/>
    <w:rsid w:val="00FE5178"/>
    <w:rsid w:val="00FE52EA"/>
    <w:rsid w:val="00FE5541"/>
    <w:rsid w:val="00FE55AD"/>
    <w:rsid w:val="00FE5C2F"/>
    <w:rsid w:val="00FE5DFD"/>
    <w:rsid w:val="00FE6704"/>
    <w:rsid w:val="00FE6AFA"/>
    <w:rsid w:val="00FE6E1D"/>
    <w:rsid w:val="00FE7528"/>
    <w:rsid w:val="00FE7861"/>
    <w:rsid w:val="00FE7DA2"/>
    <w:rsid w:val="00FF0057"/>
    <w:rsid w:val="00FF041A"/>
    <w:rsid w:val="00FF0423"/>
    <w:rsid w:val="00FF06CC"/>
    <w:rsid w:val="00FF0A59"/>
    <w:rsid w:val="00FF162C"/>
    <w:rsid w:val="00FF259C"/>
    <w:rsid w:val="00FF26B5"/>
    <w:rsid w:val="00FF296B"/>
    <w:rsid w:val="00FF2A4F"/>
    <w:rsid w:val="00FF2B0E"/>
    <w:rsid w:val="00FF2C1E"/>
    <w:rsid w:val="00FF33B7"/>
    <w:rsid w:val="00FF37D9"/>
    <w:rsid w:val="00FF386F"/>
    <w:rsid w:val="00FF3F5D"/>
    <w:rsid w:val="00FF3F6D"/>
    <w:rsid w:val="00FF3F7B"/>
    <w:rsid w:val="00FF43F6"/>
    <w:rsid w:val="00FF4429"/>
    <w:rsid w:val="00FF447B"/>
    <w:rsid w:val="00FF476D"/>
    <w:rsid w:val="00FF4B05"/>
    <w:rsid w:val="00FF4C47"/>
    <w:rsid w:val="00FF4E7C"/>
    <w:rsid w:val="00FF5F24"/>
    <w:rsid w:val="00FF6769"/>
    <w:rsid w:val="00FF681E"/>
    <w:rsid w:val="00FF6FD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71D5B9-0EB7-48A6-B440-CFE6A6E4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F40"/>
    <w:pPr>
      <w:overflowPunct w:val="0"/>
      <w:autoSpaceDE w:val="0"/>
      <w:autoSpaceDN w:val="0"/>
      <w:adjustRightInd w:val="0"/>
      <w:jc w:val="both"/>
    </w:pPr>
    <w:rPr>
      <w:sz w:val="21"/>
    </w:rPr>
  </w:style>
  <w:style w:type="paragraph" w:styleId="10">
    <w:name w:val="heading 1"/>
    <w:basedOn w:val="a"/>
    <w:autoRedefine/>
    <w:qFormat/>
    <w:rsid w:val="0096418E"/>
    <w:pPr>
      <w:keepNext/>
      <w:keepLines/>
      <w:widowControl w:val="0"/>
      <w:numPr>
        <w:numId w:val="1"/>
      </w:numPr>
      <w:overflowPunct/>
      <w:autoSpaceDE/>
      <w:autoSpaceDN/>
      <w:adjustRightInd/>
      <w:spacing w:before="100" w:after="100"/>
      <w:outlineLvl w:val="0"/>
    </w:pPr>
    <w:rPr>
      <w:rFonts w:ascii="Arial" w:hAnsi="Arial"/>
      <w:b/>
      <w:bCs/>
      <w:color w:val="993300"/>
      <w:kern w:val="44"/>
      <w:sz w:val="32"/>
      <w:szCs w:val="32"/>
    </w:rPr>
  </w:style>
  <w:style w:type="paragraph" w:styleId="2">
    <w:name w:val="heading 2"/>
    <w:basedOn w:val="a"/>
    <w:autoRedefine/>
    <w:qFormat/>
    <w:rsid w:val="0048089D"/>
    <w:pPr>
      <w:keepNext/>
      <w:keepLines/>
      <w:widowControl w:val="0"/>
      <w:numPr>
        <w:ilvl w:val="1"/>
        <w:numId w:val="1"/>
      </w:numPr>
      <w:overflowPunct/>
      <w:autoSpaceDE/>
      <w:autoSpaceDN/>
      <w:spacing w:before="100" w:after="100" w:line="360" w:lineRule="auto"/>
      <w:contextualSpacing/>
      <w:outlineLvl w:val="1"/>
    </w:pPr>
    <w:rPr>
      <w:rFonts w:ascii="Arial" w:hAnsi="Arial"/>
      <w:b/>
      <w:bCs/>
      <w:kern w:val="2"/>
      <w:sz w:val="30"/>
      <w:szCs w:val="30"/>
    </w:rPr>
  </w:style>
  <w:style w:type="paragraph" w:styleId="3">
    <w:name w:val="heading 3"/>
    <w:autoRedefine/>
    <w:qFormat/>
    <w:rsid w:val="00DF70C5"/>
    <w:pPr>
      <w:keepNext/>
      <w:keepLines/>
      <w:numPr>
        <w:ilvl w:val="2"/>
        <w:numId w:val="1"/>
      </w:numPr>
      <w:tabs>
        <w:tab w:val="clear" w:pos="2149"/>
        <w:tab w:val="num" w:pos="420"/>
      </w:tabs>
      <w:spacing w:beforeLines="50" w:before="156" w:afterLines="50" w:after="156"/>
      <w:ind w:left="567" w:firstLine="0"/>
      <w:outlineLvl w:val="2"/>
    </w:pPr>
    <w:rPr>
      <w:rFonts w:ascii="宋体" w:hAnsi="宋体" w:cs="Arial Unicode MS"/>
      <w:bCs/>
      <w:sz w:val="21"/>
      <w:szCs w:val="32"/>
    </w:rPr>
  </w:style>
  <w:style w:type="paragraph" w:styleId="4">
    <w:name w:val="heading 4"/>
    <w:basedOn w:val="a"/>
    <w:next w:val="a"/>
    <w:rsid w:val="0040616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9">
    <w:name w:val="heading 9"/>
    <w:basedOn w:val="a"/>
    <w:next w:val="a"/>
    <w:link w:val="9Char"/>
    <w:semiHidden/>
    <w:unhideWhenUsed/>
    <w:qFormat/>
    <w:rsid w:val="00B57CD3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F074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样式 标题 2 + 蓝色 右侧:  1 字符"/>
    <w:basedOn w:val="2"/>
    <w:rsid w:val="005C6215"/>
    <w:pPr>
      <w:numPr>
        <w:ilvl w:val="0"/>
        <w:numId w:val="0"/>
      </w:numPr>
      <w:spacing w:before="260" w:after="260" w:line="180" w:lineRule="auto"/>
      <w:ind w:rightChars="100" w:right="210"/>
    </w:pPr>
    <w:rPr>
      <w:rFonts w:cs="宋体"/>
      <w:bCs w:val="0"/>
      <w:color w:val="0000FF"/>
      <w:szCs w:val="20"/>
    </w:rPr>
  </w:style>
  <w:style w:type="character" w:styleId="a4">
    <w:name w:val="annotation reference"/>
    <w:semiHidden/>
    <w:rsid w:val="00D0236A"/>
    <w:rPr>
      <w:sz w:val="21"/>
      <w:szCs w:val="21"/>
    </w:rPr>
  </w:style>
  <w:style w:type="paragraph" w:customStyle="1" w:styleId="205051">
    <w:name w:val="样式 标题 2 + 段前: 0.5 行 段后: 0.5 行1"/>
    <w:basedOn w:val="2"/>
    <w:autoRedefine/>
    <w:rsid w:val="00C5681F"/>
    <w:pPr>
      <w:numPr>
        <w:ilvl w:val="0"/>
        <w:numId w:val="0"/>
      </w:numPr>
      <w:spacing w:before="156" w:after="156"/>
    </w:pPr>
    <w:rPr>
      <w:rFonts w:cs="宋体"/>
      <w:bCs w:val="0"/>
      <w:szCs w:val="20"/>
    </w:rPr>
  </w:style>
  <w:style w:type="numbering" w:customStyle="1" w:styleId="1">
    <w:name w:val="样式 编号1"/>
    <w:basedOn w:val="a2"/>
    <w:rsid w:val="00DB7F92"/>
    <w:pPr>
      <w:numPr>
        <w:numId w:val="2"/>
      </w:numPr>
    </w:pPr>
  </w:style>
  <w:style w:type="paragraph" w:styleId="11">
    <w:name w:val="index 1"/>
    <w:basedOn w:val="a"/>
    <w:next w:val="a"/>
    <w:autoRedefine/>
    <w:semiHidden/>
    <w:rsid w:val="008A3249"/>
  </w:style>
  <w:style w:type="paragraph" w:customStyle="1" w:styleId="205052">
    <w:name w:val="样式 标题 2 + 段前: 0.5 行 段后: 0.5 行2"/>
    <w:basedOn w:val="2"/>
    <w:autoRedefine/>
    <w:rsid w:val="0047623C"/>
    <w:pPr>
      <w:numPr>
        <w:ilvl w:val="0"/>
        <w:numId w:val="0"/>
      </w:numPr>
      <w:spacing w:before="156" w:after="156"/>
    </w:pPr>
    <w:rPr>
      <w:rFonts w:cs="宋体"/>
      <w:bCs w:val="0"/>
      <w:szCs w:val="20"/>
    </w:rPr>
  </w:style>
  <w:style w:type="paragraph" w:customStyle="1" w:styleId="20505">
    <w:name w:val="样式 标题 2 + 蓝色 段前: 0.5 行 段后: 0.5 行"/>
    <w:basedOn w:val="2"/>
    <w:autoRedefine/>
    <w:rsid w:val="00DD1BBE"/>
    <w:pPr>
      <w:numPr>
        <w:ilvl w:val="0"/>
        <w:numId w:val="0"/>
      </w:numPr>
      <w:spacing w:before="156" w:after="156"/>
    </w:pPr>
    <w:rPr>
      <w:rFonts w:cs="宋体"/>
      <w:bCs w:val="0"/>
      <w:color w:val="0000FF"/>
      <w:szCs w:val="20"/>
    </w:rPr>
  </w:style>
  <w:style w:type="paragraph" w:customStyle="1" w:styleId="205053">
    <w:name w:val="样式 标题 2 + 段前: 0.5 行 段后: 0.5 行3"/>
    <w:basedOn w:val="2"/>
    <w:autoRedefine/>
    <w:rsid w:val="0055226C"/>
    <w:pPr>
      <w:numPr>
        <w:ilvl w:val="0"/>
        <w:numId w:val="0"/>
      </w:numPr>
      <w:spacing w:before="156" w:after="156"/>
    </w:pPr>
    <w:rPr>
      <w:rFonts w:cs="宋体"/>
      <w:bCs w:val="0"/>
      <w:szCs w:val="20"/>
    </w:rPr>
  </w:style>
  <w:style w:type="paragraph" w:customStyle="1" w:styleId="2050510">
    <w:name w:val="样式 标题 2 + 蓝色 段前: 0.5 行 段后: 0.5 行1"/>
    <w:basedOn w:val="2"/>
    <w:autoRedefine/>
    <w:rsid w:val="00EB6103"/>
    <w:pPr>
      <w:numPr>
        <w:ilvl w:val="0"/>
        <w:numId w:val="0"/>
      </w:numPr>
      <w:spacing w:before="156" w:after="156"/>
    </w:pPr>
    <w:rPr>
      <w:rFonts w:cs="宋体"/>
      <w:bCs w:val="0"/>
      <w:color w:val="0000FF"/>
      <w:szCs w:val="20"/>
    </w:rPr>
  </w:style>
  <w:style w:type="paragraph" w:customStyle="1" w:styleId="20505075">
    <w:name w:val="样式 标题 2 + 蓝色 段前: 0.5 行 段后: 0.5 行 行距: 多倍行距 0.75 字行"/>
    <w:basedOn w:val="2"/>
    <w:autoRedefine/>
    <w:rsid w:val="00EB6103"/>
    <w:pPr>
      <w:numPr>
        <w:ilvl w:val="0"/>
        <w:numId w:val="0"/>
      </w:numPr>
      <w:spacing w:before="260" w:after="260" w:line="180" w:lineRule="auto"/>
      <w:ind w:rightChars="100" w:right="210"/>
    </w:pPr>
    <w:rPr>
      <w:rFonts w:cs="宋体"/>
      <w:bCs w:val="0"/>
      <w:color w:val="0000FF"/>
      <w:szCs w:val="20"/>
    </w:rPr>
  </w:style>
  <w:style w:type="paragraph" w:customStyle="1" w:styleId="2050507505">
    <w:name w:val="样式 样式 标题 2 + 蓝色 段前: 0.5 行 段后: 0.5 行 行距: 多倍行距 0.75 字行 + 段前: 0.5 行..."/>
    <w:basedOn w:val="20505075"/>
    <w:autoRedefine/>
    <w:rsid w:val="00EB6103"/>
    <w:pPr>
      <w:spacing w:before="156" w:after="156"/>
    </w:pPr>
  </w:style>
  <w:style w:type="paragraph" w:customStyle="1" w:styleId="100">
    <w:name w:val="样式 标题 1 + 蓝色 两端对齐 段前: 0 磅 段后: 0 磅 行距: 单倍行距"/>
    <w:basedOn w:val="10"/>
    <w:autoRedefine/>
    <w:rsid w:val="00EB6103"/>
    <w:pPr>
      <w:numPr>
        <w:numId w:val="0"/>
      </w:numPr>
      <w:spacing w:before="0" w:after="0"/>
    </w:pPr>
    <w:rPr>
      <w:rFonts w:cs="宋体"/>
      <w:bCs w:val="0"/>
      <w:color w:val="0000FF"/>
      <w:szCs w:val="20"/>
    </w:rPr>
  </w:style>
  <w:style w:type="character" w:customStyle="1" w:styleId="1Arial">
    <w:name w:val="样式 样式 标题 1 + (中文) 宋体 + Arial 小二 加粗 褐色"/>
    <w:rsid w:val="00BD34AD"/>
    <w:rPr>
      <w:rFonts w:ascii="Arial" w:eastAsia="Arial" w:hAnsi="Arial"/>
      <w:b/>
      <w:bCs/>
      <w:color w:val="993300"/>
      <w:kern w:val="44"/>
      <w:sz w:val="36"/>
      <w:szCs w:val="48"/>
    </w:rPr>
  </w:style>
  <w:style w:type="paragraph" w:customStyle="1" w:styleId="2037">
    <w:name w:val="样式 标题 2 + 右侧:  0.37 厘米"/>
    <w:basedOn w:val="2"/>
    <w:autoRedefine/>
    <w:rsid w:val="0061765A"/>
    <w:pPr>
      <w:numPr>
        <w:ilvl w:val="0"/>
        <w:numId w:val="0"/>
      </w:numPr>
      <w:spacing w:line="240" w:lineRule="auto"/>
      <w:ind w:right="210"/>
    </w:pPr>
    <w:rPr>
      <w:rFonts w:cs="宋体"/>
      <w:sz w:val="28"/>
      <w:szCs w:val="20"/>
    </w:rPr>
  </w:style>
  <w:style w:type="paragraph" w:customStyle="1" w:styleId="12">
    <w:name w:val="样式1"/>
    <w:basedOn w:val="4"/>
    <w:autoRedefine/>
    <w:rsid w:val="0040616E"/>
    <w:rPr>
      <w:noProof/>
    </w:rPr>
  </w:style>
  <w:style w:type="paragraph" w:styleId="a5">
    <w:name w:val="Document Map"/>
    <w:basedOn w:val="a"/>
    <w:semiHidden/>
    <w:rsid w:val="0084425A"/>
    <w:pPr>
      <w:shd w:val="clear" w:color="auto" w:fill="000080"/>
    </w:pPr>
  </w:style>
  <w:style w:type="paragraph" w:customStyle="1" w:styleId="a6">
    <w:name w:val="封面表格文本"/>
    <w:basedOn w:val="a"/>
    <w:rsid w:val="001F1F40"/>
    <w:pPr>
      <w:jc w:val="center"/>
    </w:pPr>
    <w:rPr>
      <w:b/>
      <w:bCs/>
      <w:sz w:val="24"/>
    </w:rPr>
  </w:style>
  <w:style w:type="paragraph" w:styleId="a7">
    <w:name w:val="annotation text"/>
    <w:basedOn w:val="a"/>
    <w:semiHidden/>
    <w:rsid w:val="00D0236A"/>
    <w:pPr>
      <w:jc w:val="left"/>
    </w:pPr>
  </w:style>
  <w:style w:type="paragraph" w:customStyle="1" w:styleId="305051">
    <w:name w:val="样式 标题 3 + 段前: 0.5 行 段后: 0.5 行1"/>
    <w:basedOn w:val="3"/>
    <w:autoRedefine/>
    <w:rsid w:val="00A67970"/>
    <w:pPr>
      <w:spacing w:beforeLines="0" w:before="0" w:afterLines="0" w:after="0"/>
    </w:pPr>
    <w:rPr>
      <w:rFonts w:cs="宋体"/>
      <w:b/>
      <w:bCs w:val="0"/>
      <w:szCs w:val="20"/>
    </w:rPr>
  </w:style>
  <w:style w:type="paragraph" w:styleId="a8">
    <w:name w:val="annotation subject"/>
    <w:basedOn w:val="a7"/>
    <w:next w:val="a7"/>
    <w:semiHidden/>
    <w:rsid w:val="00D0236A"/>
    <w:rPr>
      <w:b/>
      <w:bCs/>
    </w:rPr>
  </w:style>
  <w:style w:type="paragraph" w:styleId="a9">
    <w:name w:val="Balloon Text"/>
    <w:basedOn w:val="a"/>
    <w:semiHidden/>
    <w:rsid w:val="00D0236A"/>
    <w:rPr>
      <w:sz w:val="18"/>
      <w:szCs w:val="18"/>
    </w:rPr>
  </w:style>
  <w:style w:type="paragraph" w:styleId="aa">
    <w:name w:val="header"/>
    <w:basedOn w:val="a"/>
    <w:rsid w:val="005D1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5D1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Plain Text"/>
    <w:basedOn w:val="a"/>
    <w:rsid w:val="00D864C6"/>
    <w:pPr>
      <w:widowControl w:val="0"/>
      <w:overflowPunct/>
      <w:autoSpaceDE/>
      <w:autoSpaceDN/>
      <w:adjustRightInd/>
    </w:pPr>
    <w:rPr>
      <w:rFonts w:ascii="宋体" w:hAnsi="Courier New" w:cs="Courier New"/>
      <w:kern w:val="2"/>
      <w:szCs w:val="21"/>
    </w:rPr>
  </w:style>
  <w:style w:type="character" w:styleId="ad">
    <w:name w:val="Hyperlink"/>
    <w:uiPriority w:val="99"/>
    <w:rsid w:val="000E72A1"/>
    <w:rPr>
      <w:color w:val="0000FF"/>
      <w:u w:val="single"/>
    </w:rPr>
  </w:style>
  <w:style w:type="character" w:customStyle="1" w:styleId="ae">
    <w:name w:val="已访问的超链接"/>
    <w:rsid w:val="006D53EA"/>
    <w:rPr>
      <w:color w:val="800080"/>
      <w:u w:val="single"/>
    </w:rPr>
  </w:style>
  <w:style w:type="paragraph" w:customStyle="1" w:styleId="13">
    <w:name w:val="列出段落1"/>
    <w:basedOn w:val="a"/>
    <w:rsid w:val="006119BB"/>
    <w:pPr>
      <w:ind w:firstLineChars="200" w:firstLine="420"/>
    </w:pPr>
  </w:style>
  <w:style w:type="paragraph" w:styleId="af">
    <w:name w:val="Subtitle"/>
    <w:aliases w:val="标题4"/>
    <w:basedOn w:val="a"/>
    <w:next w:val="4"/>
    <w:link w:val="Char"/>
    <w:qFormat/>
    <w:rsid w:val="00B57CD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aliases w:val="标题4 Char"/>
    <w:link w:val="af"/>
    <w:rsid w:val="00B57CD3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9Char">
    <w:name w:val="标题 9 Char"/>
    <w:link w:val="9"/>
    <w:semiHidden/>
    <w:rsid w:val="00B57CD3"/>
    <w:rPr>
      <w:rFonts w:ascii="Cambria" w:eastAsia="宋体" w:hAnsi="Cambria" w:cs="Times New Roman"/>
      <w:sz w:val="21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3A7A6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A7A61"/>
    <w:pPr>
      <w:overflowPunct/>
      <w:autoSpaceDE/>
      <w:autoSpaceDN/>
      <w:adjustRightInd/>
      <w:spacing w:after="100" w:line="276" w:lineRule="auto"/>
      <w:ind w:left="220"/>
      <w:jc w:val="left"/>
    </w:pPr>
    <w:rPr>
      <w:rFonts w:ascii="Calibri" w:hAnsi="Calibri"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qFormat/>
    <w:rsid w:val="003A7A61"/>
    <w:pPr>
      <w:overflowPunct/>
      <w:autoSpaceDE/>
      <w:autoSpaceDN/>
      <w:adjustRightInd/>
      <w:spacing w:after="100" w:line="276" w:lineRule="auto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A7A61"/>
    <w:pPr>
      <w:overflowPunct/>
      <w:autoSpaceDE/>
      <w:autoSpaceDN/>
      <w:adjustRightInd/>
      <w:spacing w:after="100" w:line="276" w:lineRule="auto"/>
      <w:ind w:left="440"/>
      <w:jc w:val="left"/>
    </w:pPr>
    <w:rPr>
      <w:rFonts w:ascii="Calibri" w:hAnsi="Calibri"/>
      <w:sz w:val="22"/>
      <w:szCs w:val="22"/>
    </w:rPr>
  </w:style>
  <w:style w:type="paragraph" w:styleId="af0">
    <w:name w:val="Normal Indent"/>
    <w:basedOn w:val="a"/>
    <w:rsid w:val="000C12DC"/>
    <w:pPr>
      <w:widowControl w:val="0"/>
      <w:overflowPunct/>
      <w:autoSpaceDE/>
      <w:autoSpaceDN/>
      <w:adjustRightInd/>
      <w:ind w:firstLineChars="200" w:firstLine="200"/>
    </w:pPr>
    <w:rPr>
      <w:kern w:val="2"/>
      <w:szCs w:val="24"/>
    </w:rPr>
  </w:style>
  <w:style w:type="paragraph" w:styleId="af1">
    <w:name w:val="List Paragraph"/>
    <w:basedOn w:val="a"/>
    <w:uiPriority w:val="34"/>
    <w:qFormat/>
    <w:rsid w:val="0074519E"/>
    <w:pPr>
      <w:widowControl w:val="0"/>
      <w:overflowPunct/>
      <w:autoSpaceDE/>
      <w:autoSpaceDN/>
      <w:adjustRightInd/>
      <w:ind w:firstLineChars="200" w:firstLine="420"/>
    </w:pPr>
    <w:rPr>
      <w:rFonts w:asciiTheme="minorHAnsi" w:eastAsiaTheme="minorEastAsia" w:hAnsiTheme="minorHAnsi" w:cstheme="minorBidi"/>
      <w:kern w:val="2"/>
      <w:szCs w:val="22"/>
    </w:rPr>
  </w:style>
  <w:style w:type="table" w:styleId="af2">
    <w:name w:val="Table Grid"/>
    <w:basedOn w:val="a1"/>
    <w:rsid w:val="00751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7101;&#28698;&#20161;\Desktop\&#31574;&#21010;&#2669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869F2-13D7-4FFD-8FDF-BBECD9B94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策划案模板.dotx</Template>
  <TotalTime>234</TotalTime>
  <Pages>2</Pages>
  <Words>84</Words>
  <Characters>485</Characters>
  <Application>Microsoft Office Word</Application>
  <DocSecurity>0</DocSecurity>
  <Lines>4</Lines>
  <Paragraphs>1</Paragraphs>
  <ScaleCrop>false</ScaleCrop>
  <Company>8000</Company>
  <LinksUpToDate>false</LinksUpToDate>
  <CharactersWithSpaces>568</CharactersWithSpaces>
  <SharedDoc>false</SharedDoc>
  <HLinks>
    <vt:vector size="24" baseType="variant"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_Toc373181090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_Toc373181089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_Toc373181088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_Toc373181087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《FO２》界面制作规范</dc:title>
  <dc:creator>郭瀚仁</dc:creator>
  <cp:lastModifiedBy>Microsoft 帐户</cp:lastModifiedBy>
  <cp:revision>28</cp:revision>
  <dcterms:created xsi:type="dcterms:W3CDTF">2017-06-21T05:08:00Z</dcterms:created>
  <dcterms:modified xsi:type="dcterms:W3CDTF">2017-06-21T09:10:00Z</dcterms:modified>
</cp:coreProperties>
</file>